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6410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9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F16C4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8F16C4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Fruit Juicer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" stroked="f">
                <v:textbox style="mso-fit-shape-to-text:t">
                  <w:txbxContent>
                    <w:p w:rsidR="001A2E57" w:rsidRPr="001A2E57" w:rsidRDefault="008F16C4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8F16C4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Fruit Juicer White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2400300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7.75pt;margin-top:189pt;width:172.5pt;height:18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" stroked="f">
                <v:fill r:id="rId11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8F16C4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16C4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 680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8F16C4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16C4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 680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029CE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pour juice jug</w:t>
                            </w:r>
                          </w:p>
                          <w:p w:rsidR="003C2BB9" w:rsidRDefault="007029C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speeds for juicing hard</w:t>
                            </w:r>
                          </w:p>
                          <w:p w:rsidR="00D07D84" w:rsidRPr="003C2BB9" w:rsidRDefault="001C0572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S</w:t>
                            </w:r>
                            <w:r w:rsidR="007029CE" w:rsidRPr="007029C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oft fruit and vegetables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8F16C4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9</w:t>
                                  </w:r>
                                  <w:bookmarkStart w:id="0" w:name="_GoBack"/>
                                  <w:bookmarkEnd w:id="0"/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7029CE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pour juice jug</w:t>
                      </w:r>
                    </w:p>
                    <w:p w:rsidR="003C2BB9" w:rsidRDefault="007029C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speeds for juicing hard</w:t>
                      </w:r>
                    </w:p>
                    <w:p w:rsidR="00D07D84" w:rsidRPr="003C2BB9" w:rsidRDefault="001C0572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S</w:t>
                      </w:r>
                      <w:r w:rsidR="007029CE" w:rsidRPr="007029C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oft fruit and vegetables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8F16C4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9</w:t>
                            </w:r>
                            <w:bookmarkStart w:id="1" w:name="_GoBack"/>
                            <w:bookmarkEnd w:id="1"/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1A8" w:rsidRDefault="007321A8" w:rsidP="00F671F5">
      <w:pPr>
        <w:spacing w:after="0" w:line="240" w:lineRule="auto"/>
      </w:pPr>
      <w:r>
        <w:separator/>
      </w:r>
    </w:p>
  </w:endnote>
  <w:endnote w:type="continuationSeparator" w:id="0">
    <w:p w:rsidR="007321A8" w:rsidRDefault="007321A8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1A8" w:rsidRDefault="007321A8" w:rsidP="00F671F5">
      <w:pPr>
        <w:spacing w:after="0" w:line="240" w:lineRule="auto"/>
      </w:pPr>
      <w:r>
        <w:separator/>
      </w:r>
    </w:p>
  </w:footnote>
  <w:footnote w:type="continuationSeparator" w:id="0">
    <w:p w:rsidR="007321A8" w:rsidRDefault="007321A8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4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4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4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3A3F6E"/>
    <w:rsid w:val="003C2BB9"/>
    <w:rsid w:val="00584563"/>
    <w:rsid w:val="005C0D11"/>
    <w:rsid w:val="00641086"/>
    <w:rsid w:val="00665107"/>
    <w:rsid w:val="006C30A1"/>
    <w:rsid w:val="007029CE"/>
    <w:rsid w:val="007321A8"/>
    <w:rsid w:val="007A2EAC"/>
    <w:rsid w:val="008B159E"/>
    <w:rsid w:val="008F16C4"/>
    <w:rsid w:val="00912898"/>
    <w:rsid w:val="00AA2411"/>
    <w:rsid w:val="00B31A37"/>
    <w:rsid w:val="00B4172F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61CB5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0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CE897-D8BB-49F2-81BA-34305C783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2020-12-24T17:25:00Z</dcterms:created>
  <dcterms:modified xsi:type="dcterms:W3CDTF">2020-12-24T17:25:00Z</dcterms:modified>
</cp:coreProperties>
</file>