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708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7082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7082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Food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rGIAIAABw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" stroked="f">
                <v:textbox style="mso-fit-shape-to-text:t">
                  <w:txbxContent>
                    <w:p w:rsidR="001A2E57" w:rsidRPr="001A2E57" w:rsidRDefault="0087082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7082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Food Processor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E26B7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26B7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FDP623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DIg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UyOSeFG7BtonFMzB5Fr8Zbjowf2mZEDH1tT/OjAnKFGfDYq+&#10;mpdltHjalIv3qBBxl5HmMsIMR6iaBkqm5Takb5HksLfYnJ1Msr0wOVFGJyY1T78mWv1yn7Je/vbm&#10;D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WVaugy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E26B7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26B7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FDP623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2204720</wp:posOffset>
                </wp:positionV>
                <wp:extent cx="2190750" cy="2904363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90436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73.6pt;width:172.5pt;height:22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0A224D" w:rsidRDefault="001C0572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E26B7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14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0A224D" w:rsidRDefault="001C0572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E26B7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14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224" w:rsidRDefault="00914224" w:rsidP="00F671F5">
      <w:pPr>
        <w:spacing w:after="0" w:line="240" w:lineRule="auto"/>
      </w:pPr>
      <w:r>
        <w:separator/>
      </w:r>
    </w:p>
  </w:endnote>
  <w:endnote w:type="continuationSeparator" w:id="0">
    <w:p w:rsidR="00914224" w:rsidRDefault="00914224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224" w:rsidRDefault="00914224" w:rsidP="00F671F5">
      <w:pPr>
        <w:spacing w:after="0" w:line="240" w:lineRule="auto"/>
      </w:pPr>
      <w:r>
        <w:separator/>
      </w:r>
    </w:p>
  </w:footnote>
  <w:footnote w:type="continuationSeparator" w:id="0">
    <w:p w:rsidR="00914224" w:rsidRDefault="00914224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5C0D11"/>
    <w:rsid w:val="00641086"/>
    <w:rsid w:val="00665107"/>
    <w:rsid w:val="006C30A1"/>
    <w:rsid w:val="007029CE"/>
    <w:rsid w:val="007A2EAC"/>
    <w:rsid w:val="0087082E"/>
    <w:rsid w:val="008B159E"/>
    <w:rsid w:val="00912898"/>
    <w:rsid w:val="00914224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00AC-929B-41C1-BCDF-1259749A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2020-12-24T18:01:00Z</dcterms:created>
  <dcterms:modified xsi:type="dcterms:W3CDTF">2020-12-24T18:01:00Z</dcterms:modified>
</cp:coreProperties>
</file>