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8456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8456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Continuous Juicer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58456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58456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Continuous Juicer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8456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456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 570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58456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456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 570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C4390E" w:rsidRPr="00C4390E" w:rsidRDefault="001C0572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58456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C4390E" w:rsidRPr="00C4390E" w:rsidRDefault="001C0572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58456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24" w:rsidRDefault="003D0E24" w:rsidP="00F671F5">
      <w:pPr>
        <w:spacing w:after="0" w:line="240" w:lineRule="auto"/>
      </w:pPr>
      <w:r>
        <w:separator/>
      </w:r>
    </w:p>
  </w:endnote>
  <w:endnote w:type="continuationSeparator" w:id="0">
    <w:p w:rsidR="003D0E24" w:rsidRDefault="003D0E2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24" w:rsidRDefault="003D0E24" w:rsidP="00F671F5">
      <w:pPr>
        <w:spacing w:after="0" w:line="240" w:lineRule="auto"/>
      </w:pPr>
      <w:r>
        <w:separator/>
      </w:r>
    </w:p>
  </w:footnote>
  <w:footnote w:type="continuationSeparator" w:id="0">
    <w:p w:rsidR="003D0E24" w:rsidRDefault="003D0E2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3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3A3F6E"/>
    <w:rsid w:val="003C2BB9"/>
    <w:rsid w:val="003D0E24"/>
    <w:rsid w:val="00584563"/>
    <w:rsid w:val="005C0D11"/>
    <w:rsid w:val="00641086"/>
    <w:rsid w:val="00665107"/>
    <w:rsid w:val="006C30A1"/>
    <w:rsid w:val="007029CE"/>
    <w:rsid w:val="007A2EAC"/>
    <w:rsid w:val="008B159E"/>
    <w:rsid w:val="00912898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CB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A3F0-C4C3-4B2D-8AE3-ED21BF9F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2020-12-24T17:23:00Z</dcterms:created>
  <dcterms:modified xsi:type="dcterms:W3CDTF">2020-12-24T17:23:00Z</dcterms:modified>
</cp:coreProperties>
</file>