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C0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2280221</wp:posOffset>
                </wp:positionV>
                <wp:extent cx="2190750" cy="264033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403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79.55pt;width:172.5pt;height:20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</w:p>
                    <w:bookmarkEnd w:id="1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C090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C090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Kenwood Blender White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" stroked="f">
                <v:textbox style="mso-fit-shape-to-text:t">
                  <w:txbxContent>
                    <w:p w:rsidR="001A2E57" w:rsidRPr="001A2E57" w:rsidRDefault="00DC090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C090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Kenwood Blender White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C090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90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BLP300WH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DC090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90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BLP300WH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 dial plus pulse</w:t>
                            </w:r>
                          </w:p>
                          <w:p w:rsidR="003C2BB9" w:rsidRDefault="00DC0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400W motor</w:t>
                            </w:r>
                          </w:p>
                          <w:p w:rsidR="00D07D84" w:rsidRPr="00DC090E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1.6 litre plastic goblet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C090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 dial plus pulse</w:t>
                      </w:r>
                    </w:p>
                    <w:p w:rsidR="003C2BB9" w:rsidRDefault="00DC0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400W motor</w:t>
                      </w:r>
                    </w:p>
                    <w:p w:rsidR="00D07D84" w:rsidRPr="00DC090E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1.6 litre plastic goblet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C090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E40" w:rsidRDefault="002E4E40" w:rsidP="00F671F5">
      <w:pPr>
        <w:spacing w:after="0" w:line="240" w:lineRule="auto"/>
      </w:pPr>
      <w:r>
        <w:separator/>
      </w:r>
    </w:p>
  </w:endnote>
  <w:endnote w:type="continuationSeparator" w:id="0">
    <w:p w:rsidR="002E4E40" w:rsidRDefault="002E4E40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E40" w:rsidRDefault="002E4E40" w:rsidP="00F671F5">
      <w:pPr>
        <w:spacing w:after="0" w:line="240" w:lineRule="auto"/>
      </w:pPr>
      <w:r>
        <w:separator/>
      </w:r>
    </w:p>
  </w:footnote>
  <w:footnote w:type="continuationSeparator" w:id="0">
    <w:p w:rsidR="002E4E40" w:rsidRDefault="002E4E40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2E4E40"/>
    <w:rsid w:val="003A3F6E"/>
    <w:rsid w:val="003C0B6C"/>
    <w:rsid w:val="003C2BB9"/>
    <w:rsid w:val="005C0D11"/>
    <w:rsid w:val="00641086"/>
    <w:rsid w:val="00665107"/>
    <w:rsid w:val="006C30A1"/>
    <w:rsid w:val="007029CE"/>
    <w:rsid w:val="007A2EAC"/>
    <w:rsid w:val="008B159E"/>
    <w:rsid w:val="00912898"/>
    <w:rsid w:val="00AA2411"/>
    <w:rsid w:val="00B31A37"/>
    <w:rsid w:val="00B4172F"/>
    <w:rsid w:val="00B9788F"/>
    <w:rsid w:val="00BC0C99"/>
    <w:rsid w:val="00BD74E3"/>
    <w:rsid w:val="00C4390E"/>
    <w:rsid w:val="00D07D84"/>
    <w:rsid w:val="00D25C66"/>
    <w:rsid w:val="00D91532"/>
    <w:rsid w:val="00DC090E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5DC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8651-DDE0-4319-9972-66F21857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2020-12-24T17:35:00Z</dcterms:created>
  <dcterms:modified xsi:type="dcterms:W3CDTF">2020-12-24T17:36:00Z</dcterms:modified>
</cp:coreProperties>
</file>