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407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1364871</wp:posOffset>
                </wp:positionH>
                <wp:positionV relativeFrom="margin">
                  <wp:posOffset>2562860</wp:posOffset>
                </wp:positionV>
                <wp:extent cx="3207478" cy="2181709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478" cy="218170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5pt;margin-top:201.8pt;width:252.55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40789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40789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 Way Mount Speakers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GvIgIAACM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TI1I4kXtamiOKJiDybX4y3DRg/tNyYCOraj/tWdOUKI+GxR9&#10;NV8sosXTZrF8jwoRdxmpLyPMcISqaKBkWm5D+hZJDnuHzdnJJNsLkxNldGJS8/RrotUv9ynr5W9v&#10;/gA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xuoGv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D40789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40789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 Way Mount Speakers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40789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0789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KFC-HQ710EX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D40789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0789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KFC-HQ710EX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4078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4078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AD5" w:rsidRDefault="007F7AD5" w:rsidP="00F671F5">
      <w:pPr>
        <w:spacing w:after="0" w:line="240" w:lineRule="auto"/>
      </w:pPr>
      <w:r>
        <w:separator/>
      </w:r>
    </w:p>
  </w:endnote>
  <w:endnote w:type="continuationSeparator" w:id="0">
    <w:p w:rsidR="007F7AD5" w:rsidRDefault="007F7AD5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AD5" w:rsidRDefault="007F7AD5" w:rsidP="00F671F5">
      <w:pPr>
        <w:spacing w:after="0" w:line="240" w:lineRule="auto"/>
      </w:pPr>
      <w:r>
        <w:separator/>
      </w:r>
    </w:p>
  </w:footnote>
  <w:footnote w:type="continuationSeparator" w:id="0">
    <w:p w:rsidR="007F7AD5" w:rsidRDefault="007F7AD5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0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5C0D11"/>
    <w:rsid w:val="00641086"/>
    <w:rsid w:val="00665107"/>
    <w:rsid w:val="006C30A1"/>
    <w:rsid w:val="007029CE"/>
    <w:rsid w:val="007A026C"/>
    <w:rsid w:val="007A2EAC"/>
    <w:rsid w:val="007F7AD5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8FFAB-9ADF-4C62-AB14-EB3C4248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2020-12-24T18:17:00Z</dcterms:created>
  <dcterms:modified xsi:type="dcterms:W3CDTF">2020-12-24T18:17:00Z</dcterms:modified>
</cp:coreProperties>
</file>