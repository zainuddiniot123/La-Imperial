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6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1964055</wp:posOffset>
                </wp:positionH>
                <wp:positionV relativeFrom="margin">
                  <wp:posOffset>2448528</wp:posOffset>
                </wp:positionV>
                <wp:extent cx="1991534" cy="2399665"/>
                <wp:effectExtent l="0" t="0" r="889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534" cy="239966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65pt;margin-top:192.8pt;width:156.8pt;height:188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559427" wp14:editId="4F21922E">
                <wp:simplePos x="0" y="0"/>
                <wp:positionH relativeFrom="margin">
                  <wp:align>center</wp:align>
                </wp:positionH>
                <wp:positionV relativeFrom="margin">
                  <wp:posOffset>1724025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33" w:rsidRDefault="00361733" w:rsidP="00361733"/>
                          <w:p w:rsidR="00361733" w:rsidRPr="00D07D84" w:rsidRDefault="00361733" w:rsidP="0036173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59427" id="_x0000_s1027" type="#_x0000_t202" style="position:absolute;margin-left:0;margin-top:135.75pt;width:224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ExgyAIAAH0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weLBlN6TpaqewIhQ8FB46F8waJR5xqiDXlBg+31P&#10;DMNI3Ekw8zLJMt88wiSbzsF5yJzvlOc7RFKAKrDDaBhuXGg4QRi9BtPf8mDHFyYjZXjjQd2xH/km&#10;cj4PUS9dc/U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" stroked="f">
                <v:fill r:id="rId11" o:title="" recolor="t" rotate="t" type="frame"/>
                <v:textbox style="mso-fit-shape-to-text:t">
                  <w:txbxContent>
                    <w:p w:rsidR="00361733" w:rsidRDefault="00361733" w:rsidP="00361733"/>
                    <w:p w:rsidR="00361733" w:rsidRPr="00D07D84" w:rsidRDefault="00361733" w:rsidP="0036173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0634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0634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Hi-Fi Speaker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GZENu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E0634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0634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Hi-Fi Speaker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0634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34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FJ3 LOUDR Portable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L3E10j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E0634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634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FJ3 LOUDR Portable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E0634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E0634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3D" w:rsidRDefault="0008663D" w:rsidP="00F671F5">
      <w:pPr>
        <w:spacing w:after="0" w:line="240" w:lineRule="auto"/>
      </w:pPr>
      <w:r>
        <w:separator/>
      </w:r>
    </w:p>
  </w:endnote>
  <w:endnote w:type="continuationSeparator" w:id="0">
    <w:p w:rsidR="0008663D" w:rsidRDefault="0008663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3D" w:rsidRDefault="0008663D" w:rsidP="00F671F5">
      <w:pPr>
        <w:spacing w:after="0" w:line="240" w:lineRule="auto"/>
      </w:pPr>
      <w:r>
        <w:separator/>
      </w:r>
    </w:p>
  </w:footnote>
  <w:footnote w:type="continuationSeparator" w:id="0">
    <w:p w:rsidR="0008663D" w:rsidRDefault="0008663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8663D"/>
    <w:rsid w:val="000A224D"/>
    <w:rsid w:val="001952DA"/>
    <w:rsid w:val="001A2E57"/>
    <w:rsid w:val="001C0572"/>
    <w:rsid w:val="001E26B7"/>
    <w:rsid w:val="00212C90"/>
    <w:rsid w:val="002E4D86"/>
    <w:rsid w:val="00361733"/>
    <w:rsid w:val="003A3F6E"/>
    <w:rsid w:val="003C0B6C"/>
    <w:rsid w:val="003C2BB9"/>
    <w:rsid w:val="004F2B3B"/>
    <w:rsid w:val="005C0D11"/>
    <w:rsid w:val="00641086"/>
    <w:rsid w:val="00665107"/>
    <w:rsid w:val="006C30A1"/>
    <w:rsid w:val="007029CE"/>
    <w:rsid w:val="007A026C"/>
    <w:rsid w:val="007A2EAC"/>
    <w:rsid w:val="007E5334"/>
    <w:rsid w:val="007F7AD5"/>
    <w:rsid w:val="0087082E"/>
    <w:rsid w:val="008734B6"/>
    <w:rsid w:val="008B159E"/>
    <w:rsid w:val="00906A1C"/>
    <w:rsid w:val="00912898"/>
    <w:rsid w:val="009B5C5A"/>
    <w:rsid w:val="00AA2411"/>
    <w:rsid w:val="00AE0B04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0634B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E78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33"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9146-D797-467F-B9E9-46C4426F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2020-12-24T19:14:00Z</dcterms:created>
  <dcterms:modified xsi:type="dcterms:W3CDTF">2020-12-24T19:14:00Z</dcterms:modified>
</cp:coreProperties>
</file>