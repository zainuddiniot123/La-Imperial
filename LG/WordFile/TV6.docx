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9E72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1391987</wp:posOffset>
                </wp:positionH>
                <wp:positionV relativeFrom="paragraph">
                  <wp:posOffset>4274185</wp:posOffset>
                </wp:positionV>
                <wp:extent cx="3141784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E720A" w:rsidP="009E720A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4K UHD Smart 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6pt;margin-top:336.5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" filled="f" stroked="f">
                <v:textbox style="mso-fit-shape-to-text:t">
                  <w:txbxContent>
                    <w:p w:rsidR="001A2E57" w:rsidRPr="001A2E57" w:rsidRDefault="009E720A" w:rsidP="009E720A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4K UHD Smart TV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3B5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1628775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128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2286000</wp:posOffset>
                </wp:positionV>
                <wp:extent cx="3209925" cy="203835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0pt;width:252.75pt;height:160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" stroked="f">
                <v:fill r:id="rId11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42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4632960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E720A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720A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65UN6950ZUA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364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9E720A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720A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65UN6950ZUA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4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4953000</wp:posOffset>
                </wp:positionV>
                <wp:extent cx="5934075" cy="3200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Wide Color Gamut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Pr="00011438" w:rsidRDefault="00011438" w:rsidP="00011438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UHD Resolution</w:t>
                            </w:r>
                          </w:p>
                          <w:p w:rsid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Netflix</w:t>
                            </w:r>
                          </w:p>
                          <w:p w:rsidR="00011438" w:rsidRPr="00C4390E" w:rsidRDefault="00011438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YouTube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011438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11438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Screen Size: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21CD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6</w:t>
                                  </w:r>
                                  <w:r w:rsidR="00011438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5”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Type: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01143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DLED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System of Analog TV</w:t>
                                  </w:r>
                                  <w:r w:rsidRPr="00234276">
                                    <w:rPr>
                                      <w:rFonts w:ascii="MS Gothic" w:eastAsia="MS Gothic" w:hAnsi="MS Gothic" w:cs="MS Gothic" w:hint="eastAsia"/>
                                      <w:color w:val="000000" w:themeColor="text1"/>
                                      <w:lang w:val="en-GB"/>
                                    </w:rPr>
                                    <w:t>（</w:t>
                                  </w:r>
                                  <w:r w:rsidRPr="00234276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GB"/>
                                    </w:rPr>
                                    <w:t>VIDEO/AUDIO):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C67D8D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C67D8D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en-GB"/>
                                    </w:rPr>
                                    <w:t>DVB-T+C+T2 H.265+S2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Smart TV: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234276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Android 9.0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390pt;width:467.25pt;height:25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" stroked="f">
                <v:textbox>
                  <w:txbxContent>
                    <w:p w:rsid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Wide Color Gamut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Pr="00011438" w:rsidRDefault="00011438" w:rsidP="00011438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UHD Resolution</w:t>
                      </w:r>
                    </w:p>
                    <w:p w:rsid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011438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Netflix</w:t>
                      </w:r>
                    </w:p>
                    <w:p w:rsidR="00011438" w:rsidRPr="00C4390E" w:rsidRDefault="00011438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YouTube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011438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11438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Screen Size: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21CD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6</w:t>
                            </w:r>
                            <w:r w:rsidR="0001143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5”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Type: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01143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DLED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System of Analog TV</w:t>
                            </w:r>
                            <w:r w:rsidRPr="00234276">
                              <w:rPr>
                                <w:rFonts w:ascii="MS Gothic" w:eastAsia="MS Gothic" w:hAnsi="MS Gothic" w:cs="MS Gothic" w:hint="eastAsia"/>
                                <w:color w:val="000000" w:themeColor="text1"/>
                                <w:lang w:val="en-GB"/>
                              </w:rPr>
                              <w:t>（</w:t>
                            </w:r>
                            <w:r w:rsidRPr="00234276">
                              <w:rPr>
                                <w:rFonts w:asciiTheme="minorBidi" w:hAnsiTheme="minorBidi"/>
                                <w:color w:val="000000" w:themeColor="text1"/>
                                <w:lang w:val="en-GB"/>
                              </w:rPr>
                              <w:t>VIDEO/AUDIO):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C67D8D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67D8D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DVB-T+C+T2 H.265+S2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Smart TV: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234276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Android 9.0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EA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C32" w:rsidRDefault="00CC2C32" w:rsidP="00F671F5">
      <w:pPr>
        <w:spacing w:after="0" w:line="240" w:lineRule="auto"/>
      </w:pPr>
      <w:r>
        <w:separator/>
      </w:r>
    </w:p>
  </w:endnote>
  <w:endnote w:type="continuationSeparator" w:id="0">
    <w:p w:rsidR="00CC2C32" w:rsidRDefault="00CC2C32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C32" w:rsidRDefault="00CC2C32" w:rsidP="00F671F5">
      <w:pPr>
        <w:spacing w:after="0" w:line="240" w:lineRule="auto"/>
      </w:pPr>
      <w:r>
        <w:separator/>
      </w:r>
    </w:p>
  </w:footnote>
  <w:footnote w:type="continuationSeparator" w:id="0">
    <w:p w:rsidR="00CC2C32" w:rsidRDefault="00CC2C32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8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38"/>
    <w:rsid w:val="00011438"/>
    <w:rsid w:val="00021CDD"/>
    <w:rsid w:val="00160041"/>
    <w:rsid w:val="00193B5B"/>
    <w:rsid w:val="001A2E57"/>
    <w:rsid w:val="00234276"/>
    <w:rsid w:val="002B583B"/>
    <w:rsid w:val="003A3F6E"/>
    <w:rsid w:val="003C2BB9"/>
    <w:rsid w:val="005C0D11"/>
    <w:rsid w:val="005C5540"/>
    <w:rsid w:val="00622366"/>
    <w:rsid w:val="00665107"/>
    <w:rsid w:val="007A2EAC"/>
    <w:rsid w:val="007B0830"/>
    <w:rsid w:val="00802F51"/>
    <w:rsid w:val="008B159E"/>
    <w:rsid w:val="009070BA"/>
    <w:rsid w:val="009E720A"/>
    <w:rsid w:val="00AA2411"/>
    <w:rsid w:val="00B31A37"/>
    <w:rsid w:val="00B9788F"/>
    <w:rsid w:val="00BD74E3"/>
    <w:rsid w:val="00C4390E"/>
    <w:rsid w:val="00C67D8D"/>
    <w:rsid w:val="00CC2C32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5516"/>
  <w15:chartTrackingRefBased/>
  <w15:docId w15:val="{ECF4684E-DC69-448F-AFD7-D64572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1CDCC-223A-43AF-8B64-28967123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2020-12-25T04:59:00Z</dcterms:created>
  <dcterms:modified xsi:type="dcterms:W3CDTF">2020-12-25T04:59:00Z</dcterms:modified>
</cp:coreProperties>
</file>