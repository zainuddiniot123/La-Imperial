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E238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430489</wp:posOffset>
                </wp:positionH>
                <wp:positionV relativeFrom="paragraph">
                  <wp:posOffset>4988560</wp:posOffset>
                </wp:positionV>
                <wp:extent cx="5058049" cy="140462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804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E23851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E23851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3-way Flush-Mount Speaker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9pt;margin-top:392.8pt;width:398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" stroked="f">
                <v:textbox style="mso-fit-shape-to-text:t">
                  <w:txbxContent>
                    <w:p w:rsidR="001A2E57" w:rsidRPr="001A2E57" w:rsidRDefault="00E23851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E23851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3-way Flush-Mount Speaker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078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1364871</wp:posOffset>
                </wp:positionH>
                <wp:positionV relativeFrom="margin">
                  <wp:posOffset>2562860</wp:posOffset>
                </wp:positionV>
                <wp:extent cx="3207478" cy="2181709"/>
                <wp:effectExtent l="0" t="0" r="0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7478" cy="2181709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07.45pt;margin-top:201.8pt;width:252.55pt;height:171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7082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5452110</wp:posOffset>
                </wp:positionV>
                <wp:extent cx="2360930" cy="1404620"/>
                <wp:effectExtent l="0" t="0" r="381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E23851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3851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KFC-M6934A 6x9"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40.4pt;margin-top:429.3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" stroked="f">
                <v:textbox style="mso-fit-shape-to-text:t">
                  <w:txbxContent>
                    <w:p w:rsidR="001A2E57" w:rsidRPr="001A2E57" w:rsidRDefault="00E23851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3851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KFC-M6934A 6x9"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108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1533525</wp:posOffset>
                </wp:positionH>
                <wp:positionV relativeFrom="margin">
                  <wp:posOffset>1619250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0.75pt;margin-top:127.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C30A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5781040</wp:posOffset>
                </wp:positionV>
                <wp:extent cx="5934075" cy="23717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D40789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D4078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Tweeter Design Soft Dome</w:t>
                            </w:r>
                          </w:p>
                          <w:p w:rsidR="003C2BB9" w:rsidRDefault="00D40789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4078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RMS Input Power 80W</w:t>
                            </w:r>
                          </w:p>
                          <w:p w:rsidR="00D07D84" w:rsidRPr="000A224D" w:rsidRDefault="00D40789" w:rsidP="000A224D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4078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Frequency Response 58Hz – 22kHz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7029CE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E23851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10</w:t>
                                  </w:r>
                                  <w:bookmarkStart w:id="0" w:name="_GoBack"/>
                                  <w:bookmarkEnd w:id="0"/>
                                  <w:r w:rsidR="007A026C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,9</w:t>
                                  </w:r>
                                  <w:r w:rsidR="007029CE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6.05pt;margin-top:455.2pt;width:467.25pt;height:186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" stroked="f">
                <v:textbox>
                  <w:txbxContent>
                    <w:p w:rsidR="003C2BB9" w:rsidRDefault="00D40789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D4078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Tweeter Design Soft Dome</w:t>
                      </w:r>
                    </w:p>
                    <w:p w:rsidR="003C2BB9" w:rsidRDefault="00D40789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D4078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RMS Input Power 80W</w:t>
                      </w:r>
                    </w:p>
                    <w:p w:rsidR="00D07D84" w:rsidRPr="000A224D" w:rsidRDefault="00D40789" w:rsidP="000A224D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D4078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Frequency Response 58Hz – 22kHz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7029CE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E23851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10</w:t>
                            </w:r>
                            <w:bookmarkStart w:id="1" w:name="_GoBack"/>
                            <w:bookmarkEnd w:id="1"/>
                            <w:r w:rsidR="007A026C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,9</w:t>
                            </w:r>
                            <w:r w:rsidR="007029C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74E" w:rsidRDefault="005D274E" w:rsidP="00F671F5">
      <w:pPr>
        <w:spacing w:after="0" w:line="240" w:lineRule="auto"/>
      </w:pPr>
      <w:r>
        <w:separator/>
      </w:r>
    </w:p>
  </w:endnote>
  <w:endnote w:type="continuationSeparator" w:id="0">
    <w:p w:rsidR="005D274E" w:rsidRDefault="005D274E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74E" w:rsidRDefault="005D274E" w:rsidP="00F671F5">
      <w:pPr>
        <w:spacing w:after="0" w:line="240" w:lineRule="auto"/>
      </w:pPr>
      <w:r>
        <w:separator/>
      </w:r>
    </w:p>
  </w:footnote>
  <w:footnote w:type="continuationSeparator" w:id="0">
    <w:p w:rsidR="005D274E" w:rsidRDefault="005D274E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123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124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125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0A224D"/>
    <w:rsid w:val="001952DA"/>
    <w:rsid w:val="001A2E57"/>
    <w:rsid w:val="001C0572"/>
    <w:rsid w:val="001E26B7"/>
    <w:rsid w:val="00212C90"/>
    <w:rsid w:val="003A3F6E"/>
    <w:rsid w:val="003C0B6C"/>
    <w:rsid w:val="003C2BB9"/>
    <w:rsid w:val="00441096"/>
    <w:rsid w:val="005C0D11"/>
    <w:rsid w:val="005D274E"/>
    <w:rsid w:val="00641086"/>
    <w:rsid w:val="00665107"/>
    <w:rsid w:val="006C30A1"/>
    <w:rsid w:val="007029CE"/>
    <w:rsid w:val="007A026C"/>
    <w:rsid w:val="007A2EAC"/>
    <w:rsid w:val="0087082E"/>
    <w:rsid w:val="008B159E"/>
    <w:rsid w:val="00906A1C"/>
    <w:rsid w:val="00912898"/>
    <w:rsid w:val="009B5C5A"/>
    <w:rsid w:val="00AA2411"/>
    <w:rsid w:val="00B31A37"/>
    <w:rsid w:val="00B4172F"/>
    <w:rsid w:val="00B9788F"/>
    <w:rsid w:val="00BD74E3"/>
    <w:rsid w:val="00C4390E"/>
    <w:rsid w:val="00D07D84"/>
    <w:rsid w:val="00D22A3F"/>
    <w:rsid w:val="00D25C66"/>
    <w:rsid w:val="00D40789"/>
    <w:rsid w:val="00D91532"/>
    <w:rsid w:val="00E23851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814D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0E2D8-6BBD-4EED-A7A3-AAB496085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2020-12-24T18:19:00Z</dcterms:created>
  <dcterms:modified xsi:type="dcterms:W3CDTF">2020-12-24T18:19:00Z</dcterms:modified>
</cp:coreProperties>
</file>