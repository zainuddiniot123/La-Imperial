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3617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2394585</wp:posOffset>
                </wp:positionH>
                <wp:positionV relativeFrom="margin">
                  <wp:posOffset>2446623</wp:posOffset>
                </wp:positionV>
                <wp:extent cx="1124168" cy="2399665"/>
                <wp:effectExtent l="0" t="0" r="0" b="6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4168" cy="239966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55pt;margin-top:192.65pt;width:88.5pt;height:188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559427" wp14:editId="4F21922E">
                <wp:simplePos x="0" y="0"/>
                <wp:positionH relativeFrom="margin">
                  <wp:align>center</wp:align>
                </wp:positionH>
                <wp:positionV relativeFrom="margin">
                  <wp:posOffset>1724025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733" w:rsidRDefault="00361733" w:rsidP="00361733"/>
                          <w:p w:rsidR="00361733" w:rsidRPr="00D07D84" w:rsidRDefault="00361733" w:rsidP="0036173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59427" id="_x0000_s1027" type="#_x0000_t202" style="position:absolute;margin-left:0;margin-top:135.75pt;width:224.9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eExgyAIAAH0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weLBlN6TpaqewIhQ8FB46F8waJR5xqiDXlBg+31P&#10;DMNI3Ekw8zLJMt88wiSbzsF5yJzvlOc7RFKAKrDDaBhuXGg4QRi9BtPf8mDHFyYjZXjjQd2xH/km&#10;cj4PUS9dc/U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" stroked="f">
                <v:fill r:id="rId11" o:title="" recolor="t" rotate="t" type="frame"/>
                <v:textbox style="mso-fit-shape-to-text:t">
                  <w:txbxContent>
                    <w:p w:rsidR="00361733" w:rsidRDefault="00361733" w:rsidP="00361733"/>
                    <w:p w:rsidR="00361733" w:rsidRPr="00D07D84" w:rsidRDefault="00361733" w:rsidP="00361733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8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1061066</wp:posOffset>
                </wp:positionH>
                <wp:positionV relativeFrom="paragraph">
                  <wp:posOffset>4988560</wp:posOffset>
                </wp:positionV>
                <wp:extent cx="3800259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2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4D56EF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4D56EF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LG  S</w:t>
                            </w:r>
                            <w:bookmarkStart w:id="0" w:name="_GoBack"/>
                            <w:bookmarkEnd w:id="0"/>
                            <w:r w:rsidRPr="004D56EF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peaker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3.55pt;margin-top:392.8pt;width:29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" stroked="f">
                <v:textbox style="mso-fit-shape-to-text:t">
                  <w:txbxContent>
                    <w:p w:rsidR="001A2E57" w:rsidRPr="001A2E57" w:rsidRDefault="004D56EF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4D56EF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LG  S</w:t>
                      </w:r>
                      <w:bookmarkStart w:id="1" w:name="_GoBack"/>
                      <w:bookmarkEnd w:id="1"/>
                      <w:r w:rsidRPr="004D56EF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peaker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82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5452110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4D56EF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56EF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XBOOM 220W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429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K0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5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" stroked="f">
                <v:textbox style="mso-fit-shape-to-text:t">
                  <w:txbxContent>
                    <w:p w:rsidR="001A2E57" w:rsidRPr="001A2E57" w:rsidRDefault="004D56EF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56EF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XBOOM 220W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D4078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Tweeter Design Soft Dome</w:t>
                            </w:r>
                          </w:p>
                          <w:p w:rsidR="003C2BB9" w:rsidRDefault="00D40789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RMS Input Power 80W</w:t>
                            </w:r>
                          </w:p>
                          <w:p w:rsidR="00D07D84" w:rsidRPr="000A224D" w:rsidRDefault="00D40789" w:rsidP="000A224D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Frequency Response 58Hz – 22kHz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4D56E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11</w:t>
                                  </w:r>
                                  <w:r w:rsidR="007A026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</w:t>
                                  </w:r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D4078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Tweeter Design Soft Dome</w:t>
                      </w:r>
                    </w:p>
                    <w:p w:rsidR="003C2BB9" w:rsidRDefault="00D40789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RMS Input Power 80W</w:t>
                      </w:r>
                    </w:p>
                    <w:p w:rsidR="00D07D84" w:rsidRPr="000A224D" w:rsidRDefault="00D40789" w:rsidP="000A224D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Frequency Response 58Hz – 22kHz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4D56E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11</w:t>
                            </w:r>
                            <w:r w:rsidR="007A026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</w:t>
                            </w:r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373" w:rsidRDefault="00735373" w:rsidP="00F671F5">
      <w:pPr>
        <w:spacing w:after="0" w:line="240" w:lineRule="auto"/>
      </w:pPr>
      <w:r>
        <w:separator/>
      </w:r>
    </w:p>
  </w:endnote>
  <w:endnote w:type="continuationSeparator" w:id="0">
    <w:p w:rsidR="00735373" w:rsidRDefault="00735373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373" w:rsidRDefault="00735373" w:rsidP="00F671F5">
      <w:pPr>
        <w:spacing w:after="0" w:line="240" w:lineRule="auto"/>
      </w:pPr>
      <w:r>
        <w:separator/>
      </w:r>
    </w:p>
  </w:footnote>
  <w:footnote w:type="continuationSeparator" w:id="0">
    <w:p w:rsidR="00735373" w:rsidRDefault="00735373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7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8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8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A224D"/>
    <w:rsid w:val="001952DA"/>
    <w:rsid w:val="001A2E57"/>
    <w:rsid w:val="001C0572"/>
    <w:rsid w:val="001E26B7"/>
    <w:rsid w:val="00212C90"/>
    <w:rsid w:val="002E4D86"/>
    <w:rsid w:val="00361733"/>
    <w:rsid w:val="003A3F6E"/>
    <w:rsid w:val="003C0B6C"/>
    <w:rsid w:val="003C2BB9"/>
    <w:rsid w:val="004D56EF"/>
    <w:rsid w:val="004F2B3B"/>
    <w:rsid w:val="005C0D11"/>
    <w:rsid w:val="00641086"/>
    <w:rsid w:val="00665107"/>
    <w:rsid w:val="006C30A1"/>
    <w:rsid w:val="007029CE"/>
    <w:rsid w:val="00735373"/>
    <w:rsid w:val="007A026C"/>
    <w:rsid w:val="007A2EAC"/>
    <w:rsid w:val="007E5334"/>
    <w:rsid w:val="007F7AD5"/>
    <w:rsid w:val="0087082E"/>
    <w:rsid w:val="008734B6"/>
    <w:rsid w:val="008B159E"/>
    <w:rsid w:val="00906A1C"/>
    <w:rsid w:val="00912898"/>
    <w:rsid w:val="009B5C5A"/>
    <w:rsid w:val="00AA2411"/>
    <w:rsid w:val="00AE0B04"/>
    <w:rsid w:val="00B31A37"/>
    <w:rsid w:val="00B4172F"/>
    <w:rsid w:val="00B9788F"/>
    <w:rsid w:val="00BD74E3"/>
    <w:rsid w:val="00C4390E"/>
    <w:rsid w:val="00D07D84"/>
    <w:rsid w:val="00D22A3F"/>
    <w:rsid w:val="00D25C66"/>
    <w:rsid w:val="00D40789"/>
    <w:rsid w:val="00D91532"/>
    <w:rsid w:val="00E0634B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DE78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733"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CB701-3742-45F3-97B5-DD5650567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2020-12-24T19:15:00Z</dcterms:created>
  <dcterms:modified xsi:type="dcterms:W3CDTF">2020-12-24T19:15:00Z</dcterms:modified>
</cp:coreProperties>
</file>