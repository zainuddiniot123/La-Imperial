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9498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721055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39</w:t>
                                  </w:r>
                                  <w:bookmarkStart w:id="0" w:name="_GoBack"/>
                                  <w:bookmarkEnd w:id="0"/>
                                  <w:r w:rsidR="0009498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9498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721055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39</w:t>
                            </w:r>
                            <w:bookmarkStart w:id="1" w:name="_GoBack"/>
                            <w:bookmarkEnd w:id="1"/>
                            <w:r w:rsidR="0009498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2105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2105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Dual Inverter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72105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2105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Dual Inverter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2105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05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AMP-26K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72105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05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AMP-26K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C16" w:rsidRDefault="00B32C16" w:rsidP="00F671F5">
      <w:pPr>
        <w:spacing w:after="0" w:line="240" w:lineRule="auto"/>
      </w:pPr>
      <w:r>
        <w:separator/>
      </w:r>
    </w:p>
  </w:endnote>
  <w:endnote w:type="continuationSeparator" w:id="0">
    <w:p w:rsidR="00B32C16" w:rsidRDefault="00B32C1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C16" w:rsidRDefault="00B32C16" w:rsidP="00F671F5">
      <w:pPr>
        <w:spacing w:after="0" w:line="240" w:lineRule="auto"/>
      </w:pPr>
      <w:r>
        <w:separator/>
      </w:r>
    </w:p>
  </w:footnote>
  <w:footnote w:type="continuationSeparator" w:id="0">
    <w:p w:rsidR="00B32C16" w:rsidRDefault="00B32C1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8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94981"/>
    <w:rsid w:val="00185D76"/>
    <w:rsid w:val="001A2E57"/>
    <w:rsid w:val="003A3F6E"/>
    <w:rsid w:val="003C2BB9"/>
    <w:rsid w:val="005679DC"/>
    <w:rsid w:val="005C0D11"/>
    <w:rsid w:val="00665107"/>
    <w:rsid w:val="00686492"/>
    <w:rsid w:val="00721055"/>
    <w:rsid w:val="007A2EAC"/>
    <w:rsid w:val="008505EA"/>
    <w:rsid w:val="008B159E"/>
    <w:rsid w:val="008B297C"/>
    <w:rsid w:val="008F7A95"/>
    <w:rsid w:val="0090276D"/>
    <w:rsid w:val="00A61753"/>
    <w:rsid w:val="00AA2411"/>
    <w:rsid w:val="00B31A37"/>
    <w:rsid w:val="00B32C16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5739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BE91-3BD5-4D15-8A42-1AF8C8F5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2020-12-24T18:43:00Z</dcterms:created>
  <dcterms:modified xsi:type="dcterms:W3CDTF">2020-12-24T18:43:00Z</dcterms:modified>
</cp:coreProperties>
</file>