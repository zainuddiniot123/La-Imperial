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193B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1628775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28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Tr1vwIAAGw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D44OLvQmLFX1BM6DCodKQ7uCQaPMM0YdPP0C2+87YhhG4k6CexdJ&#10;lvleESbZdJZ6d5zulKc7RFKAKrDDaBiuXegvQ2IrcHnNg/9emIyU4UkHdcf243vG6TxEvTTJ5S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" stroked="f">
                <v:fill r:id="rId11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60041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160041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LG LCD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" filled="f" stroked="f">
                <v:textbox style="mso-fit-shape-to-text:t">
                  <w:txbxContent>
                    <w:p w:rsidR="001A2E57" w:rsidRPr="001A2E57" w:rsidRDefault="00160041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160041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LG LCD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60041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041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47LW5700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PMEAIAAPo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160041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041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47LW5700 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ClLAxg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F7B" w:rsidRDefault="00EA3F7B" w:rsidP="00F671F5">
      <w:pPr>
        <w:spacing w:after="0" w:line="240" w:lineRule="auto"/>
      </w:pPr>
      <w:r>
        <w:separator/>
      </w:r>
    </w:p>
  </w:endnote>
  <w:endnote w:type="continuationSeparator" w:id="0">
    <w:p w:rsidR="00EA3F7B" w:rsidRDefault="00EA3F7B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F7B" w:rsidRDefault="00EA3F7B" w:rsidP="00F671F5">
      <w:pPr>
        <w:spacing w:after="0" w:line="240" w:lineRule="auto"/>
      </w:pPr>
      <w:r>
        <w:separator/>
      </w:r>
    </w:p>
  </w:footnote>
  <w:footnote w:type="continuationSeparator" w:id="0">
    <w:p w:rsidR="00EA3F7B" w:rsidRDefault="00EA3F7B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5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5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5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160041"/>
    <w:rsid w:val="00193B5B"/>
    <w:rsid w:val="001A2E57"/>
    <w:rsid w:val="00234276"/>
    <w:rsid w:val="002B583B"/>
    <w:rsid w:val="003A3F6E"/>
    <w:rsid w:val="003C2BB9"/>
    <w:rsid w:val="005C0D11"/>
    <w:rsid w:val="005C5540"/>
    <w:rsid w:val="00622366"/>
    <w:rsid w:val="00665107"/>
    <w:rsid w:val="007A2EAC"/>
    <w:rsid w:val="008B159E"/>
    <w:rsid w:val="009070BA"/>
    <w:rsid w:val="00AA2411"/>
    <w:rsid w:val="00B31A37"/>
    <w:rsid w:val="00B9788F"/>
    <w:rsid w:val="00BD74E3"/>
    <w:rsid w:val="00C4390E"/>
    <w:rsid w:val="00C67D8D"/>
    <w:rsid w:val="00D07D84"/>
    <w:rsid w:val="00E47FB5"/>
    <w:rsid w:val="00E85189"/>
    <w:rsid w:val="00EA3F7B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6E973-55DC-464A-A526-BCEDDA38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2020-12-25T04:54:00Z</dcterms:created>
  <dcterms:modified xsi:type="dcterms:W3CDTF">2020-12-25T04:54:00Z</dcterms:modified>
</cp:coreProperties>
</file>