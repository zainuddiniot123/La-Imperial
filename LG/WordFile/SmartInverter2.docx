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F7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4435475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BE25B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BE25B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33,900/- Rs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49.25pt;width:467.25pt;height:29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dUIIwIAACM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BE25B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BE25B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33,900/- Rs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1391920</wp:posOffset>
                </wp:positionH>
                <wp:positionV relativeFrom="paragraph">
                  <wp:posOffset>3721735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686492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686492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SPLIT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6pt;margin-top:293.0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tbEAIAAPoDAAAOAAAAZHJzL2Uyb0RvYy54bWysU9tuGyEQfa/Uf0C817vrrBNnZRylSV1V&#10;Si9S0g/ALOtFBYYC9m769RlYx7X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686492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686492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SPLIT A</w:t>
                      </w:r>
                      <w:bookmarkStart w:id="1" w:name="_GoBack"/>
                      <w:bookmarkEnd w:id="1"/>
                      <w:r w:rsidRPr="00686492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686492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492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KS-Q18PWZD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" filled="f" stroked="f">
                <v:textbox style="mso-fit-shape-to-text:t">
                  <w:txbxContent>
                    <w:p w:rsidR="001A2E57" w:rsidRPr="001A2E57" w:rsidRDefault="00686492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492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KS-Q18PWZD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" stroked="f">
                <v:fill r:id="rId12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F49" w:rsidRDefault="00B31F49" w:rsidP="00F671F5">
      <w:pPr>
        <w:spacing w:after="0" w:line="240" w:lineRule="auto"/>
      </w:pPr>
      <w:r>
        <w:separator/>
      </w:r>
    </w:p>
  </w:endnote>
  <w:endnote w:type="continuationSeparator" w:id="0">
    <w:p w:rsidR="00B31F49" w:rsidRDefault="00B31F49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F49" w:rsidRDefault="00B31F49" w:rsidP="00F671F5">
      <w:pPr>
        <w:spacing w:after="0" w:line="240" w:lineRule="auto"/>
      </w:pPr>
      <w:r>
        <w:separator/>
      </w:r>
    </w:p>
  </w:footnote>
  <w:footnote w:type="continuationSeparator" w:id="0">
    <w:p w:rsidR="00B31F49" w:rsidRDefault="00B31F49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85D76"/>
    <w:rsid w:val="001A2E57"/>
    <w:rsid w:val="003A3F6E"/>
    <w:rsid w:val="003C2BB9"/>
    <w:rsid w:val="005679DC"/>
    <w:rsid w:val="005C0D11"/>
    <w:rsid w:val="00665107"/>
    <w:rsid w:val="00686492"/>
    <w:rsid w:val="007A2EAC"/>
    <w:rsid w:val="008505EA"/>
    <w:rsid w:val="008B159E"/>
    <w:rsid w:val="008F7A95"/>
    <w:rsid w:val="0090276D"/>
    <w:rsid w:val="00A61753"/>
    <w:rsid w:val="00AA2411"/>
    <w:rsid w:val="00B31A37"/>
    <w:rsid w:val="00B31F49"/>
    <w:rsid w:val="00B9788F"/>
    <w:rsid w:val="00BB2069"/>
    <w:rsid w:val="00BD74E3"/>
    <w:rsid w:val="00BE25BE"/>
    <w:rsid w:val="00C4390E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AFB1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6078E-93A5-4952-9434-2D6E5085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2020-12-24T18:33:00Z</dcterms:created>
  <dcterms:modified xsi:type="dcterms:W3CDTF">2020-12-24T18:37:00Z</dcterms:modified>
</cp:coreProperties>
</file>