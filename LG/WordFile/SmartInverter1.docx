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8F7A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1535144</wp:posOffset>
                </wp:positionH>
                <wp:positionV relativeFrom="margin">
                  <wp:posOffset>1514475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9pt;margin-top:119.2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Wv+xgIAAHY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EOjNWKrqCRwIlQ4Vh8YFg0aZZ4w6aAIFtt/3xDCM&#10;xJ0EFy+TLPNdI0yy6Rwsh8z5Tnm+QyQFqAI7jIbhxoVOExTRa3D7LQ8+fGEycoXHHWQdG5HvHufz&#10;EPXSL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" stroked="f">
                <v:fill r:id="rId9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4435475</wp:posOffset>
                </wp:positionV>
                <wp:extent cx="5934075" cy="37909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3C2BB9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One Touch Cleaning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C4390E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The </w:t>
                            </w:r>
                            <w:r w:rsidR="00B31A37"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self-clean</w:t>
                            </w: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design freezes the surface with moisture in the air and removes the dirt in defrosting.</w:t>
                            </w:r>
                          </w:p>
                          <w:p w:rsidR="000213C2" w:rsidRPr="00185D76" w:rsidRDefault="000213C2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213C2">
                              <w:rPr>
                                <w:rFonts w:asciiTheme="majorHAnsi" w:eastAsia="Times New Roman" w:hAnsiTheme="majorHAnsi" w:cstheme="majorBidi"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5581650" cy="276225"/>
                                  <wp:effectExtent l="0" t="0" r="0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16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2BB9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Installation</w:t>
                            </w:r>
                          </w:p>
                          <w:p w:rsidR="00C4390E" w:rsidRPr="00C4390E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UPS Inverter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Refrigerant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1165A1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1165A1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35,900/- Rs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49.25pt;width:467.25pt;height:29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" stroked="f">
                <v:textbox>
                  <w:txbxContent>
                    <w:p w:rsidR="003C2BB9" w:rsidRDefault="003C2BB9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One Touch Cleaning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C4390E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The </w:t>
                      </w:r>
                      <w:r w:rsidR="00B31A37"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>self-clean</w:t>
                      </w: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design freezes the surface with moisture in the air and removes the dirt in defrosting.</w:t>
                      </w:r>
                    </w:p>
                    <w:p w:rsidR="000213C2" w:rsidRPr="00185D76" w:rsidRDefault="000213C2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0213C2">
                        <w:rPr>
                          <w:rFonts w:asciiTheme="majorHAnsi" w:eastAsia="Times New Roman" w:hAnsiTheme="majorHAnsi" w:cstheme="majorBidi"/>
                          <w:noProof/>
                          <w:color w:val="000000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5581650" cy="276225"/>
                            <wp:effectExtent l="0" t="0" r="0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165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2BB9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Installation</w:t>
                      </w:r>
                    </w:p>
                    <w:p w:rsidR="00C4390E" w:rsidRPr="00C4390E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UPS Inverter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Refrigerant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1165A1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1165A1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35,900/- Rs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1391920</wp:posOffset>
                </wp:positionH>
                <wp:positionV relativeFrom="paragraph">
                  <wp:posOffset>3721735</wp:posOffset>
                </wp:positionV>
                <wp:extent cx="3141784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17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8F7A95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8F7A95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Dual Inverter Split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9.6pt;margin-top:293.05pt;width:247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" filled="f" stroked="f">
                <v:textbox style="mso-fit-shape-to-text:t">
                  <w:txbxContent>
                    <w:p w:rsidR="001A2E57" w:rsidRPr="001A2E57" w:rsidRDefault="008F7A95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8F7A95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 xml:space="preserve">Dual </w:t>
                      </w:r>
                      <w:bookmarkStart w:id="1" w:name="_GoBack"/>
                      <w:bookmarkEnd w:id="1"/>
                      <w:r w:rsidRPr="008F7A95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Inverter Split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4099560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8F7A95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7A95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NT187SK3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97.2pt;margin-top:322.8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" filled="f" stroked="f">
                <v:textbox style="mso-fit-shape-to-text:t">
                  <w:txbxContent>
                    <w:p w:rsidR="001A2E57" w:rsidRPr="001A2E57" w:rsidRDefault="008F7A95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7A95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NT187SK3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1061085</wp:posOffset>
                </wp:positionH>
                <wp:positionV relativeFrom="paragraph">
                  <wp:posOffset>2206625</wp:posOffset>
                </wp:positionV>
                <wp:extent cx="3801745" cy="1544955"/>
                <wp:effectExtent l="0" t="0" r="825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544955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3.55pt;margin-top:173.75pt;width:299.3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" stroked="f">
                <v:fill r:id="rId12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AF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A0C" w:rsidRDefault="005A0A0C" w:rsidP="00F671F5">
      <w:pPr>
        <w:spacing w:after="0" w:line="240" w:lineRule="auto"/>
      </w:pPr>
      <w:r>
        <w:separator/>
      </w:r>
    </w:p>
  </w:endnote>
  <w:endnote w:type="continuationSeparator" w:id="0">
    <w:p w:rsidR="005A0A0C" w:rsidRDefault="005A0A0C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A0C" w:rsidRDefault="005A0A0C" w:rsidP="00F671F5">
      <w:pPr>
        <w:spacing w:after="0" w:line="240" w:lineRule="auto"/>
      </w:pPr>
      <w:r>
        <w:separator/>
      </w:r>
    </w:p>
  </w:footnote>
  <w:footnote w:type="continuationSeparator" w:id="0">
    <w:p w:rsidR="005A0A0C" w:rsidRDefault="005A0A0C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55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56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57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213C2"/>
    <w:rsid w:val="001165A1"/>
    <w:rsid w:val="00185D76"/>
    <w:rsid w:val="001A2E57"/>
    <w:rsid w:val="003A3F6E"/>
    <w:rsid w:val="003C2BB9"/>
    <w:rsid w:val="005A0A0C"/>
    <w:rsid w:val="005C0D11"/>
    <w:rsid w:val="0061064F"/>
    <w:rsid w:val="00665107"/>
    <w:rsid w:val="007A2EAC"/>
    <w:rsid w:val="008505EA"/>
    <w:rsid w:val="008B159E"/>
    <w:rsid w:val="008F7A95"/>
    <w:rsid w:val="0090276D"/>
    <w:rsid w:val="00A61753"/>
    <w:rsid w:val="00AA2411"/>
    <w:rsid w:val="00B31A37"/>
    <w:rsid w:val="00B9788F"/>
    <w:rsid w:val="00BB2069"/>
    <w:rsid w:val="00BD74E3"/>
    <w:rsid w:val="00C4390E"/>
    <w:rsid w:val="00D07D84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CC7C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E27B7-0296-47BD-B2FC-5BB085CDF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3</cp:revision>
  <dcterms:created xsi:type="dcterms:W3CDTF">2020-12-24T18:32:00Z</dcterms:created>
  <dcterms:modified xsi:type="dcterms:W3CDTF">2020-12-24T18:37:00Z</dcterms:modified>
</cp:coreProperties>
</file>