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3617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2344420</wp:posOffset>
                </wp:positionH>
                <wp:positionV relativeFrom="margin">
                  <wp:posOffset>2328577</wp:posOffset>
                </wp:positionV>
                <wp:extent cx="1236585" cy="2639632"/>
                <wp:effectExtent l="0" t="0" r="1905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585" cy="2639632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6pt;margin-top:183.35pt;width:97.35pt;height:207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5559427" wp14:editId="4F21922E">
                <wp:simplePos x="0" y="0"/>
                <wp:positionH relativeFrom="margin">
                  <wp:align>center</wp:align>
                </wp:positionH>
                <wp:positionV relativeFrom="margin">
                  <wp:posOffset>1724025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733" w:rsidRDefault="00361733" w:rsidP="00361733"/>
                          <w:p w:rsidR="00361733" w:rsidRPr="00D07D84" w:rsidRDefault="00361733" w:rsidP="0036173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59427" id="_x0000_s1027" type="#_x0000_t202" style="position:absolute;margin-left:0;margin-top:135.75pt;width:224.9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eExgyAIAAH0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weLBlN6TpaqewIhQ8FB46F8waJR5xqiDXlBg+31P&#10;DMNI3Ekw8zLJMt88wiSbzsF5yJzvlOc7RFKAKrDDaBhuXGg4QRi9BtPf8mDHFyYjZXjjQd2xH/km&#10;cj4PUS9dc/U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" stroked="f">
                <v:fill r:id="rId11" o:title="" recolor="t" rotate="t" type="frame"/>
                <v:textbox style="mso-fit-shape-to-text:t">
                  <w:txbxContent>
                    <w:p w:rsidR="00361733" w:rsidRDefault="00361733" w:rsidP="00361733"/>
                    <w:p w:rsidR="00361733" w:rsidRPr="00D07D84" w:rsidRDefault="00361733" w:rsidP="00361733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361733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361733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LG HI-FI Speaker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" stroked="f">
                <v:textbox style="mso-fit-shape-to-text:t">
                  <w:txbxContent>
                    <w:p w:rsidR="001A2E57" w:rsidRPr="001A2E57" w:rsidRDefault="00361733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361733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LG HI-FI Speaker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361733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1733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Karaoke/DJL</w:t>
                            </w:r>
                            <w:bookmarkStart w:id="0" w:name="_GoBack"/>
                            <w:bookmarkEnd w:id="0"/>
                            <w:r w:rsidRPr="00361733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L3E10j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361733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1733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Karaoke/DJL</w:t>
                      </w:r>
                      <w:bookmarkStart w:id="1" w:name="_GoBack"/>
                      <w:bookmarkEnd w:id="1"/>
                      <w:r w:rsidRPr="00361733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4078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Tweeter Design Soft Dome</w:t>
                            </w:r>
                          </w:p>
                          <w:p w:rsidR="003C2BB9" w:rsidRDefault="00D40789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RMS Input Power 80W</w:t>
                            </w:r>
                          </w:p>
                          <w:p w:rsidR="00D07D84" w:rsidRPr="000A224D" w:rsidRDefault="00D40789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Frequency Response 58Hz – 22kHz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4078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4078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Tweeter Design Soft Dome</w:t>
                      </w:r>
                    </w:p>
                    <w:p w:rsidR="003C2BB9" w:rsidRDefault="00D40789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RMS Input Power 80W</w:t>
                      </w:r>
                    </w:p>
                    <w:p w:rsidR="00D07D84" w:rsidRPr="000A224D" w:rsidRDefault="00D40789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Frequency Response 58Hz – 22kHz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4078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334" w:rsidRDefault="007E5334" w:rsidP="00F671F5">
      <w:pPr>
        <w:spacing w:after="0" w:line="240" w:lineRule="auto"/>
      </w:pPr>
      <w:r>
        <w:separator/>
      </w:r>
    </w:p>
  </w:endnote>
  <w:endnote w:type="continuationSeparator" w:id="0">
    <w:p w:rsidR="007E5334" w:rsidRDefault="007E5334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334" w:rsidRDefault="007E5334" w:rsidP="00F671F5">
      <w:pPr>
        <w:spacing w:after="0" w:line="240" w:lineRule="auto"/>
      </w:pPr>
      <w:r>
        <w:separator/>
      </w:r>
    </w:p>
  </w:footnote>
  <w:footnote w:type="continuationSeparator" w:id="0">
    <w:p w:rsidR="007E5334" w:rsidRDefault="007E5334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50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51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52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361733"/>
    <w:rsid w:val="003A3F6E"/>
    <w:rsid w:val="003C0B6C"/>
    <w:rsid w:val="003C2BB9"/>
    <w:rsid w:val="005C0D11"/>
    <w:rsid w:val="00641086"/>
    <w:rsid w:val="00665107"/>
    <w:rsid w:val="006C30A1"/>
    <w:rsid w:val="007029CE"/>
    <w:rsid w:val="007A026C"/>
    <w:rsid w:val="007A2EAC"/>
    <w:rsid w:val="007E5334"/>
    <w:rsid w:val="007F7AD5"/>
    <w:rsid w:val="0087082E"/>
    <w:rsid w:val="008B159E"/>
    <w:rsid w:val="00906A1C"/>
    <w:rsid w:val="00912898"/>
    <w:rsid w:val="009B5C5A"/>
    <w:rsid w:val="00AA2411"/>
    <w:rsid w:val="00B31A37"/>
    <w:rsid w:val="00B4172F"/>
    <w:rsid w:val="00B9788F"/>
    <w:rsid w:val="00BD74E3"/>
    <w:rsid w:val="00C4390E"/>
    <w:rsid w:val="00D07D84"/>
    <w:rsid w:val="00D22A3F"/>
    <w:rsid w:val="00D25C66"/>
    <w:rsid w:val="00D40789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33"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7EF52-7E93-4796-9C9E-7947C22C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2020-12-24T18:17:00Z</dcterms:created>
  <dcterms:modified xsi:type="dcterms:W3CDTF">2020-12-24T19:07:00Z</dcterms:modified>
</cp:coreProperties>
</file>