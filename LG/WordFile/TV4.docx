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193B5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1535144</wp:posOffset>
                </wp:positionH>
                <wp:positionV relativeFrom="margin">
                  <wp:posOffset>1628775</wp:posOffset>
                </wp:positionV>
                <wp:extent cx="2856167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6167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0.9pt;margin-top:128.25pt;width:224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" stroked="f">
                <v:fill r:id="rId9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34276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2286000</wp:posOffset>
                </wp:positionV>
                <wp:extent cx="3209925" cy="2038350"/>
                <wp:effectExtent l="0" t="0" r="952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2038350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B31A37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180pt;width:252.75pt;height:160.5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" stroked="f">
                <v:fill r:id="rId11" o:title="" recolor="t" rotate="t" type="frame"/>
                <v:textbox>
                  <w:txbxContent>
                    <w:p w:rsidR="00B31A37" w:rsidRPr="00B31A37" w:rsidRDefault="00B31A37" w:rsidP="00B31A37">
                      <w:pPr>
                        <w:jc w:val="center"/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34276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4274185</wp:posOffset>
                </wp:positionV>
                <wp:extent cx="2360930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7B0830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7B0830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HDR LED TV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336.55pt;width:185.9pt;height:110.6pt;z-index:25166233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" filled="f" stroked="f">
                <v:textbox style="mso-fit-shape-to-text:t">
                  <w:txbxContent>
                    <w:p w:rsidR="001A2E57" w:rsidRPr="001A2E57" w:rsidRDefault="007B0830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7B0830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HDR LED TV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4276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paragraph">
                  <wp:posOffset>4632960</wp:posOffset>
                </wp:positionV>
                <wp:extent cx="236093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7B0830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B0830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50UN74006LB 50"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40.4pt;margin-top:364.8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" filled="f" stroked="f">
                <v:textbox style="mso-fit-shape-to-text:t">
                  <w:txbxContent>
                    <w:p w:rsidR="001A2E57" w:rsidRPr="001A2E57" w:rsidRDefault="007B0830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B0830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50UN74006LB 50"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1438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4953000</wp:posOffset>
                </wp:positionV>
                <wp:extent cx="5934075" cy="3200400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20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438" w:rsidRDefault="00011438" w:rsidP="00011438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011438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Wide Color Gamut</w:t>
                            </w:r>
                            <w:r w:rsidR="003C2BB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:</w:t>
                            </w:r>
                          </w:p>
                          <w:p w:rsidR="003C2BB9" w:rsidRPr="00011438" w:rsidRDefault="00011438" w:rsidP="00011438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011438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UHD Resolution</w:t>
                            </w:r>
                          </w:p>
                          <w:p w:rsidR="00C4390E" w:rsidRDefault="00011438" w:rsidP="00C4390E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011438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Netflix</w:t>
                            </w:r>
                          </w:p>
                          <w:p w:rsidR="00011438" w:rsidRPr="00C4390E" w:rsidRDefault="00011438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YouTube</w:t>
                            </w:r>
                          </w:p>
                          <w:p w:rsidR="00D07D84" w:rsidRPr="003C2BB9" w:rsidRDefault="003C2BB9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  <w:t>Features: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6"/>
                              <w:gridCol w:w="4517"/>
                            </w:tblGrid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011438" w:rsidP="00011438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011438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Screen Size: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021CDD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6</w:t>
                                  </w:r>
                                  <w:r w:rsidR="00011438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5”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011438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Type: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011438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DLED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234276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234276">
                                    <w:rPr>
                                      <w:rFonts w:asciiTheme="minorBidi" w:hAnsiTheme="minorBidi"/>
                                      <w:color w:val="000000" w:themeColor="text1"/>
                                      <w:lang w:val="en-GB"/>
                                    </w:rPr>
                                    <w:t>System of Analog TV</w:t>
                                  </w:r>
                                  <w:r w:rsidRPr="00234276">
                                    <w:rPr>
                                      <w:rFonts w:ascii="MS Gothic" w:eastAsia="MS Gothic" w:hAnsi="MS Gothic" w:cs="MS Gothic" w:hint="eastAsia"/>
                                      <w:color w:val="000000" w:themeColor="text1"/>
                                      <w:lang w:val="en-GB"/>
                                    </w:rPr>
                                    <w:t>（</w:t>
                                  </w:r>
                                  <w:r w:rsidRPr="00234276">
                                    <w:rPr>
                                      <w:rFonts w:asciiTheme="minorBidi" w:hAnsiTheme="minorBidi"/>
                                      <w:color w:val="000000" w:themeColor="text1"/>
                                      <w:lang w:val="en-GB"/>
                                    </w:rPr>
                                    <w:t>VIDEO/AUDIO):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C67D8D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C67D8D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  <w:lang w:val="en-GB"/>
                                    </w:rPr>
                                    <w:t>DVB-T+C+T2 H.265+S2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234276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Smart TV: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234276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Android 9.0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16.05pt;margin-top:390pt;width:467.25pt;height:252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" stroked="f">
                <v:textbox>
                  <w:txbxContent>
                    <w:p w:rsidR="00011438" w:rsidRDefault="00011438" w:rsidP="00011438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011438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Wide Color Gamut</w:t>
                      </w:r>
                      <w:r w:rsidR="003C2BB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:</w:t>
                      </w:r>
                    </w:p>
                    <w:p w:rsidR="003C2BB9" w:rsidRPr="00011438" w:rsidRDefault="00011438" w:rsidP="00011438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011438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UHD Resolution</w:t>
                      </w:r>
                    </w:p>
                    <w:p w:rsidR="00C4390E" w:rsidRDefault="00011438" w:rsidP="00C4390E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011438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Netflix</w:t>
                      </w:r>
                    </w:p>
                    <w:p w:rsidR="00011438" w:rsidRPr="00C4390E" w:rsidRDefault="00011438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YouTube</w:t>
                      </w:r>
                    </w:p>
                    <w:p w:rsidR="00D07D84" w:rsidRPr="003C2BB9" w:rsidRDefault="003C2BB9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  <w:t>Features: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6"/>
                        <w:gridCol w:w="4517"/>
                      </w:tblGrid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011438" w:rsidP="00011438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011438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Screen Size: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021CDD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6</w:t>
                            </w:r>
                            <w:r w:rsidR="00011438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5”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011438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Type: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011438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DLED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234276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234276">
                              <w:rPr>
                                <w:rFonts w:asciiTheme="minorBidi" w:hAnsiTheme="minorBidi"/>
                                <w:color w:val="000000" w:themeColor="text1"/>
                                <w:lang w:val="en-GB"/>
                              </w:rPr>
                              <w:t>System of Analog TV</w:t>
                            </w:r>
                            <w:r w:rsidRPr="00234276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lang w:val="en-GB"/>
                              </w:rPr>
                              <w:t>（</w:t>
                            </w:r>
                            <w:r w:rsidRPr="00234276">
                              <w:rPr>
                                <w:rFonts w:asciiTheme="minorBidi" w:hAnsiTheme="minorBidi"/>
                                <w:color w:val="000000" w:themeColor="text1"/>
                                <w:lang w:val="en-GB"/>
                              </w:rPr>
                              <w:t>VIDEO/AUDIO):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C67D8D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C67D8D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GB"/>
                              </w:rPr>
                              <w:t>DVB-T+C+T2 H.265+S2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234276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Smart TV: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234276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Android 9.0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BEAA5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7F6D" w:rsidRDefault="00577F6D" w:rsidP="00F671F5">
      <w:pPr>
        <w:spacing w:after="0" w:line="240" w:lineRule="auto"/>
      </w:pPr>
      <w:r>
        <w:separator/>
      </w:r>
    </w:p>
  </w:endnote>
  <w:endnote w:type="continuationSeparator" w:id="0">
    <w:p w:rsidR="00577F6D" w:rsidRDefault="00577F6D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7F6D" w:rsidRDefault="00577F6D" w:rsidP="00F671F5">
      <w:pPr>
        <w:spacing w:after="0" w:line="240" w:lineRule="auto"/>
      </w:pPr>
      <w:r>
        <w:separator/>
      </w:r>
    </w:p>
  </w:footnote>
  <w:footnote w:type="continuationSeparator" w:id="0">
    <w:p w:rsidR="00577F6D" w:rsidRDefault="00577F6D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071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072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073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438"/>
    <w:rsid w:val="00011438"/>
    <w:rsid w:val="00021CDD"/>
    <w:rsid w:val="00160041"/>
    <w:rsid w:val="00193B5B"/>
    <w:rsid w:val="001A2E57"/>
    <w:rsid w:val="00234276"/>
    <w:rsid w:val="002B583B"/>
    <w:rsid w:val="003A3F6E"/>
    <w:rsid w:val="003C2BB9"/>
    <w:rsid w:val="00577F6D"/>
    <w:rsid w:val="005C0D11"/>
    <w:rsid w:val="005C5540"/>
    <w:rsid w:val="00622366"/>
    <w:rsid w:val="00665107"/>
    <w:rsid w:val="007A2EAC"/>
    <w:rsid w:val="007B0830"/>
    <w:rsid w:val="008B159E"/>
    <w:rsid w:val="009070BA"/>
    <w:rsid w:val="00AA2411"/>
    <w:rsid w:val="00B31A37"/>
    <w:rsid w:val="00B9788F"/>
    <w:rsid w:val="00BD74E3"/>
    <w:rsid w:val="00C4390E"/>
    <w:rsid w:val="00C67D8D"/>
    <w:rsid w:val="00D07D84"/>
    <w:rsid w:val="00E47FB5"/>
    <w:rsid w:val="00E85189"/>
    <w:rsid w:val="00F22570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D5516"/>
  <w15:chartTrackingRefBased/>
  <w15:docId w15:val="{ECF4684E-DC69-448F-AFD7-D64572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jpeg"/><Relationship Id="rId5" Type="http://schemas.openxmlformats.org/officeDocument/2006/relationships/webSettings" Target="webSettings.xml"/><Relationship Id="rId10" Type="http://schemas.openxmlformats.org/officeDocument/2006/relationships/image" Target="media/image6.jp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0B42E-56CC-4717-A32B-6DC6FFCC8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2020-12-25T04:57:00Z</dcterms:created>
  <dcterms:modified xsi:type="dcterms:W3CDTF">2020-12-25T04:57:00Z</dcterms:modified>
</cp:coreProperties>
</file>