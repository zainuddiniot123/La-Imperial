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46768" w:rsidP="008506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5334000</wp:posOffset>
                </wp:positionV>
                <wp:extent cx="18288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 &amp; Heat</w:t>
                            </w:r>
                          </w:p>
                          <w:p w:rsid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Strong Airflow</w:t>
                            </w:r>
                          </w:p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Exquisite Dust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pt;margin-top:420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" filled="f" stroked="f" strokeweight=".5pt">
                <v:textbox style="mso-next-textbox:#Text Box 8">
                  <w:txbxContent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Turbo cool &amp; Heat</w:t>
                      </w:r>
                    </w:p>
                    <w:p w:rsid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Strong Airflow</w:t>
                      </w:r>
                    </w:p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Exquisite Dust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7" type="#_x0000_t202" style="position:absolute;margin-left:159.75pt;margin-top:420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" filled="f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8" type="#_x0000_t202" style="position:absolute;margin-left:307.5pt;margin-top:420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4485640</wp:posOffset>
                </wp:positionV>
                <wp:extent cx="5934075" cy="37242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A7E3E" w:rsidP="001A7E3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E3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6.05pt;margin-top:353.2pt;width:467.25pt;height:293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" stroked="f">
                <v:textbox>
                  <w:txbxContent>
                    <w:p w:rsidR="003C2BB9" w:rsidRDefault="001A7E3E" w:rsidP="001A7E3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A7E3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3664585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8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ET/qX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4128135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411D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11D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AR18HVFSBWKN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25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AijeRQ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9411D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11D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AR18HVFSBWKN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2130425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7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F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44" w:rsidRDefault="00F94544" w:rsidP="00F671F5">
      <w:pPr>
        <w:spacing w:after="0" w:line="240" w:lineRule="auto"/>
      </w:pPr>
      <w:r>
        <w:separator/>
      </w:r>
    </w:p>
  </w:endnote>
  <w:endnote w:type="continuationSeparator" w:id="0">
    <w:p w:rsidR="00F94544" w:rsidRDefault="00F9454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44" w:rsidRDefault="00F94544" w:rsidP="00F671F5">
      <w:pPr>
        <w:spacing w:after="0" w:line="240" w:lineRule="auto"/>
      </w:pPr>
      <w:r>
        <w:separator/>
      </w:r>
    </w:p>
  </w:footnote>
  <w:footnote w:type="continuationSeparator" w:id="0">
    <w:p w:rsidR="00F94544" w:rsidRDefault="00F9454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185D76"/>
    <w:rsid w:val="001A2E57"/>
    <w:rsid w:val="001A7E3E"/>
    <w:rsid w:val="00230B36"/>
    <w:rsid w:val="00246768"/>
    <w:rsid w:val="00397E2B"/>
    <w:rsid w:val="003A3F6E"/>
    <w:rsid w:val="003C2BB9"/>
    <w:rsid w:val="004C2B52"/>
    <w:rsid w:val="005C0D11"/>
    <w:rsid w:val="00665107"/>
    <w:rsid w:val="007A2EAC"/>
    <w:rsid w:val="0085068A"/>
    <w:rsid w:val="008B159E"/>
    <w:rsid w:val="009411D8"/>
    <w:rsid w:val="00AA2411"/>
    <w:rsid w:val="00B31A37"/>
    <w:rsid w:val="00B9788F"/>
    <w:rsid w:val="00BD74E3"/>
    <w:rsid w:val="00C4390E"/>
    <w:rsid w:val="00D07D84"/>
    <w:rsid w:val="00E47FB5"/>
    <w:rsid w:val="00E536AF"/>
    <w:rsid w:val="00E67736"/>
    <w:rsid w:val="00E85189"/>
    <w:rsid w:val="00F22570"/>
    <w:rsid w:val="00F671F5"/>
    <w:rsid w:val="00F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1BD9-E4B6-49D5-8BE8-2B2BE764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5</cp:revision>
  <dcterms:created xsi:type="dcterms:W3CDTF">2020-12-19T05:55:00Z</dcterms:created>
  <dcterms:modified xsi:type="dcterms:W3CDTF">2020-12-25T05:12:00Z</dcterms:modified>
</cp:coreProperties>
</file>