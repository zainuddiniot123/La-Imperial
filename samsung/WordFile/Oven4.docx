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71F5" w:rsidRDefault="00E50C6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4893309</wp:posOffset>
                </wp:positionV>
                <wp:extent cx="5934075" cy="3324225"/>
                <wp:effectExtent l="0" t="0" r="9525" b="952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4075" cy="3324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0C63" w:rsidRDefault="00E50C63" w:rsidP="00C4390E">
                            <w:pPr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</w:pPr>
                            <w:r w:rsidRPr="00E50C63"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  <w:t>Easy Cleaning</w:t>
                            </w:r>
                          </w:p>
                          <w:p w:rsidR="003C2BB9" w:rsidRDefault="00E50C63" w:rsidP="00C4390E">
                            <w:pPr>
                              <w:rPr>
                                <w:rFonts w:asciiTheme="majorHAnsi" w:eastAsia="Times New Roman" w:hAnsiTheme="majorHAnsi" w:cstheme="majorBidi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E50C63"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  <w:t>Convenient cleaning performance</w:t>
                            </w:r>
                          </w:p>
                          <w:p w:rsidR="00C4390E" w:rsidRPr="00C4390E" w:rsidRDefault="00E50C63" w:rsidP="00C4390E">
                            <w:pPr>
                              <w:rPr>
                                <w:rFonts w:asciiTheme="majorHAnsi" w:eastAsia="Times New Roman" w:hAnsiTheme="majorHAnsi" w:cstheme="majorBidi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  <w:r w:rsidRPr="00E50C63">
                              <w:rPr>
                                <w:rFonts w:asciiTheme="majorHAnsi" w:eastAsia="Times New Roman" w:hAnsiTheme="majorHAnsi" w:cstheme="majorBidi"/>
                                <w:b/>
                                <w:bCs/>
                                <w:color w:val="000000"/>
                                <w:sz w:val="32"/>
                                <w:szCs w:val="32"/>
                                <w:lang w:val="en-GB"/>
                              </w:rPr>
                              <w:t>low surface energy and dense structure</w:t>
                            </w:r>
                          </w:p>
                          <w:p w:rsidR="00D07D84" w:rsidRPr="003C2BB9" w:rsidRDefault="003C2BB9" w:rsidP="00BD74E3">
                            <w:pPr>
                              <w:rPr>
                                <w:rFonts w:asciiTheme="majorHAnsi" w:eastAsia="Times New Roman" w:hAnsiTheme="majorHAnsi" w:cs="Times New Roman"/>
                                <w:b/>
                                <w:bCs/>
                                <w:color w:val="000000"/>
                                <w:sz w:val="36"/>
                                <w:szCs w:val="36"/>
                                <w:lang w:val="en-GB"/>
                              </w:rPr>
                            </w:pPr>
                            <w:r w:rsidRPr="003C2BB9">
                              <w:rPr>
                                <w:rFonts w:asciiTheme="majorHAnsi" w:eastAsia="Times New Roman" w:hAnsiTheme="majorHAnsi" w:cs="Times New Roman"/>
                                <w:b/>
                                <w:bCs/>
                                <w:color w:val="000000"/>
                                <w:sz w:val="36"/>
                                <w:szCs w:val="36"/>
                                <w:lang w:val="en-GB"/>
                              </w:rPr>
                              <w:t>Features: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515"/>
                              <w:gridCol w:w="4518"/>
                            </w:tblGrid>
                            <w:tr w:rsidR="003C2BB9" w:rsidTr="003C2BB9">
                              <w:tc>
                                <w:tcPr>
                                  <w:tcW w:w="4524" w:type="dxa"/>
                                </w:tcPr>
                                <w:p w:rsidR="003C2BB9" w:rsidRPr="003C2BB9" w:rsidRDefault="003C2BB9" w:rsidP="00BD74E3">
                                  <w:pP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</w:pPr>
                                  <w:r w:rsidRPr="003C2BB9"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4"/>
                                      <w:szCs w:val="24"/>
                                      <w:lang w:val="en-GB"/>
                                    </w:rPr>
                                    <w:t>Power Input (W)</w:t>
                                  </w:r>
                                </w:p>
                              </w:tc>
                              <w:tc>
                                <w:tcPr>
                                  <w:tcW w:w="4524" w:type="dxa"/>
                                </w:tcPr>
                                <w:p w:rsidR="003C2BB9" w:rsidRPr="003C2BB9" w:rsidRDefault="003C2BB9" w:rsidP="00BD74E3">
                                  <w:pP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</w:pPr>
                                  <w:r w:rsidRPr="003C2BB9"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  <w:t>320~2204</w:t>
                                  </w:r>
                                </w:p>
                              </w:tc>
                            </w:tr>
                            <w:tr w:rsidR="003C2BB9" w:rsidTr="003C2BB9">
                              <w:tc>
                                <w:tcPr>
                                  <w:tcW w:w="4524" w:type="dxa"/>
                                </w:tcPr>
                                <w:p w:rsidR="003C2BB9" w:rsidRPr="003C2BB9" w:rsidRDefault="003C2BB9" w:rsidP="00BD74E3">
                                  <w:pP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</w:pPr>
                                  <w:r w:rsidRPr="003C2BB9"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  <w:t>Running Current (A)</w:t>
                                  </w:r>
                                </w:p>
                              </w:tc>
                              <w:tc>
                                <w:tcPr>
                                  <w:tcW w:w="4524" w:type="dxa"/>
                                </w:tcPr>
                                <w:p w:rsidR="003C2BB9" w:rsidRPr="003C2BB9" w:rsidRDefault="003C2BB9" w:rsidP="00BD74E3">
                                  <w:pP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</w:pPr>
                                  <w:r w:rsidRPr="003C2BB9"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  <w:t>1.4~10.2</w:t>
                                  </w:r>
                                </w:p>
                              </w:tc>
                            </w:tr>
                            <w:tr w:rsidR="003C2BB9" w:rsidTr="003C2BB9">
                              <w:tc>
                                <w:tcPr>
                                  <w:tcW w:w="4524" w:type="dxa"/>
                                </w:tcPr>
                                <w:p w:rsidR="003C2BB9" w:rsidRPr="003C2BB9" w:rsidRDefault="00E50C63" w:rsidP="00BD74E3">
                                  <w:pP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  <w:t>Oven</w:t>
                                  </w:r>
                                </w:p>
                              </w:tc>
                              <w:tc>
                                <w:tcPr>
                                  <w:tcW w:w="4524" w:type="dxa"/>
                                </w:tcPr>
                                <w:p w:rsidR="003C2BB9" w:rsidRPr="003C2BB9" w:rsidRDefault="003C2BB9" w:rsidP="00BD74E3">
                                  <w:pP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</w:pPr>
                                  <w:r w:rsidRPr="003C2BB9"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  <w:t>R410a</w:t>
                                  </w:r>
                                </w:p>
                              </w:tc>
                            </w:tr>
                            <w:tr w:rsidR="003C2BB9" w:rsidTr="003C2BB9">
                              <w:tc>
                                <w:tcPr>
                                  <w:tcW w:w="4524" w:type="dxa"/>
                                </w:tcPr>
                                <w:p w:rsidR="003C2BB9" w:rsidRPr="003C2BB9" w:rsidRDefault="001165A1" w:rsidP="00BD74E3">
                                  <w:pP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Theme="minorBidi" w:hAnsiTheme="minorBidi"/>
                                      <w:color w:val="000000" w:themeColor="text1"/>
                                      <w:sz w:val="26"/>
                                      <w:szCs w:val="26"/>
                                      <w:lang w:val="en-GB"/>
                                    </w:rPr>
                                    <w:t>Price:</w:t>
                                  </w:r>
                                </w:p>
                              </w:tc>
                              <w:tc>
                                <w:tcPr>
                                  <w:tcW w:w="4524" w:type="dxa"/>
                                </w:tcPr>
                                <w:p w:rsidR="003C2BB9" w:rsidRPr="003C2BB9" w:rsidRDefault="001165A1" w:rsidP="00BD74E3">
                                  <w:pP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Theme="minorBidi" w:hAnsiTheme="minorBidi"/>
                                      <w:b/>
                                      <w:bCs/>
                                      <w:color w:val="000000" w:themeColor="text1"/>
                                      <w:sz w:val="40"/>
                                      <w:szCs w:val="40"/>
                                      <w:lang w:val="en-GB"/>
                                    </w:rPr>
                                    <w:t>35,900/- Rs</w:t>
                                  </w:r>
                                </w:p>
                              </w:tc>
                            </w:tr>
                          </w:tbl>
                          <w:p w:rsidR="003C2BB9" w:rsidRPr="003C2BB9" w:rsidRDefault="003C2BB9" w:rsidP="00BD74E3">
                            <w:pPr>
                              <w:rPr>
                                <w:rFonts w:asciiTheme="majorHAnsi" w:hAnsiTheme="majorHAnsi" w:cstheme="majorHAnsi"/>
                                <w:color w:val="595959" w:themeColor="text1" w:themeTint="A6"/>
                                <w:sz w:val="26"/>
                                <w:szCs w:val="26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16.05pt;margin-top:385.3pt;width:467.25pt;height:261.75pt;z-index:25166643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" stroked="f">
                <v:textbox>
                  <w:txbxContent>
                    <w:p w:rsidR="00E50C63" w:rsidRDefault="00E50C63" w:rsidP="00C4390E">
                      <w:pPr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</w:pPr>
                      <w:r w:rsidRPr="00E50C63"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  <w:t>Easy Cleaning</w:t>
                      </w:r>
                    </w:p>
                    <w:p w:rsidR="003C2BB9" w:rsidRDefault="00E50C63" w:rsidP="00C4390E">
                      <w:pPr>
                        <w:rPr>
                          <w:rFonts w:asciiTheme="majorHAnsi" w:eastAsia="Times New Roman" w:hAnsiTheme="majorHAnsi" w:cstheme="majorBidi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E50C63"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  <w:t>Convenient cleaning performance</w:t>
                      </w:r>
                    </w:p>
                    <w:p w:rsidR="00C4390E" w:rsidRPr="00C4390E" w:rsidRDefault="00E50C63" w:rsidP="00C4390E">
                      <w:pPr>
                        <w:rPr>
                          <w:rFonts w:asciiTheme="majorHAnsi" w:eastAsia="Times New Roman" w:hAnsiTheme="majorHAnsi" w:cstheme="majorBidi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  <w:r w:rsidRPr="00E50C63">
                        <w:rPr>
                          <w:rFonts w:asciiTheme="majorHAnsi" w:eastAsia="Times New Roman" w:hAnsiTheme="majorHAnsi" w:cstheme="majorBidi"/>
                          <w:b/>
                          <w:bCs/>
                          <w:color w:val="000000"/>
                          <w:sz w:val="32"/>
                          <w:szCs w:val="32"/>
                          <w:lang w:val="en-GB"/>
                        </w:rPr>
                        <w:t>low surface energy and dense structure</w:t>
                      </w:r>
                    </w:p>
                    <w:p w:rsidR="00D07D84" w:rsidRPr="003C2BB9" w:rsidRDefault="003C2BB9" w:rsidP="00BD74E3">
                      <w:pPr>
                        <w:rPr>
                          <w:rFonts w:asciiTheme="majorHAnsi" w:eastAsia="Times New Roman" w:hAnsiTheme="majorHAnsi" w:cs="Times New Roman"/>
                          <w:b/>
                          <w:bCs/>
                          <w:color w:val="000000"/>
                          <w:sz w:val="36"/>
                          <w:szCs w:val="36"/>
                          <w:lang w:val="en-GB"/>
                        </w:rPr>
                      </w:pPr>
                      <w:r w:rsidRPr="003C2BB9">
                        <w:rPr>
                          <w:rFonts w:asciiTheme="majorHAnsi" w:eastAsia="Times New Roman" w:hAnsiTheme="majorHAnsi" w:cs="Times New Roman"/>
                          <w:b/>
                          <w:bCs/>
                          <w:color w:val="000000"/>
                          <w:sz w:val="36"/>
                          <w:szCs w:val="36"/>
                          <w:lang w:val="en-GB"/>
                        </w:rPr>
                        <w:t>Features: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4515"/>
                        <w:gridCol w:w="4518"/>
                      </w:tblGrid>
                      <w:tr w:rsidR="003C2BB9" w:rsidTr="003C2BB9">
                        <w:tc>
                          <w:tcPr>
                            <w:tcW w:w="4524" w:type="dxa"/>
                          </w:tcPr>
                          <w:p w:rsidR="003C2BB9" w:rsidRPr="003C2BB9" w:rsidRDefault="003C2BB9" w:rsidP="00BD74E3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</w:pPr>
                            <w:r w:rsidRPr="003C2BB9">
                              <w:rPr>
                                <w:rFonts w:asciiTheme="minorBidi" w:hAnsiTheme="minorBidi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>Power Input (W)</w:t>
                            </w:r>
                          </w:p>
                        </w:tc>
                        <w:tc>
                          <w:tcPr>
                            <w:tcW w:w="4524" w:type="dxa"/>
                          </w:tcPr>
                          <w:p w:rsidR="003C2BB9" w:rsidRPr="003C2BB9" w:rsidRDefault="003C2BB9" w:rsidP="00BD74E3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</w:pPr>
                            <w:r w:rsidRPr="003C2BB9"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  <w:t>320~2204</w:t>
                            </w:r>
                          </w:p>
                        </w:tc>
                      </w:tr>
                      <w:tr w:rsidR="003C2BB9" w:rsidTr="003C2BB9">
                        <w:tc>
                          <w:tcPr>
                            <w:tcW w:w="4524" w:type="dxa"/>
                          </w:tcPr>
                          <w:p w:rsidR="003C2BB9" w:rsidRPr="003C2BB9" w:rsidRDefault="003C2BB9" w:rsidP="00BD74E3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</w:pPr>
                            <w:r w:rsidRPr="003C2BB9"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  <w:t>Running Current (A)</w:t>
                            </w:r>
                          </w:p>
                        </w:tc>
                        <w:tc>
                          <w:tcPr>
                            <w:tcW w:w="4524" w:type="dxa"/>
                          </w:tcPr>
                          <w:p w:rsidR="003C2BB9" w:rsidRPr="003C2BB9" w:rsidRDefault="003C2BB9" w:rsidP="00BD74E3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</w:pPr>
                            <w:r w:rsidRPr="003C2BB9"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  <w:t>1.4~10.2</w:t>
                            </w:r>
                          </w:p>
                        </w:tc>
                      </w:tr>
                      <w:tr w:rsidR="003C2BB9" w:rsidTr="003C2BB9">
                        <w:tc>
                          <w:tcPr>
                            <w:tcW w:w="4524" w:type="dxa"/>
                          </w:tcPr>
                          <w:p w:rsidR="003C2BB9" w:rsidRPr="003C2BB9" w:rsidRDefault="00E50C63" w:rsidP="00BD74E3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  <w:t>Oven</w:t>
                            </w:r>
                          </w:p>
                        </w:tc>
                        <w:tc>
                          <w:tcPr>
                            <w:tcW w:w="4524" w:type="dxa"/>
                          </w:tcPr>
                          <w:p w:rsidR="003C2BB9" w:rsidRPr="003C2BB9" w:rsidRDefault="003C2BB9" w:rsidP="00BD74E3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</w:pPr>
                            <w:r w:rsidRPr="003C2BB9"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  <w:t>R410a</w:t>
                            </w:r>
                          </w:p>
                        </w:tc>
                      </w:tr>
                      <w:tr w:rsidR="003C2BB9" w:rsidTr="003C2BB9">
                        <w:tc>
                          <w:tcPr>
                            <w:tcW w:w="4524" w:type="dxa"/>
                          </w:tcPr>
                          <w:p w:rsidR="003C2BB9" w:rsidRPr="003C2BB9" w:rsidRDefault="001165A1" w:rsidP="00BD74E3">
                            <w:pPr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color w:val="000000" w:themeColor="text1"/>
                                <w:sz w:val="26"/>
                                <w:szCs w:val="26"/>
                                <w:lang w:val="en-GB"/>
                              </w:rPr>
                              <w:t>Price:</w:t>
                            </w:r>
                          </w:p>
                        </w:tc>
                        <w:tc>
                          <w:tcPr>
                            <w:tcW w:w="4524" w:type="dxa"/>
                          </w:tcPr>
                          <w:p w:rsidR="003C2BB9" w:rsidRPr="003C2BB9" w:rsidRDefault="001165A1" w:rsidP="00BD74E3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:lang w:val="en-GB"/>
                              </w:rPr>
                              <w:t>35,900/- Rs</w:t>
                            </w:r>
                          </w:p>
                        </w:tc>
                      </w:tr>
                    </w:tbl>
                    <w:p w:rsidR="003C2BB9" w:rsidRPr="003C2BB9" w:rsidRDefault="003C2BB9" w:rsidP="00BD74E3">
                      <w:pPr>
                        <w:rPr>
                          <w:rFonts w:asciiTheme="majorHAnsi" w:hAnsiTheme="majorHAnsi" w:cstheme="majorHAnsi"/>
                          <w:color w:val="595959" w:themeColor="text1" w:themeTint="A6"/>
                          <w:sz w:val="26"/>
                          <w:szCs w:val="26"/>
                          <w:lang w:val="en-GB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>
                <wp:simplePos x="0" y="0"/>
                <wp:positionH relativeFrom="margin">
                  <wp:posOffset>870103</wp:posOffset>
                </wp:positionH>
                <wp:positionV relativeFrom="paragraph">
                  <wp:posOffset>3721735</wp:posOffset>
                </wp:positionV>
                <wp:extent cx="4181361" cy="1404620"/>
                <wp:effectExtent l="0" t="0" r="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81361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2E57" w:rsidRPr="001A2E57" w:rsidRDefault="00AB572F" w:rsidP="001A2E57">
                            <w:pPr>
                              <w:jc w:val="center"/>
                              <w:rPr>
                                <w:rFonts w:ascii="Forte" w:hAnsi="Forte" w:cstheme="majorBidi"/>
                                <w:sz w:val="44"/>
                                <w:szCs w:val="44"/>
                                <w:u w:val="single"/>
                                <w:lang w:val="en-GB"/>
                              </w:rPr>
                            </w:pPr>
                            <w:r w:rsidRPr="00AB572F">
                              <w:rPr>
                                <w:rFonts w:ascii="Forte" w:hAnsi="Forte" w:cstheme="majorBidi"/>
                                <w:sz w:val="44"/>
                                <w:szCs w:val="44"/>
                                <w:u w:val="single"/>
                                <w:lang w:val="en-GB"/>
                              </w:rPr>
                              <w:t>32L WHITE MICROWAVE OVEN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68.5pt;margin-top:293.05pt;width:329.25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" filled="f" stroked="f">
                <v:textbox style="mso-fit-shape-to-text:t">
                  <w:txbxContent>
                    <w:p w:rsidR="001A2E57" w:rsidRPr="001A2E57" w:rsidRDefault="00AB572F" w:rsidP="001A2E57">
                      <w:pPr>
                        <w:jc w:val="center"/>
                        <w:rPr>
                          <w:rFonts w:ascii="Forte" w:hAnsi="Forte" w:cstheme="majorBidi"/>
                          <w:sz w:val="44"/>
                          <w:szCs w:val="44"/>
                          <w:u w:val="single"/>
                          <w:lang w:val="en-GB"/>
                        </w:rPr>
                      </w:pPr>
                      <w:r w:rsidRPr="00AB572F">
                        <w:rPr>
                          <w:rFonts w:ascii="Forte" w:hAnsi="Forte" w:cstheme="majorBidi"/>
                          <w:sz w:val="44"/>
                          <w:szCs w:val="44"/>
                          <w:u w:val="single"/>
                          <w:lang w:val="en-GB"/>
                        </w:rPr>
                        <w:t>32L WHITE MICROWAVE OVEN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margin">
                  <wp:posOffset>1660800</wp:posOffset>
                </wp:positionH>
                <wp:positionV relativeFrom="paragraph">
                  <wp:posOffset>2205355</wp:posOffset>
                </wp:positionV>
                <wp:extent cx="2596295" cy="1544956"/>
                <wp:effectExtent l="0" t="0" r="0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6295" cy="1544956"/>
                        </a:xfrm>
                        <a:prstGeom prst="rect">
                          <a:avLst/>
                        </a:prstGeom>
                        <a:blipFill dpi="0"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1A37" w:rsidRPr="00B31A37" w:rsidRDefault="00B31A37" w:rsidP="00B31A37">
                            <w:pPr>
                              <w:jc w:val="center"/>
                              <w:rPr>
                                <w:color w:val="000000" w:themeColor="text1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130.75pt;margin-top:173.65pt;width:204.45pt;height:121.6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" stroked="f">
                <v:fill r:id="rId9" o:title="" recolor="t" rotate="t" type="frame"/>
                <v:textbox>
                  <w:txbxContent>
                    <w:p w:rsidR="00B31A37" w:rsidRPr="00B31A37" w:rsidRDefault="00B31A37" w:rsidP="00B31A37">
                      <w:pPr>
                        <w:jc w:val="center"/>
                        <w:rPr>
                          <w:color w:val="000000" w:themeColor="text1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bookmarkStart w:id="1" w:name="_GoBack"/>
                      <w:bookmarkEnd w:id="1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F7A95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posOffset>1535144</wp:posOffset>
                </wp:positionH>
                <wp:positionV relativeFrom="margin">
                  <wp:posOffset>1514475</wp:posOffset>
                </wp:positionV>
                <wp:extent cx="2856167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6167" cy="1404620"/>
                        </a:xfrm>
                        <a:prstGeom prst="rect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671F5" w:rsidRDefault="00F671F5" w:rsidP="001A2E57"/>
                          <w:p w:rsidR="001A2E57" w:rsidRPr="00D07D84" w:rsidRDefault="001A2E57">
                            <w:pPr>
                              <w:rPr>
                                <w:b/>
                                <w:bCs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margin-left:120.9pt;margin-top:119.25pt;width:224.9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20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" stroked="f">
                <v:fill r:id="rId11" o:title="" recolor="t" rotate="t" type="frame"/>
                <v:textbox style="mso-fit-shape-to-text:t">
                  <w:txbxContent>
                    <w:p w:rsidR="00F671F5" w:rsidRDefault="00F671F5" w:rsidP="001A2E57"/>
                    <w:p w:rsidR="001A2E57" w:rsidRPr="00D07D84" w:rsidRDefault="001A2E57">
                      <w:pPr>
                        <w:rPr>
                          <w:b/>
                          <w:bCs/>
                          <w:u w:val="single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BB2069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margin">
                  <wp:posOffset>1234440</wp:posOffset>
                </wp:positionH>
                <wp:positionV relativeFrom="paragraph">
                  <wp:posOffset>4099560</wp:posOffset>
                </wp:positionV>
                <wp:extent cx="3455670" cy="1404620"/>
                <wp:effectExtent l="0" t="0" r="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5567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A2E57" w:rsidRPr="001A2E57" w:rsidRDefault="00AB572F" w:rsidP="001A2E57">
                            <w:pPr>
                              <w:jc w:val="center"/>
                              <w:rPr>
                                <w:bCs/>
                                <w:color w:val="5B9BD5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B572F">
                              <w:rPr>
                                <w:bCs/>
                                <w:color w:val="5B9BD5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ME9114W1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margin-left:97.2pt;margin-top:322.8pt;width:272.1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" filled="f" stroked="f">
                <v:textbox style="mso-fit-shape-to-text:t">
                  <w:txbxContent>
                    <w:p w:rsidR="001A2E57" w:rsidRPr="001A2E57" w:rsidRDefault="00AB572F" w:rsidP="001A2E57">
                      <w:pPr>
                        <w:jc w:val="center"/>
                        <w:rPr>
                          <w:bCs/>
                          <w:color w:val="5B9BD5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B572F">
                        <w:rPr>
                          <w:bCs/>
                          <w:color w:val="5B9BD5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ME9114W1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85189">
        <w:rPr>
          <w:noProof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margin">
              <wp:posOffset>1408430</wp:posOffset>
            </wp:positionH>
            <wp:positionV relativeFrom="margin">
              <wp:posOffset>-29210</wp:posOffset>
            </wp:positionV>
            <wp:extent cx="3121025" cy="1390015"/>
            <wp:effectExtent l="0" t="0" r="3175" b="635"/>
            <wp:wrapTight wrapText="bothSides">
              <wp:wrapPolygon edited="0">
                <wp:start x="0" y="0"/>
                <wp:lineTo x="0" y="21314"/>
                <wp:lineTo x="21490" y="21314"/>
                <wp:lineTo x="2149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nal LOGO2-01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1025" cy="1390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8518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1362075</wp:posOffset>
                </wp:positionV>
                <wp:extent cx="7762875" cy="0"/>
                <wp:effectExtent l="0" t="0" r="2857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628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C2AFE7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0,107.25pt" to="611.25pt,10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" strokecolor="#aeaaaa [2414]" strokeweight=".5pt">
                <v:stroke joinstyle="miter"/>
                <w10:wrap anchorx="page"/>
              </v:line>
            </w:pict>
          </mc:Fallback>
        </mc:AlternateContent>
      </w:r>
    </w:p>
    <w:sectPr w:rsidR="00F671F5" w:rsidSect="00B31A37">
      <w:pgSz w:w="12240" w:h="15840"/>
      <w:pgMar w:top="1440" w:right="1440" w:bottom="1440" w:left="144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34FF" w:rsidRDefault="00F634FF" w:rsidP="00F671F5">
      <w:pPr>
        <w:spacing w:after="0" w:line="240" w:lineRule="auto"/>
      </w:pPr>
      <w:r>
        <w:separator/>
      </w:r>
    </w:p>
  </w:endnote>
  <w:endnote w:type="continuationSeparator" w:id="0">
    <w:p w:rsidR="00F634FF" w:rsidRDefault="00F634FF" w:rsidP="00F671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34FF" w:rsidRDefault="00F634FF" w:rsidP="00F671F5">
      <w:pPr>
        <w:spacing w:after="0" w:line="240" w:lineRule="auto"/>
      </w:pPr>
      <w:r>
        <w:separator/>
      </w:r>
    </w:p>
  </w:footnote>
  <w:footnote w:type="continuationSeparator" w:id="0">
    <w:p w:rsidR="00F634FF" w:rsidRDefault="00F634FF" w:rsidP="00F671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2" type="#_x0000_t75" style="width:5in;height:5in;visibility:visible;mso-wrap-style:square" o:bullet="t">
        <v:imagedata r:id="rId1" o:title=""/>
      </v:shape>
    </w:pict>
  </w:numPicBullet>
  <w:numPicBullet w:numPicBulletId="1">
    <w:pict>
      <v:shape id="_x0000_i1063" type="#_x0000_t75" style="width:5in;height:5in;visibility:visible;mso-wrap-style:square" o:bullet="t">
        <v:imagedata r:id="rId2" o:title=""/>
      </v:shape>
    </w:pict>
  </w:numPicBullet>
  <w:numPicBullet w:numPicBulletId="2">
    <w:pict>
      <v:shape id="_x0000_i1064" type="#_x0000_t75" style="width:5in;height:5in;visibility:visible;mso-wrap-style:square" o:bullet="t">
        <v:imagedata r:id="rId3" o:title=""/>
      </v:shape>
    </w:pict>
  </w:numPicBullet>
  <w:numPicBullet w:numPicBulletId="3">
    <w:pict>
      <v:shape id="_x0000_i1065" type="#_x0000_t75" style="width:5in;height:5in;visibility:visible;mso-wrap-style:square" o:bullet="t">
        <v:imagedata r:id="rId4" o:title=""/>
      </v:shape>
    </w:pict>
  </w:numPicBullet>
  <w:abstractNum w:abstractNumId="0" w15:restartNumberingAfterBreak="0">
    <w:nsid w:val="012343D5"/>
    <w:multiLevelType w:val="multilevel"/>
    <w:tmpl w:val="E398F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C938E5"/>
    <w:multiLevelType w:val="multilevel"/>
    <w:tmpl w:val="F4108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EE08A9"/>
    <w:multiLevelType w:val="multilevel"/>
    <w:tmpl w:val="C5FE1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354F84"/>
    <w:multiLevelType w:val="hybridMultilevel"/>
    <w:tmpl w:val="8070E0C6"/>
    <w:lvl w:ilvl="0" w:tplc="B16E7F72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89ECA5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B4AFD2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0C0593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764C23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0C0559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1065C1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256EB1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006490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59A143B0"/>
    <w:multiLevelType w:val="multilevel"/>
    <w:tmpl w:val="15420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6C2042"/>
    <w:multiLevelType w:val="hybridMultilevel"/>
    <w:tmpl w:val="52CCB48E"/>
    <w:lvl w:ilvl="0" w:tplc="3D90458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688B23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FD0407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C5A4CF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12188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1A8AB1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4147C6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55E9E4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A5264B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71360526"/>
    <w:multiLevelType w:val="multilevel"/>
    <w:tmpl w:val="78CA8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057FF2"/>
    <w:multiLevelType w:val="multilevel"/>
    <w:tmpl w:val="8FEA9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86254F"/>
    <w:multiLevelType w:val="hybridMultilevel"/>
    <w:tmpl w:val="04188986"/>
    <w:lvl w:ilvl="0" w:tplc="50D20C6C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74C1E6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58426D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56C28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B2A0F9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310925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A5ECD4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4F6C6F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F9658F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5"/>
  </w:num>
  <w:num w:numId="2">
    <w:abstractNumId w:val="3"/>
  </w:num>
  <w:num w:numId="3">
    <w:abstractNumId w:val="8"/>
  </w:num>
  <w:num w:numId="4">
    <w:abstractNumId w:val="6"/>
  </w:num>
  <w:num w:numId="5">
    <w:abstractNumId w:val="7"/>
  </w:num>
  <w:num w:numId="6">
    <w:abstractNumId w:val="0"/>
  </w:num>
  <w:num w:numId="7">
    <w:abstractNumId w:val="2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D76"/>
    <w:rsid w:val="000213C2"/>
    <w:rsid w:val="001165A1"/>
    <w:rsid w:val="00185D76"/>
    <w:rsid w:val="001A2E57"/>
    <w:rsid w:val="003A3F6E"/>
    <w:rsid w:val="003C2BB9"/>
    <w:rsid w:val="005A0A0C"/>
    <w:rsid w:val="005C0D11"/>
    <w:rsid w:val="0061064F"/>
    <w:rsid w:val="00665107"/>
    <w:rsid w:val="007A2EAC"/>
    <w:rsid w:val="008505EA"/>
    <w:rsid w:val="008B159E"/>
    <w:rsid w:val="008F7A95"/>
    <w:rsid w:val="0090276D"/>
    <w:rsid w:val="0094295E"/>
    <w:rsid w:val="009F5E14"/>
    <w:rsid w:val="009F61EC"/>
    <w:rsid w:val="00A61753"/>
    <w:rsid w:val="00AA2411"/>
    <w:rsid w:val="00AB572F"/>
    <w:rsid w:val="00B31A37"/>
    <w:rsid w:val="00B9788F"/>
    <w:rsid w:val="00BB2069"/>
    <w:rsid w:val="00BD74E3"/>
    <w:rsid w:val="00C4390E"/>
    <w:rsid w:val="00D07D84"/>
    <w:rsid w:val="00D6734F"/>
    <w:rsid w:val="00E47FB5"/>
    <w:rsid w:val="00E50C63"/>
    <w:rsid w:val="00E85189"/>
    <w:rsid w:val="00F22570"/>
    <w:rsid w:val="00F634FF"/>
    <w:rsid w:val="00F67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B0502B-2BDE-40A9-83CB-0A4C3E4CD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D74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671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71F5"/>
  </w:style>
  <w:style w:type="paragraph" w:styleId="Footer">
    <w:name w:val="footer"/>
    <w:basedOn w:val="Normal"/>
    <w:link w:val="FooterChar"/>
    <w:uiPriority w:val="99"/>
    <w:unhideWhenUsed/>
    <w:rsid w:val="00F671F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71F5"/>
  </w:style>
  <w:style w:type="character" w:styleId="Hyperlink">
    <w:name w:val="Hyperlink"/>
    <w:basedOn w:val="DefaultParagraphFont"/>
    <w:uiPriority w:val="99"/>
    <w:unhideWhenUsed/>
    <w:rsid w:val="008B159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B159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D74E3"/>
    <w:rPr>
      <w:rFonts w:ascii="Times New Roman" w:eastAsia="Times New Roman" w:hAnsi="Times New Roman" w:cs="Times New Roman"/>
      <w:b/>
      <w:bCs/>
      <w:sz w:val="36"/>
      <w:szCs w:val="36"/>
    </w:rPr>
  </w:style>
  <w:style w:type="table" w:styleId="TableGrid">
    <w:name w:val="Table Grid"/>
    <w:basedOn w:val="TableNormal"/>
    <w:uiPriority w:val="39"/>
    <w:rsid w:val="003C2B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014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03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1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97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34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31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52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078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00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490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34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09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19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91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33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221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12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691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98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644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030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59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00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6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29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15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86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6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45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220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6987492">
          <w:marLeft w:val="0"/>
          <w:marRight w:val="0"/>
          <w:marTop w:val="0"/>
          <w:marBottom w:val="0"/>
          <w:divBdr>
            <w:top w:val="single" w:sz="6" w:space="0" w:color="C7D3D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6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33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68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72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40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654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27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4335875">
          <w:marLeft w:val="0"/>
          <w:marRight w:val="0"/>
          <w:marTop w:val="0"/>
          <w:marBottom w:val="0"/>
          <w:divBdr>
            <w:top w:val="single" w:sz="6" w:space="0" w:color="C7D3D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3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301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66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67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84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745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5328433">
          <w:marLeft w:val="0"/>
          <w:marRight w:val="0"/>
          <w:marTop w:val="0"/>
          <w:marBottom w:val="0"/>
          <w:divBdr>
            <w:top w:val="single" w:sz="6" w:space="0" w:color="C7D3D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5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8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92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967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381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3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07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142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86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8344231">
          <w:marLeft w:val="0"/>
          <w:marRight w:val="0"/>
          <w:marTop w:val="0"/>
          <w:marBottom w:val="0"/>
          <w:divBdr>
            <w:top w:val="single" w:sz="6" w:space="0" w:color="C7D3D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6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767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42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712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24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714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55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0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7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79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96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64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46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9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8.png"/><Relationship Id="rId5" Type="http://schemas.openxmlformats.org/officeDocument/2006/relationships/webSettings" Target="webSettings.xml"/><Relationship Id="rId10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ain\Documents\Custom%20Office%20Templates\LaImperial%20New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5FD3C8-FCD2-4CFC-9530-B4D1D1AD40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LaImperial New.dotx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</dc:creator>
  <cp:keywords/>
  <dc:description/>
  <cp:lastModifiedBy>Zain</cp:lastModifiedBy>
  <cp:revision>2</cp:revision>
  <dcterms:created xsi:type="dcterms:W3CDTF">2020-12-25T05:27:00Z</dcterms:created>
  <dcterms:modified xsi:type="dcterms:W3CDTF">2020-12-25T05:27:00Z</dcterms:modified>
</cp:coreProperties>
</file>