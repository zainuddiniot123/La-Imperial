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71F5" w:rsidRDefault="0023427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margin">
                  <wp:posOffset>2286000</wp:posOffset>
                </wp:positionV>
                <wp:extent cx="3209925" cy="2038350"/>
                <wp:effectExtent l="0" t="0" r="9525" b="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9925" cy="2038350"/>
                        </a:xfrm>
                        <a:prstGeom prst="rect">
                          <a:avLst/>
                        </a:prstGeom>
                        <a:blipFill dpi="0"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1A37" w:rsidRPr="00B31A37" w:rsidRDefault="00B31A37" w:rsidP="00B31A37">
                            <w:pPr>
                              <w:jc w:val="center"/>
                              <w:rPr>
                                <w:color w:val="000000" w:themeColor="text1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80pt;width:252.75pt;height:160.5pt;z-index:25166848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margin;mso-width-percent:0;mso-height-percent:0;mso-width-relative:margin;mso-height-relative:margin;v-text-anchor:top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" stroked="f">
                <v:fill r:id="rId9" o:title="" recolor="t" rotate="t" type="frame"/>
                <v:textbox>
                  <w:txbxContent>
                    <w:p w:rsidR="00B31A37" w:rsidRPr="00B31A37" w:rsidRDefault="00B31A37" w:rsidP="00B31A37">
                      <w:pPr>
                        <w:jc w:val="center"/>
                        <w:rPr>
                          <w:color w:val="000000" w:themeColor="text1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4274185</wp:posOffset>
                </wp:positionV>
                <wp:extent cx="2360930" cy="1404620"/>
                <wp:effectExtent l="0" t="0" r="0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2E57" w:rsidRPr="001A2E57" w:rsidRDefault="00F9218E" w:rsidP="001A2E57">
                            <w:pPr>
                              <w:jc w:val="center"/>
                              <w:rPr>
                                <w:rFonts w:ascii="Forte" w:hAnsi="Forte" w:cstheme="majorBidi"/>
                                <w:sz w:val="44"/>
                                <w:szCs w:val="44"/>
                                <w:u w:val="single"/>
                                <w:lang w:val="en-GB"/>
                              </w:rPr>
                            </w:pPr>
                            <w:r w:rsidRPr="00F9218E">
                              <w:rPr>
                                <w:rFonts w:ascii="Forte" w:hAnsi="Forte" w:cstheme="majorBidi"/>
                                <w:sz w:val="44"/>
                                <w:szCs w:val="44"/>
                                <w:u w:val="single"/>
                                <w:lang w:val="en-GB"/>
                              </w:rPr>
                              <w:t>Smart LED TV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0;margin-top:336.55pt;width:185.9pt;height:110.6pt;z-index:251662336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" filled="f" stroked="f">
                <v:textbox style="mso-fit-shape-to-text:t">
                  <w:txbxContent>
                    <w:p w:rsidR="001A2E57" w:rsidRPr="001A2E57" w:rsidRDefault="00F9218E" w:rsidP="001A2E57">
                      <w:pPr>
                        <w:jc w:val="center"/>
                        <w:rPr>
                          <w:rFonts w:ascii="Forte" w:hAnsi="Forte" w:cstheme="majorBidi"/>
                          <w:sz w:val="44"/>
                          <w:szCs w:val="44"/>
                          <w:u w:val="single"/>
                          <w:lang w:val="en-GB"/>
                        </w:rPr>
                      </w:pPr>
                      <w:r w:rsidRPr="00F9218E">
                        <w:rPr>
                          <w:rFonts w:ascii="Forte" w:hAnsi="Forte" w:cstheme="majorBidi"/>
                          <w:sz w:val="44"/>
                          <w:szCs w:val="44"/>
                          <w:u w:val="single"/>
                          <w:lang w:val="en-GB"/>
                        </w:rPr>
                        <w:t>Smart LED TV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margin">
                  <wp:posOffset>1783080</wp:posOffset>
                </wp:positionH>
                <wp:positionV relativeFrom="paragraph">
                  <wp:posOffset>4632960</wp:posOffset>
                </wp:positionV>
                <wp:extent cx="2360930" cy="1404620"/>
                <wp:effectExtent l="0" t="0" r="0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2E57" w:rsidRPr="001A2E57" w:rsidRDefault="00F9218E" w:rsidP="001A2E57">
                            <w:pPr>
                              <w:jc w:val="center"/>
                              <w:rPr>
                                <w:bCs/>
                                <w:color w:val="5B9BD5" w:themeColor="accent1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9218E">
                              <w:rPr>
                                <w:bCs/>
                                <w:color w:val="5B9BD5" w:themeColor="accent1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Samsung N5300 32"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140.4pt;margin-top:364.8pt;width:185.9pt;height:110.6pt;z-index:251664384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" filled="f" stroked="f">
                <v:textbox style="mso-fit-shape-to-text:t">
                  <w:txbxContent>
                    <w:p w:rsidR="001A2E57" w:rsidRPr="001A2E57" w:rsidRDefault="00F9218E" w:rsidP="001A2E57">
                      <w:pPr>
                        <w:jc w:val="center"/>
                        <w:rPr>
                          <w:bCs/>
                          <w:color w:val="5B9BD5" w:themeColor="accent1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9218E">
                        <w:rPr>
                          <w:bCs/>
                          <w:color w:val="5B9BD5" w:themeColor="accent1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Samsung N5300 32"</w:t>
                      </w:r>
                      <w:bookmarkStart w:id="1" w:name="_GoBack"/>
                      <w:bookmarkEnd w:id="1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11438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4953000</wp:posOffset>
                </wp:positionV>
                <wp:extent cx="5934075" cy="3200400"/>
                <wp:effectExtent l="0" t="0" r="9525" b="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4075" cy="3200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1438" w:rsidRDefault="00011438" w:rsidP="00011438">
                            <w:pPr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</w:pPr>
                            <w:r w:rsidRPr="00011438"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  <w:t>Wide Color Gamut</w:t>
                            </w:r>
                            <w:r w:rsidR="003C2BB9"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  <w:t>:</w:t>
                            </w:r>
                          </w:p>
                          <w:p w:rsidR="003C2BB9" w:rsidRPr="00011438" w:rsidRDefault="00011438" w:rsidP="00011438">
                            <w:pPr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</w:pPr>
                            <w:r w:rsidRPr="00011438"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  <w:t>UHD Resolution</w:t>
                            </w:r>
                          </w:p>
                          <w:p w:rsidR="00C4390E" w:rsidRDefault="00011438" w:rsidP="00C4390E">
                            <w:pPr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</w:pPr>
                            <w:r w:rsidRPr="00011438"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  <w:t>Netflix</w:t>
                            </w:r>
                          </w:p>
                          <w:p w:rsidR="00011438" w:rsidRPr="00C4390E" w:rsidRDefault="00011438" w:rsidP="00C4390E">
                            <w:pPr>
                              <w:rPr>
                                <w:rFonts w:asciiTheme="majorHAnsi" w:eastAsia="Times New Roman" w:hAnsiTheme="majorHAnsi" w:cstheme="majorBidi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  <w:t>YouTube</w:t>
                            </w:r>
                          </w:p>
                          <w:p w:rsidR="00D07D84" w:rsidRPr="003C2BB9" w:rsidRDefault="003C2BB9" w:rsidP="00BD74E3">
                            <w:pPr>
                              <w:rPr>
                                <w:rFonts w:asciiTheme="majorHAnsi" w:eastAsia="Times New Roman" w:hAnsiTheme="majorHAnsi" w:cs="Times New Roman"/>
                                <w:b/>
                                <w:bCs/>
                                <w:color w:val="000000"/>
                                <w:sz w:val="36"/>
                                <w:szCs w:val="36"/>
                                <w:lang w:val="en-GB"/>
                              </w:rPr>
                            </w:pPr>
                            <w:r w:rsidRPr="003C2BB9">
                              <w:rPr>
                                <w:rFonts w:asciiTheme="majorHAnsi" w:eastAsia="Times New Roman" w:hAnsiTheme="majorHAnsi" w:cs="Times New Roman"/>
                                <w:b/>
                                <w:bCs/>
                                <w:color w:val="000000"/>
                                <w:sz w:val="36"/>
                                <w:szCs w:val="36"/>
                                <w:lang w:val="en-GB"/>
                              </w:rPr>
                              <w:t>Features: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516"/>
                              <w:gridCol w:w="4517"/>
                            </w:tblGrid>
                            <w:tr w:rsidR="003C2BB9" w:rsidTr="003C2BB9">
                              <w:tc>
                                <w:tcPr>
                                  <w:tcW w:w="4524" w:type="dxa"/>
                                </w:tcPr>
                                <w:p w:rsidR="003C2BB9" w:rsidRPr="003C2BB9" w:rsidRDefault="00011438" w:rsidP="00011438">
                                  <w:pP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lang w:val="en-GB"/>
                                    </w:rPr>
                                  </w:pPr>
                                  <w:r w:rsidRPr="00011438"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4"/>
                                      <w:szCs w:val="24"/>
                                      <w:lang w:val="en-GB"/>
                                    </w:rPr>
                                    <w:t>Screen Size:</w:t>
                                  </w:r>
                                </w:p>
                              </w:tc>
                              <w:tc>
                                <w:tcPr>
                                  <w:tcW w:w="4524" w:type="dxa"/>
                                </w:tcPr>
                                <w:p w:rsidR="003C2BB9" w:rsidRPr="003C2BB9" w:rsidRDefault="00011438" w:rsidP="00BD74E3">
                                  <w:pP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  <w:t>75”</w:t>
                                  </w:r>
                                </w:p>
                              </w:tc>
                            </w:tr>
                            <w:tr w:rsidR="003C2BB9" w:rsidTr="003C2BB9">
                              <w:tc>
                                <w:tcPr>
                                  <w:tcW w:w="4524" w:type="dxa"/>
                                </w:tcPr>
                                <w:p w:rsidR="003C2BB9" w:rsidRPr="003C2BB9" w:rsidRDefault="00011438" w:rsidP="00BD74E3">
                                  <w:pP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lang w:val="en-GB"/>
                                    </w:rPr>
                                    <w:t>Type:</w:t>
                                  </w:r>
                                </w:p>
                              </w:tc>
                              <w:tc>
                                <w:tcPr>
                                  <w:tcW w:w="4524" w:type="dxa"/>
                                </w:tcPr>
                                <w:p w:rsidR="003C2BB9" w:rsidRPr="003C2BB9" w:rsidRDefault="00011438" w:rsidP="00BD74E3">
                                  <w:pP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  <w:t>DLED</w:t>
                                  </w:r>
                                </w:p>
                              </w:tc>
                            </w:tr>
                            <w:tr w:rsidR="003C2BB9" w:rsidTr="003C2BB9">
                              <w:tc>
                                <w:tcPr>
                                  <w:tcW w:w="4524" w:type="dxa"/>
                                </w:tcPr>
                                <w:p w:rsidR="003C2BB9" w:rsidRPr="003C2BB9" w:rsidRDefault="00234276" w:rsidP="00BD74E3">
                                  <w:pP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lang w:val="en-GB"/>
                                    </w:rPr>
                                  </w:pPr>
                                  <w:r w:rsidRPr="00234276">
                                    <w:rPr>
                                      <w:rFonts w:asciiTheme="minorBidi" w:hAnsiTheme="minorBidi"/>
                                      <w:color w:val="000000" w:themeColor="text1"/>
                                      <w:lang w:val="en-GB"/>
                                    </w:rPr>
                                    <w:t>System of Analog TV</w:t>
                                  </w:r>
                                  <w:r w:rsidRPr="00234276">
                                    <w:rPr>
                                      <w:rFonts w:ascii="MS Gothic" w:eastAsia="MS Gothic" w:hAnsi="MS Gothic" w:cs="MS Gothic" w:hint="eastAsia"/>
                                      <w:color w:val="000000" w:themeColor="text1"/>
                                      <w:lang w:val="en-GB"/>
                                    </w:rPr>
                                    <w:t>（</w:t>
                                  </w:r>
                                  <w:r w:rsidRPr="00234276">
                                    <w:rPr>
                                      <w:rFonts w:asciiTheme="minorBidi" w:hAnsiTheme="minorBidi"/>
                                      <w:color w:val="000000" w:themeColor="text1"/>
                                      <w:lang w:val="en-GB"/>
                                    </w:rPr>
                                    <w:t>VIDEO/AUDIO):</w:t>
                                  </w:r>
                                </w:p>
                              </w:tc>
                              <w:tc>
                                <w:tcPr>
                                  <w:tcW w:w="4524" w:type="dxa"/>
                                </w:tcPr>
                                <w:p w:rsidR="003C2BB9" w:rsidRPr="003C2BB9" w:rsidRDefault="00C67D8D" w:rsidP="00BD74E3">
                                  <w:pP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</w:pPr>
                                  <w:r w:rsidRPr="00C67D8D"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36"/>
                                      <w:szCs w:val="36"/>
                                      <w:lang w:val="en-GB"/>
                                    </w:rPr>
                                    <w:t>DVB-T+C+T2 H.265+S2</w:t>
                                  </w:r>
                                </w:p>
                              </w:tc>
                            </w:tr>
                            <w:tr w:rsidR="003C2BB9" w:rsidTr="003C2BB9">
                              <w:tc>
                                <w:tcPr>
                                  <w:tcW w:w="4524" w:type="dxa"/>
                                </w:tcPr>
                                <w:p w:rsidR="003C2BB9" w:rsidRPr="003C2BB9" w:rsidRDefault="00234276" w:rsidP="00BD74E3">
                                  <w:pP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lang w:val="en-GB"/>
                                    </w:rPr>
                                    <w:t>Smart TV:</w:t>
                                  </w:r>
                                </w:p>
                              </w:tc>
                              <w:tc>
                                <w:tcPr>
                                  <w:tcW w:w="4524" w:type="dxa"/>
                                </w:tcPr>
                                <w:p w:rsidR="003C2BB9" w:rsidRPr="003C2BB9" w:rsidRDefault="00234276" w:rsidP="00BD74E3">
                                  <w:pP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  <w:t>Android 9.0</w:t>
                                  </w:r>
                                </w:p>
                              </w:tc>
                            </w:tr>
                          </w:tbl>
                          <w:p w:rsidR="003C2BB9" w:rsidRPr="003C2BB9" w:rsidRDefault="003C2BB9" w:rsidP="00BD74E3">
                            <w:pPr>
                              <w:rPr>
                                <w:rFonts w:asciiTheme="majorHAnsi" w:hAnsiTheme="majorHAnsi" w:cstheme="majorHAnsi"/>
                                <w:color w:val="595959" w:themeColor="text1" w:themeTint="A6"/>
                                <w:sz w:val="26"/>
                                <w:szCs w:val="26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416.05pt;margin-top:390pt;width:467.25pt;height:252pt;z-index:25166643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" stroked="f">
                <v:textbox>
                  <w:txbxContent>
                    <w:p w:rsidR="00011438" w:rsidRDefault="00011438" w:rsidP="00011438">
                      <w:pPr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</w:pPr>
                      <w:r w:rsidRPr="00011438"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  <w:t>Wide Color Gamut</w:t>
                      </w:r>
                      <w:r w:rsidR="003C2BB9"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  <w:t>:</w:t>
                      </w:r>
                    </w:p>
                    <w:p w:rsidR="003C2BB9" w:rsidRPr="00011438" w:rsidRDefault="00011438" w:rsidP="00011438">
                      <w:pPr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</w:pPr>
                      <w:r w:rsidRPr="00011438"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  <w:t>UHD Resolution</w:t>
                      </w:r>
                    </w:p>
                    <w:p w:rsidR="00C4390E" w:rsidRDefault="00011438" w:rsidP="00C4390E">
                      <w:pPr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</w:pPr>
                      <w:r w:rsidRPr="00011438"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  <w:t>Netflix</w:t>
                      </w:r>
                    </w:p>
                    <w:p w:rsidR="00011438" w:rsidRPr="00C4390E" w:rsidRDefault="00011438" w:rsidP="00C4390E">
                      <w:pPr>
                        <w:rPr>
                          <w:rFonts w:asciiTheme="majorHAnsi" w:eastAsia="Times New Roman" w:hAnsiTheme="majorHAnsi" w:cstheme="majorBidi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  <w:t>YouTube</w:t>
                      </w:r>
                    </w:p>
                    <w:p w:rsidR="00D07D84" w:rsidRPr="003C2BB9" w:rsidRDefault="003C2BB9" w:rsidP="00BD74E3">
                      <w:pPr>
                        <w:rPr>
                          <w:rFonts w:asciiTheme="majorHAnsi" w:eastAsia="Times New Roman" w:hAnsiTheme="majorHAnsi" w:cs="Times New Roman"/>
                          <w:b/>
                          <w:bCs/>
                          <w:color w:val="000000"/>
                          <w:sz w:val="36"/>
                          <w:szCs w:val="36"/>
                          <w:lang w:val="en-GB"/>
                        </w:rPr>
                      </w:pPr>
                      <w:r w:rsidRPr="003C2BB9">
                        <w:rPr>
                          <w:rFonts w:asciiTheme="majorHAnsi" w:eastAsia="Times New Roman" w:hAnsiTheme="majorHAnsi" w:cs="Times New Roman"/>
                          <w:b/>
                          <w:bCs/>
                          <w:color w:val="000000"/>
                          <w:sz w:val="36"/>
                          <w:szCs w:val="36"/>
                          <w:lang w:val="en-GB"/>
                        </w:rPr>
                        <w:t>Features: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4516"/>
                        <w:gridCol w:w="4517"/>
                      </w:tblGrid>
                      <w:tr w:rsidR="003C2BB9" w:rsidTr="003C2BB9">
                        <w:tc>
                          <w:tcPr>
                            <w:tcW w:w="4524" w:type="dxa"/>
                          </w:tcPr>
                          <w:p w:rsidR="003C2BB9" w:rsidRPr="003C2BB9" w:rsidRDefault="00011438" w:rsidP="00011438">
                            <w:pPr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lang w:val="en-GB"/>
                              </w:rPr>
                            </w:pPr>
                            <w:r w:rsidRPr="00011438">
                              <w:rPr>
                                <w:rFonts w:asciiTheme="minorBidi" w:hAnsiTheme="minorBidi"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>Screen Size:</w:t>
                            </w:r>
                          </w:p>
                        </w:tc>
                        <w:tc>
                          <w:tcPr>
                            <w:tcW w:w="4524" w:type="dxa"/>
                          </w:tcPr>
                          <w:p w:rsidR="003C2BB9" w:rsidRPr="003C2BB9" w:rsidRDefault="00011438" w:rsidP="00BD74E3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  <w:t>75”</w:t>
                            </w:r>
                          </w:p>
                        </w:tc>
                      </w:tr>
                      <w:tr w:rsidR="003C2BB9" w:rsidTr="003C2BB9">
                        <w:tc>
                          <w:tcPr>
                            <w:tcW w:w="4524" w:type="dxa"/>
                          </w:tcPr>
                          <w:p w:rsidR="003C2BB9" w:rsidRPr="003C2BB9" w:rsidRDefault="00011438" w:rsidP="00BD74E3">
                            <w:pPr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lang w:val="en-GB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lang w:val="en-GB"/>
                              </w:rPr>
                              <w:t>Type:</w:t>
                            </w:r>
                          </w:p>
                        </w:tc>
                        <w:tc>
                          <w:tcPr>
                            <w:tcW w:w="4524" w:type="dxa"/>
                          </w:tcPr>
                          <w:p w:rsidR="003C2BB9" w:rsidRPr="003C2BB9" w:rsidRDefault="00011438" w:rsidP="00BD74E3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  <w:t>DLED</w:t>
                            </w:r>
                          </w:p>
                        </w:tc>
                      </w:tr>
                      <w:tr w:rsidR="003C2BB9" w:rsidTr="003C2BB9">
                        <w:tc>
                          <w:tcPr>
                            <w:tcW w:w="4524" w:type="dxa"/>
                          </w:tcPr>
                          <w:p w:rsidR="003C2BB9" w:rsidRPr="003C2BB9" w:rsidRDefault="00234276" w:rsidP="00BD74E3">
                            <w:pPr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lang w:val="en-GB"/>
                              </w:rPr>
                            </w:pPr>
                            <w:r w:rsidRPr="00234276">
                              <w:rPr>
                                <w:rFonts w:asciiTheme="minorBidi" w:hAnsiTheme="minorBidi"/>
                                <w:color w:val="000000" w:themeColor="text1"/>
                                <w:lang w:val="en-GB"/>
                              </w:rPr>
                              <w:t>System of Analog TV</w:t>
                            </w:r>
                            <w:r w:rsidRPr="00234276">
                              <w:rPr>
                                <w:rFonts w:ascii="MS Gothic" w:eastAsia="MS Gothic" w:hAnsi="MS Gothic" w:cs="MS Gothic" w:hint="eastAsia"/>
                                <w:color w:val="000000" w:themeColor="text1"/>
                                <w:lang w:val="en-GB"/>
                              </w:rPr>
                              <w:t>（</w:t>
                            </w:r>
                            <w:r w:rsidRPr="00234276">
                              <w:rPr>
                                <w:rFonts w:asciiTheme="minorBidi" w:hAnsiTheme="minorBidi"/>
                                <w:color w:val="000000" w:themeColor="text1"/>
                                <w:lang w:val="en-GB"/>
                              </w:rPr>
                              <w:t>VIDEO/AUDIO):</w:t>
                            </w:r>
                          </w:p>
                        </w:tc>
                        <w:tc>
                          <w:tcPr>
                            <w:tcW w:w="4524" w:type="dxa"/>
                          </w:tcPr>
                          <w:p w:rsidR="003C2BB9" w:rsidRPr="003C2BB9" w:rsidRDefault="00C67D8D" w:rsidP="00BD74E3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</w:pPr>
                            <w:r w:rsidRPr="00C67D8D"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lang w:val="en-GB"/>
                              </w:rPr>
                              <w:t>DVB-T+C+T2 H.265+S2</w:t>
                            </w:r>
                          </w:p>
                        </w:tc>
                      </w:tr>
                      <w:tr w:rsidR="003C2BB9" w:rsidTr="003C2BB9">
                        <w:tc>
                          <w:tcPr>
                            <w:tcW w:w="4524" w:type="dxa"/>
                          </w:tcPr>
                          <w:p w:rsidR="003C2BB9" w:rsidRPr="003C2BB9" w:rsidRDefault="00234276" w:rsidP="00BD74E3">
                            <w:pPr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lang w:val="en-GB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lang w:val="en-GB"/>
                              </w:rPr>
                              <w:t>Smart TV:</w:t>
                            </w:r>
                          </w:p>
                        </w:tc>
                        <w:tc>
                          <w:tcPr>
                            <w:tcW w:w="4524" w:type="dxa"/>
                          </w:tcPr>
                          <w:p w:rsidR="003C2BB9" w:rsidRPr="003C2BB9" w:rsidRDefault="00234276" w:rsidP="00BD74E3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  <w:t>Android 9.0</w:t>
                            </w:r>
                          </w:p>
                        </w:tc>
                      </w:tr>
                    </w:tbl>
                    <w:p w:rsidR="003C2BB9" w:rsidRPr="003C2BB9" w:rsidRDefault="003C2BB9" w:rsidP="00BD74E3">
                      <w:pPr>
                        <w:rPr>
                          <w:rFonts w:asciiTheme="majorHAnsi" w:hAnsiTheme="majorHAnsi" w:cstheme="majorHAnsi"/>
                          <w:color w:val="595959" w:themeColor="text1" w:themeTint="A6"/>
                          <w:sz w:val="26"/>
                          <w:szCs w:val="26"/>
                          <w:lang w:val="en-GB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31A37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posOffset>1783080</wp:posOffset>
                </wp:positionH>
                <wp:positionV relativeFrom="margin">
                  <wp:posOffset>1628775</wp:posOffset>
                </wp:positionV>
                <wp:extent cx="2360930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71F5" w:rsidRDefault="00F671F5" w:rsidP="001A2E57"/>
                          <w:p w:rsidR="001A2E57" w:rsidRPr="00D07D84" w:rsidRDefault="001A2E57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margin-left:140.4pt;margin-top:128.25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margin;mso-width-percent:400;mso-height-percent:20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" stroked="f">
                <v:fill r:id="rId11" o:title="" recolor="t" rotate="t" type="frame"/>
                <v:textbox style="mso-fit-shape-to-text:t">
                  <w:txbxContent>
                    <w:p w:rsidR="00F671F5" w:rsidRDefault="00F671F5" w:rsidP="001A2E57"/>
                    <w:p w:rsidR="001A2E57" w:rsidRPr="00D07D84" w:rsidRDefault="001A2E57">
                      <w:pPr>
                        <w:rPr>
                          <w:b/>
                          <w:bCs/>
                          <w:u w:val="single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E85189">
        <w:rPr>
          <w:noProof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margin">
              <wp:posOffset>1408430</wp:posOffset>
            </wp:positionH>
            <wp:positionV relativeFrom="margin">
              <wp:posOffset>-29210</wp:posOffset>
            </wp:positionV>
            <wp:extent cx="3121025" cy="1390015"/>
            <wp:effectExtent l="0" t="0" r="3175" b="635"/>
            <wp:wrapTight wrapText="bothSides">
              <wp:wrapPolygon edited="0">
                <wp:start x="0" y="0"/>
                <wp:lineTo x="0" y="21314"/>
                <wp:lineTo x="21490" y="21314"/>
                <wp:lineTo x="2149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nal LOGO2-01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1025" cy="1390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518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1362075</wp:posOffset>
                </wp:positionV>
                <wp:extent cx="7762875" cy="0"/>
                <wp:effectExtent l="0" t="0" r="285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628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8BEAA5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0,107.25pt" to="611.25pt,10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" strokecolor="#aeaaaa [2414]" strokeweight=".5pt">
                <v:stroke joinstyle="miter"/>
                <w10:wrap anchorx="page"/>
              </v:line>
            </w:pict>
          </mc:Fallback>
        </mc:AlternateContent>
      </w:r>
    </w:p>
    <w:sectPr w:rsidR="00F671F5" w:rsidSect="00B31A37">
      <w:pgSz w:w="12240" w:h="15840"/>
      <w:pgMar w:top="1440" w:right="1440" w:bottom="1440" w:left="144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76DE" w:rsidRDefault="00A276DE" w:rsidP="00F671F5">
      <w:pPr>
        <w:spacing w:after="0" w:line="240" w:lineRule="auto"/>
      </w:pPr>
      <w:r>
        <w:separator/>
      </w:r>
    </w:p>
  </w:endnote>
  <w:endnote w:type="continuationSeparator" w:id="0">
    <w:p w:rsidR="00A276DE" w:rsidRDefault="00A276DE" w:rsidP="00F671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76DE" w:rsidRDefault="00A276DE" w:rsidP="00F671F5">
      <w:pPr>
        <w:spacing w:after="0" w:line="240" w:lineRule="auto"/>
      </w:pPr>
      <w:r>
        <w:separator/>
      </w:r>
    </w:p>
  </w:footnote>
  <w:footnote w:type="continuationSeparator" w:id="0">
    <w:p w:rsidR="00A276DE" w:rsidRDefault="00A276DE" w:rsidP="00F671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6" type="#_x0000_t75" style="width:5in;height:5in;visibility:visible;mso-wrap-style:square" o:bullet="t">
        <v:imagedata r:id="rId1" o:title=""/>
      </v:shape>
    </w:pict>
  </w:numPicBullet>
  <w:numPicBullet w:numPicBulletId="1">
    <w:pict>
      <v:shape id="_x0000_i1047" type="#_x0000_t75" style="width:5in;height:5in;visibility:visible;mso-wrap-style:square" o:bullet="t">
        <v:imagedata r:id="rId2" o:title=""/>
      </v:shape>
    </w:pict>
  </w:numPicBullet>
  <w:numPicBullet w:numPicBulletId="2">
    <w:pict>
      <v:shape id="_x0000_i1048" type="#_x0000_t75" style="width:5in;height:5in;visibility:visible;mso-wrap-style:square" o:bullet="t">
        <v:imagedata r:id="rId3" o:title=""/>
      </v:shape>
    </w:pict>
  </w:numPicBullet>
  <w:numPicBullet w:numPicBulletId="3">
    <w:pict>
      <v:shape id="_x0000_i1049" type="#_x0000_t75" style="width:5in;height:5in;visibility:visible;mso-wrap-style:square" o:bullet="t">
        <v:imagedata r:id="rId4" o:title=""/>
      </v:shape>
    </w:pict>
  </w:numPicBullet>
  <w:abstractNum w:abstractNumId="0" w15:restartNumberingAfterBreak="0">
    <w:nsid w:val="012343D5"/>
    <w:multiLevelType w:val="multilevel"/>
    <w:tmpl w:val="E398F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C938E5"/>
    <w:multiLevelType w:val="multilevel"/>
    <w:tmpl w:val="F4108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EE08A9"/>
    <w:multiLevelType w:val="multilevel"/>
    <w:tmpl w:val="C5FE1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354F84"/>
    <w:multiLevelType w:val="hybridMultilevel"/>
    <w:tmpl w:val="8070E0C6"/>
    <w:lvl w:ilvl="0" w:tplc="B16E7F72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89ECA5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B4AFD2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0C0593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764C23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0C0559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1065C1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256EB1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006490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59A143B0"/>
    <w:multiLevelType w:val="multilevel"/>
    <w:tmpl w:val="15420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6C2042"/>
    <w:multiLevelType w:val="hybridMultilevel"/>
    <w:tmpl w:val="52CCB48E"/>
    <w:lvl w:ilvl="0" w:tplc="3D90458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688B23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FD0407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C5A4CF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12188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1A8AB1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4147C6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55E9E4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A5264B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71360526"/>
    <w:multiLevelType w:val="multilevel"/>
    <w:tmpl w:val="78CA8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057FF2"/>
    <w:multiLevelType w:val="multilevel"/>
    <w:tmpl w:val="8FEA9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B86254F"/>
    <w:multiLevelType w:val="hybridMultilevel"/>
    <w:tmpl w:val="04188986"/>
    <w:lvl w:ilvl="0" w:tplc="50D20C6C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74C1E6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58426D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56C28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B2A0F9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310925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A5ECD4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4F6C6F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F9658F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5"/>
  </w:num>
  <w:num w:numId="2">
    <w:abstractNumId w:val="3"/>
  </w:num>
  <w:num w:numId="3">
    <w:abstractNumId w:val="8"/>
  </w:num>
  <w:num w:numId="4">
    <w:abstractNumId w:val="6"/>
  </w:num>
  <w:num w:numId="5">
    <w:abstractNumId w:val="7"/>
  </w:num>
  <w:num w:numId="6">
    <w:abstractNumId w:val="0"/>
  </w:num>
  <w:num w:numId="7">
    <w:abstractNumId w:val="2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1438"/>
    <w:rsid w:val="00011438"/>
    <w:rsid w:val="001A2E57"/>
    <w:rsid w:val="00234276"/>
    <w:rsid w:val="002B583B"/>
    <w:rsid w:val="003A3F6E"/>
    <w:rsid w:val="003C2BB9"/>
    <w:rsid w:val="005C0D11"/>
    <w:rsid w:val="00622366"/>
    <w:rsid w:val="00665107"/>
    <w:rsid w:val="007A2EAC"/>
    <w:rsid w:val="008B159E"/>
    <w:rsid w:val="00A276DE"/>
    <w:rsid w:val="00AA2411"/>
    <w:rsid w:val="00B31A37"/>
    <w:rsid w:val="00B9788F"/>
    <w:rsid w:val="00BD74E3"/>
    <w:rsid w:val="00C4390E"/>
    <w:rsid w:val="00C67D8D"/>
    <w:rsid w:val="00D07D84"/>
    <w:rsid w:val="00E47FB5"/>
    <w:rsid w:val="00E85189"/>
    <w:rsid w:val="00F22570"/>
    <w:rsid w:val="00F671F5"/>
    <w:rsid w:val="00F92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F4684E-DC69-448F-AFD7-D64572237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D74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71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71F5"/>
  </w:style>
  <w:style w:type="paragraph" w:styleId="Footer">
    <w:name w:val="footer"/>
    <w:basedOn w:val="Normal"/>
    <w:link w:val="FooterChar"/>
    <w:uiPriority w:val="99"/>
    <w:unhideWhenUsed/>
    <w:rsid w:val="00F671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71F5"/>
  </w:style>
  <w:style w:type="character" w:styleId="Hyperlink">
    <w:name w:val="Hyperlink"/>
    <w:basedOn w:val="DefaultParagraphFont"/>
    <w:uiPriority w:val="99"/>
    <w:unhideWhenUsed/>
    <w:rsid w:val="008B159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B159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D74E3"/>
    <w:rPr>
      <w:rFonts w:ascii="Times New Roman" w:eastAsia="Times New Roman" w:hAnsi="Times New Roman" w:cs="Times New Roman"/>
      <w:b/>
      <w:bCs/>
      <w:sz w:val="36"/>
      <w:szCs w:val="36"/>
    </w:rPr>
  </w:style>
  <w:style w:type="table" w:styleId="TableGrid">
    <w:name w:val="Table Grid"/>
    <w:basedOn w:val="TableNormal"/>
    <w:uiPriority w:val="39"/>
    <w:rsid w:val="003C2B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014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03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1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97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34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311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52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078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00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490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340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09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190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91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33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221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121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691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98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644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030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597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004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6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297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15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86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62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455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220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6987492">
          <w:marLeft w:val="0"/>
          <w:marRight w:val="0"/>
          <w:marTop w:val="0"/>
          <w:marBottom w:val="0"/>
          <w:divBdr>
            <w:top w:val="single" w:sz="6" w:space="0" w:color="C7D3D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6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338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68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72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405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654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27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4335875">
          <w:marLeft w:val="0"/>
          <w:marRight w:val="0"/>
          <w:marTop w:val="0"/>
          <w:marBottom w:val="0"/>
          <w:divBdr>
            <w:top w:val="single" w:sz="6" w:space="0" w:color="C7D3D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3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301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66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67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84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745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5328433">
          <w:marLeft w:val="0"/>
          <w:marRight w:val="0"/>
          <w:marTop w:val="0"/>
          <w:marBottom w:val="0"/>
          <w:divBdr>
            <w:top w:val="single" w:sz="6" w:space="0" w:color="C7D3D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5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88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92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967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381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3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07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142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866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8344231">
          <w:marLeft w:val="0"/>
          <w:marRight w:val="0"/>
          <w:marTop w:val="0"/>
          <w:marBottom w:val="0"/>
          <w:divBdr>
            <w:top w:val="single" w:sz="6" w:space="0" w:color="C7D3D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6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767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422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712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24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714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55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20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7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79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96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64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4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9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8.png"/><Relationship Id="rId5" Type="http://schemas.openxmlformats.org/officeDocument/2006/relationships/webSettings" Target="webSettings.xml"/><Relationship Id="rId10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ain\Documents\Custom%20Office%20Templates\LaImperial%20New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0894BC-2D1C-4846-8135-31395BEA76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LaImperial New.dotx</Template>
  <TotalTime>21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</dc:creator>
  <cp:keywords/>
  <dc:description/>
  <cp:lastModifiedBy>Zain</cp:lastModifiedBy>
  <cp:revision>3</cp:revision>
  <dcterms:created xsi:type="dcterms:W3CDTF">2020-12-21T10:47:00Z</dcterms:created>
  <dcterms:modified xsi:type="dcterms:W3CDTF">2020-12-25T05:33:00Z</dcterms:modified>
</cp:coreProperties>
</file>