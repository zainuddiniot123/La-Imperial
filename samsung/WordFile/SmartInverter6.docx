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246768" w:rsidP="0085068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5334000</wp:posOffset>
                </wp:positionV>
                <wp:extent cx="1828800" cy="2571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1">
                        <w:txbxContent>
                          <w:p w:rsidR="0085068A" w:rsidRPr="0085068A" w:rsidRDefault="004C2B52" w:rsidP="004C2B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C2B52">
                              <w:rPr>
                                <w:sz w:val="18"/>
                                <w:szCs w:val="18"/>
                                <w:lang w:val="en-GB"/>
                              </w:rPr>
                              <w:t>Turbo cool &amp; Heat</w:t>
                            </w:r>
                          </w:p>
                          <w:p w:rsidR="0085068A" w:rsidRDefault="004C2B52" w:rsidP="004C2B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C2B52">
                              <w:rPr>
                                <w:sz w:val="18"/>
                                <w:szCs w:val="18"/>
                                <w:lang w:val="en-GB"/>
                              </w:rPr>
                              <w:t>Strong Airflow</w:t>
                            </w:r>
                          </w:p>
                          <w:p w:rsidR="0085068A" w:rsidRPr="0085068A" w:rsidRDefault="004C2B52" w:rsidP="004C2B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C2B52">
                              <w:rPr>
                                <w:sz w:val="18"/>
                                <w:szCs w:val="18"/>
                                <w:lang w:val="en-GB"/>
                              </w:rPr>
                              <w:t>Exquisite Dust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pt;margin-top:420pt;width:2in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" filled="f" stroked="f" strokeweight=".5pt">
                <v:textbox style="mso-next-textbox:#Text Box 8">
                  <w:txbxContent>
                    <w:p w:rsidR="0085068A" w:rsidRPr="0085068A" w:rsidRDefault="004C2B52" w:rsidP="004C2B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C2B52">
                        <w:rPr>
                          <w:sz w:val="18"/>
                          <w:szCs w:val="18"/>
                          <w:lang w:val="en-GB"/>
                        </w:rPr>
                        <w:t>Turbo cool &amp; Heat</w:t>
                      </w:r>
                    </w:p>
                    <w:p w:rsidR="0085068A" w:rsidRDefault="004C2B52" w:rsidP="004C2B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C2B52">
                        <w:rPr>
                          <w:sz w:val="18"/>
                          <w:szCs w:val="18"/>
                          <w:lang w:val="en-GB"/>
                        </w:rPr>
                        <w:t>Strong Airflow</w:t>
                      </w:r>
                    </w:p>
                    <w:p w:rsidR="0085068A" w:rsidRPr="0085068A" w:rsidRDefault="004C2B52" w:rsidP="004C2B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C2B52">
                        <w:rPr>
                          <w:sz w:val="18"/>
                          <w:szCs w:val="18"/>
                          <w:lang w:val="en-GB"/>
                        </w:rPr>
                        <w:t>Exquisite Dust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7C689" wp14:editId="04283F21">
                <wp:simplePos x="0" y="0"/>
                <wp:positionH relativeFrom="column">
                  <wp:posOffset>2028825</wp:posOffset>
                </wp:positionH>
                <wp:positionV relativeFrom="paragraph">
                  <wp:posOffset>5343525</wp:posOffset>
                </wp:positionV>
                <wp:extent cx="1828800" cy="257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7C689" id="Text Box 8" o:spid="_x0000_s1027" type="#_x0000_t202" style="position:absolute;margin-left:159.75pt;margin-top:420.75pt;width:2in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" filled="f" stroked="f" strokeweight=".5pt">
                <v:textbox style="mso-next-textbox:#Text Box 11"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7FEAC" wp14:editId="4EF1D5FD">
                <wp:simplePos x="0" y="0"/>
                <wp:positionH relativeFrom="column">
                  <wp:posOffset>3905250</wp:posOffset>
                </wp:positionH>
                <wp:positionV relativeFrom="paragraph">
                  <wp:posOffset>5343525</wp:posOffset>
                </wp:positionV>
                <wp:extent cx="1828800" cy="257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7FEAC" id="Text Box 11" o:spid="_x0000_s1028" type="#_x0000_t202" style="position:absolute;margin-left:307.5pt;margin-top:420.75pt;width:2in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4485640</wp:posOffset>
                </wp:positionV>
                <wp:extent cx="5934075" cy="372427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1A7E3E" w:rsidP="001A7E3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A7E3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 Touch Cleaning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85068A" w:rsidRPr="0085068A" w:rsidRDefault="0085068A" w:rsidP="0085068A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Air Circulation (m3/h)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416.05pt;margin-top:353.2pt;width:467.25pt;height:293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" stroked="f">
                <v:textbox>
                  <w:txbxContent>
                    <w:p w:rsidR="003C2BB9" w:rsidRDefault="001A7E3E" w:rsidP="001A7E3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1A7E3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 Touch Cleaning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85068A" w:rsidRPr="0085068A" w:rsidRDefault="0085068A" w:rsidP="0085068A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Air Circulation (m3/h)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3664585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85D76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Inverter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288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/IIgIAACM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185D76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Inverter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4128135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A42B51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2B51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AR18MC5ULGM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97.2pt;margin-top:325.05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" stroked="f">
                <v:textbox style="mso-fit-shape-to-text:t">
                  <w:txbxContent>
                    <w:p w:rsidR="001A2E57" w:rsidRPr="001A2E57" w:rsidRDefault="00A42B51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2B51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AR18MC5ULGM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2130425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3.55pt;margin-top:167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D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1514475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40.4pt;margin-top:119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seUyw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6dHOpaoOYERoeGg8zC9YNMp8w6iDWVBg+3VH&#10;DMNIPEgw8yLJMj88wkc2nYHzkDmPlOcRIilAFdhhNCzXLgycIIxegenvebCjvx0Dk5Ey3PGg7jiP&#10;/BA5/w5Zv6bm8i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1FC2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C7F" w:rsidRDefault="00283C7F" w:rsidP="00F671F5">
      <w:pPr>
        <w:spacing w:after="0" w:line="240" w:lineRule="auto"/>
      </w:pPr>
      <w:r>
        <w:separator/>
      </w:r>
    </w:p>
  </w:endnote>
  <w:endnote w:type="continuationSeparator" w:id="0">
    <w:p w:rsidR="00283C7F" w:rsidRDefault="00283C7F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C7F" w:rsidRDefault="00283C7F" w:rsidP="00F671F5">
      <w:pPr>
        <w:spacing w:after="0" w:line="240" w:lineRule="auto"/>
      </w:pPr>
      <w:r>
        <w:separator/>
      </w:r>
    </w:p>
  </w:footnote>
  <w:footnote w:type="continuationSeparator" w:id="0">
    <w:p w:rsidR="00283C7F" w:rsidRDefault="00283C7F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9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0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0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7DE8"/>
    <w:multiLevelType w:val="hybridMultilevel"/>
    <w:tmpl w:val="1F5E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47F32"/>
    <w:multiLevelType w:val="hybridMultilevel"/>
    <w:tmpl w:val="0686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185D76"/>
    <w:rsid w:val="001A2E57"/>
    <w:rsid w:val="001A7E3E"/>
    <w:rsid w:val="00230B36"/>
    <w:rsid w:val="00246768"/>
    <w:rsid w:val="00283C7F"/>
    <w:rsid w:val="00397E2B"/>
    <w:rsid w:val="003A3F6E"/>
    <w:rsid w:val="003C2BB9"/>
    <w:rsid w:val="004C2B52"/>
    <w:rsid w:val="005C0D11"/>
    <w:rsid w:val="00634F3F"/>
    <w:rsid w:val="00665107"/>
    <w:rsid w:val="007A2EAC"/>
    <w:rsid w:val="007B6B12"/>
    <w:rsid w:val="0085068A"/>
    <w:rsid w:val="008B159E"/>
    <w:rsid w:val="00A42B51"/>
    <w:rsid w:val="00AA2411"/>
    <w:rsid w:val="00B31A37"/>
    <w:rsid w:val="00B9788F"/>
    <w:rsid w:val="00BD74E3"/>
    <w:rsid w:val="00C4390E"/>
    <w:rsid w:val="00D07D84"/>
    <w:rsid w:val="00E47FB5"/>
    <w:rsid w:val="00E536AF"/>
    <w:rsid w:val="00E67736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C15F4-2C62-4E3B-A63A-FA41582D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2020-12-19T06:32:00Z</dcterms:created>
  <dcterms:modified xsi:type="dcterms:W3CDTF">2020-12-25T05:19:00Z</dcterms:modified>
</cp:coreProperties>
</file>