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0541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1391987</wp:posOffset>
                </wp:positionH>
                <wp:positionV relativeFrom="paragraph">
                  <wp:posOffset>3636010</wp:posOffset>
                </wp:positionV>
                <wp:extent cx="3141784" cy="1404620"/>
                <wp:effectExtent l="0" t="0" r="1905" b="12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78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149" w:rsidRPr="001A2E57" w:rsidRDefault="00054149" w:rsidP="00054149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EE276C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2 STAR SPLIT ACs</w:t>
                            </w:r>
                          </w:p>
                          <w:p w:rsidR="001A2E57" w:rsidRPr="001A2E57" w:rsidRDefault="001A2E57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6pt;margin-top:286.3pt;width:24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" stroked="f">
                <v:textbox style="mso-fit-shape-to-text:t">
                  <w:txbxContent>
                    <w:p w:rsidR="00054149" w:rsidRPr="001A2E57" w:rsidRDefault="00054149" w:rsidP="00054149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EE276C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2 STAR SPLIT ACs</w:t>
                      </w:r>
                    </w:p>
                    <w:p w:rsidR="001A2E57" w:rsidRPr="001A2E57" w:rsidRDefault="001A2E57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4419600</wp:posOffset>
                </wp:positionV>
                <wp:extent cx="5934075" cy="37909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3C2BB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 Touch Cleaning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0213C2" w:rsidRPr="00185D76" w:rsidRDefault="000213C2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213C2">
                              <w:rPr>
                                <w:rFonts w:asciiTheme="majorHAnsi" w:eastAsia="Times New Roman" w:hAnsiTheme="majorHAnsi" w:cstheme="majorBidi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581650" cy="27622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Air Circulation (m3/h)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6.05pt;margin-top:348pt;width:467.25pt;height:298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" stroked="f">
                <v:textbox>
                  <w:txbxContent>
                    <w:p w:rsidR="003C2BB9" w:rsidRDefault="003C2BB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 Touch Cleaning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0213C2" w:rsidRPr="00185D76" w:rsidRDefault="000213C2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0213C2">
                        <w:rPr>
                          <w:rFonts w:asciiTheme="majorHAnsi" w:eastAsia="Times New Roman" w:hAnsiTheme="majorHAnsi" w:cstheme="majorBidi"/>
                          <w:noProof/>
                          <w:color w:val="00000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581650" cy="27622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Air Circulation (m3/h)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bookmarkStart w:id="1" w:name="_GoBack"/>
                            <w:bookmarkEnd w:id="1"/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149" w:rsidRPr="001A2E57" w:rsidRDefault="00054149" w:rsidP="00054149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276C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AR18KC2USMC</w:t>
                            </w:r>
                          </w:p>
                          <w:p w:rsidR="001A2E57" w:rsidRPr="001A2E57" w:rsidRDefault="001A2E57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" stroked="f">
                <v:textbox style="mso-fit-shape-to-text:t">
                  <w:txbxContent>
                    <w:p w:rsidR="00054149" w:rsidRPr="001A2E57" w:rsidRDefault="00054149" w:rsidP="00054149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276C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AR18KC2USMC</w:t>
                      </w:r>
                    </w:p>
                    <w:p w:rsidR="001A2E57" w:rsidRPr="001A2E57" w:rsidRDefault="001A2E57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2206625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3.55pt;margin-top:173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" stroked="f">
                <v:fill r:id="rId10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D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1514475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19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" stroked="f">
                <v:fill r:id="rId12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715" w:rsidRDefault="00302715" w:rsidP="00F671F5">
      <w:pPr>
        <w:spacing w:after="0" w:line="240" w:lineRule="auto"/>
      </w:pPr>
      <w:r>
        <w:separator/>
      </w:r>
    </w:p>
  </w:endnote>
  <w:endnote w:type="continuationSeparator" w:id="0">
    <w:p w:rsidR="00302715" w:rsidRDefault="00302715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715" w:rsidRDefault="00302715" w:rsidP="00F671F5">
      <w:pPr>
        <w:spacing w:after="0" w:line="240" w:lineRule="auto"/>
      </w:pPr>
      <w:r>
        <w:separator/>
      </w:r>
    </w:p>
  </w:footnote>
  <w:footnote w:type="continuationSeparator" w:id="0">
    <w:p w:rsidR="00302715" w:rsidRDefault="00302715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7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8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8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054149"/>
    <w:rsid w:val="00185D76"/>
    <w:rsid w:val="001A2E57"/>
    <w:rsid w:val="00302715"/>
    <w:rsid w:val="003A3F6E"/>
    <w:rsid w:val="003C2BB9"/>
    <w:rsid w:val="005C0D11"/>
    <w:rsid w:val="00665107"/>
    <w:rsid w:val="006E28D7"/>
    <w:rsid w:val="007A2EAC"/>
    <w:rsid w:val="008505EA"/>
    <w:rsid w:val="008B159E"/>
    <w:rsid w:val="0090276D"/>
    <w:rsid w:val="00A61753"/>
    <w:rsid w:val="00AA2411"/>
    <w:rsid w:val="00B31A37"/>
    <w:rsid w:val="00B6766C"/>
    <w:rsid w:val="00B9788F"/>
    <w:rsid w:val="00BB2069"/>
    <w:rsid w:val="00BD74E3"/>
    <w:rsid w:val="00C4390E"/>
    <w:rsid w:val="00D07D84"/>
    <w:rsid w:val="00D3451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13723-B375-4B49-9367-C7359006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4</cp:revision>
  <dcterms:created xsi:type="dcterms:W3CDTF">2020-12-19T06:02:00Z</dcterms:created>
  <dcterms:modified xsi:type="dcterms:W3CDTF">2020-12-25T05:16:00Z</dcterms:modified>
</cp:coreProperties>
</file>