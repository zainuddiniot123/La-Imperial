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35,900/-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35,900/-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4295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94295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Microwave 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94295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94295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Microwave Oven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F61EC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61EC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MC28H5015AW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9F61EC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61EC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MC28H5015AW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D13" w:rsidRDefault="00982D13" w:rsidP="00F671F5">
      <w:pPr>
        <w:spacing w:after="0" w:line="240" w:lineRule="auto"/>
      </w:pPr>
      <w:r>
        <w:separator/>
      </w:r>
    </w:p>
  </w:endnote>
  <w:endnote w:type="continuationSeparator" w:id="0">
    <w:p w:rsidR="00982D13" w:rsidRDefault="00982D13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D13" w:rsidRDefault="00982D13" w:rsidP="00F671F5">
      <w:pPr>
        <w:spacing w:after="0" w:line="240" w:lineRule="auto"/>
      </w:pPr>
      <w:r>
        <w:separator/>
      </w:r>
    </w:p>
  </w:footnote>
  <w:footnote w:type="continuationSeparator" w:id="0">
    <w:p w:rsidR="00982D13" w:rsidRDefault="00982D13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165A1"/>
    <w:rsid w:val="00185D76"/>
    <w:rsid w:val="001A2E57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94295E"/>
    <w:rsid w:val="00982D13"/>
    <w:rsid w:val="009F5E14"/>
    <w:rsid w:val="009F61EC"/>
    <w:rsid w:val="00A61753"/>
    <w:rsid w:val="00AA2411"/>
    <w:rsid w:val="00B31A37"/>
    <w:rsid w:val="00B9788F"/>
    <w:rsid w:val="00BB2069"/>
    <w:rsid w:val="00BD74E3"/>
    <w:rsid w:val="00C4390E"/>
    <w:rsid w:val="00D07D84"/>
    <w:rsid w:val="00D6734F"/>
    <w:rsid w:val="00E47FB5"/>
    <w:rsid w:val="00E50C63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EA2E-8D59-41EC-84AA-6DA47E44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2020-12-25T05:26:00Z</dcterms:created>
  <dcterms:modified xsi:type="dcterms:W3CDTF">2020-12-25T05:26:00Z</dcterms:modified>
</cp:coreProperties>
</file>