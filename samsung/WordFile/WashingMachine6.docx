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4906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1391987</wp:posOffset>
                </wp:positionH>
                <wp:positionV relativeFrom="paragraph">
                  <wp:posOffset>4661535</wp:posOffset>
                </wp:positionV>
                <wp:extent cx="3141784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7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4E344A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44A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WD80J6410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6pt;margin-top:367.05pt;width:247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" filled="f" stroked="f">
                <v:textbox style="mso-fit-shape-to-text:t">
                  <w:txbxContent>
                    <w:p w:rsidR="001A2E57" w:rsidRPr="001A2E57" w:rsidRDefault="004E344A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44A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WD80J6410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002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2147058</wp:posOffset>
                </wp:positionH>
                <wp:positionV relativeFrom="margin">
                  <wp:posOffset>2136775</wp:posOffset>
                </wp:positionV>
                <wp:extent cx="1645752" cy="2182091"/>
                <wp:effectExtent l="0" t="0" r="0" b="88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752" cy="2182091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9.05pt;margin-top:168.25pt;width:129.6pt;height:17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5153025</wp:posOffset>
                </wp:positionV>
                <wp:extent cx="5934075" cy="3073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07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DD Inverter Motor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Direct motion motor of Fisher &amp; Paykel which works with less vibration and produces the minimal 67 decibels noise.</w:t>
                            </w:r>
                          </w:p>
                          <w:p w:rsidR="003C2BB9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UV Light</w:t>
                            </w:r>
                          </w:p>
                          <w:p w:rsidR="00C4390E" w:rsidRPr="00C4390E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Dual Spray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850x595x530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DD Motor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6.05pt;margin-top:405.75pt;width:467.25pt;height:24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" stroked="f">
                <v:textbox>
                  <w:txbxContent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DD Inverter Motor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Direct motion motor of Fisher &amp; Paykel which works with less vibration and produces the minimal 67 decibels noise.</w:t>
                      </w:r>
                    </w:p>
                    <w:p w:rsidR="003C2BB9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UV Light</w:t>
                      </w:r>
                    </w:p>
                    <w:p w:rsidR="00C4390E" w:rsidRPr="00C4390E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Dual Spray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850x595x530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DD Motor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4E344A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4E344A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Frontload Combo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M8eDzY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4E344A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4E344A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Frontload Combo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454" w:rsidRDefault="00AC2454" w:rsidP="00F671F5">
      <w:pPr>
        <w:spacing w:after="0" w:line="240" w:lineRule="auto"/>
      </w:pPr>
      <w:r>
        <w:separator/>
      </w:r>
    </w:p>
  </w:endnote>
  <w:endnote w:type="continuationSeparator" w:id="0">
    <w:p w:rsidR="00AC2454" w:rsidRDefault="00AC2454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454" w:rsidRDefault="00AC2454" w:rsidP="00F671F5">
      <w:pPr>
        <w:spacing w:after="0" w:line="240" w:lineRule="auto"/>
      </w:pPr>
      <w:r>
        <w:separator/>
      </w:r>
    </w:p>
  </w:footnote>
  <w:footnote w:type="continuationSeparator" w:id="0">
    <w:p w:rsidR="00AC2454" w:rsidRDefault="00AC2454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9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9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9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97BBF"/>
    <w:rsid w:val="000E275F"/>
    <w:rsid w:val="001952DA"/>
    <w:rsid w:val="001A2E57"/>
    <w:rsid w:val="003A3F6E"/>
    <w:rsid w:val="003C2BB9"/>
    <w:rsid w:val="0049068E"/>
    <w:rsid w:val="004E344A"/>
    <w:rsid w:val="00522F41"/>
    <w:rsid w:val="0057660C"/>
    <w:rsid w:val="005C0D11"/>
    <w:rsid w:val="005F254F"/>
    <w:rsid w:val="00665107"/>
    <w:rsid w:val="00786A0D"/>
    <w:rsid w:val="007A2EAC"/>
    <w:rsid w:val="008B159E"/>
    <w:rsid w:val="008D0022"/>
    <w:rsid w:val="00912898"/>
    <w:rsid w:val="00AA2411"/>
    <w:rsid w:val="00AC2454"/>
    <w:rsid w:val="00B12EBE"/>
    <w:rsid w:val="00B31A37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E22D4-8112-46CD-95F0-4ADEF6E7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2020-12-25T05:52:00Z</dcterms:created>
  <dcterms:modified xsi:type="dcterms:W3CDTF">2020-12-25T05:52:00Z</dcterms:modified>
</cp:coreProperties>
</file>