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653B6" w:rsidP="008506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1234831</wp:posOffset>
                </wp:positionH>
                <wp:positionV relativeFrom="paragraph">
                  <wp:posOffset>3588385</wp:posOffset>
                </wp:positionV>
                <wp:extent cx="3455962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9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653B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653B6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 Star Inverter Split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5pt;margin-top:282.55pt;width:27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/oIAIAABw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8653B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653B6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 Star Inverter Split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4409440</wp:posOffset>
                </wp:positionV>
                <wp:extent cx="5934075" cy="3800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E536AF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36A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A-PAM Technology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347.2pt;width:467.25pt;height:29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EpIgIAACM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" stroked="f">
                <v:textbox>
                  <w:txbxContent>
                    <w:p w:rsidR="003C2BB9" w:rsidRDefault="00E536AF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36A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A-PAM Technology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3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7" type="#_x0000_t202" style="position:absolute;margin-left:307.5pt;margin-top:417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8" type="#_x0000_t202" style="position:absolute;margin-left:159.75pt;margin-top:417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" fillcolor="white [3201]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5295900</wp:posOffset>
                </wp:positionV>
                <wp:extent cx="18288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 id="3">
                        <w:txbxContent>
                          <w:p w:rsidR="0085068A" w:rsidRP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One Touch Cleaning.</w:t>
                            </w:r>
                          </w:p>
                          <w:p w:rsid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Cooling &amp; Heating</w:t>
                            </w:r>
                          </w:p>
                          <w:p w:rsidR="0085068A" w:rsidRPr="0085068A" w:rsidRDefault="00E67736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Wi-Fi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2pt;margin-top:417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" fillcolor="white [3201]" stroked="f" strokeweight=".5pt">
                <v:textbox style="mso-next-textbox:#Text Box 8">
                  <w:txbxContent>
                    <w:p w:rsidR="0085068A" w:rsidRP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One Touch Cleaning.</w:t>
                      </w:r>
                    </w:p>
                    <w:p w:rsid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Turbo Cooling &amp; Heating</w:t>
                      </w:r>
                    </w:p>
                    <w:p w:rsidR="0085068A" w:rsidRPr="0085068A" w:rsidRDefault="00E67736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Wi-Fi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m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4051935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653B6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3B6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Alloy AR12RV3HEWK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19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DMn93i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8653B6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3B6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Alloy AR12RV3HEWK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2054225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1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>
                            <w:bookmarkStart w:id="0" w:name="_GoBack"/>
                            <w:bookmarkEnd w:id="0"/>
                          </w:p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  <w:bookmarkEnd w:id="1"/>
                    </w:p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ED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9FE" w:rsidRDefault="003949FE" w:rsidP="00F671F5">
      <w:pPr>
        <w:spacing w:after="0" w:line="240" w:lineRule="auto"/>
      </w:pPr>
      <w:r>
        <w:separator/>
      </w:r>
    </w:p>
  </w:endnote>
  <w:endnote w:type="continuationSeparator" w:id="0">
    <w:p w:rsidR="003949FE" w:rsidRDefault="003949F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9FE" w:rsidRDefault="003949FE" w:rsidP="00F671F5">
      <w:pPr>
        <w:spacing w:after="0" w:line="240" w:lineRule="auto"/>
      </w:pPr>
      <w:r>
        <w:separator/>
      </w:r>
    </w:p>
  </w:footnote>
  <w:footnote w:type="continuationSeparator" w:id="0">
    <w:p w:rsidR="003949FE" w:rsidRDefault="003949F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F6410"/>
    <w:rsid w:val="00185D76"/>
    <w:rsid w:val="001A2E57"/>
    <w:rsid w:val="003949FE"/>
    <w:rsid w:val="003A3F6E"/>
    <w:rsid w:val="003C2BB9"/>
    <w:rsid w:val="005C0D11"/>
    <w:rsid w:val="00665107"/>
    <w:rsid w:val="007A2EAC"/>
    <w:rsid w:val="0085068A"/>
    <w:rsid w:val="008653B6"/>
    <w:rsid w:val="008B159E"/>
    <w:rsid w:val="00AA2411"/>
    <w:rsid w:val="00B31A37"/>
    <w:rsid w:val="00B447F6"/>
    <w:rsid w:val="00B9788F"/>
    <w:rsid w:val="00BD74E3"/>
    <w:rsid w:val="00C4390E"/>
    <w:rsid w:val="00D07D84"/>
    <w:rsid w:val="00E31747"/>
    <w:rsid w:val="00E47FB5"/>
    <w:rsid w:val="00E536AF"/>
    <w:rsid w:val="00E67736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BD0D-FD09-44F3-B3DE-BC432E44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4</cp:revision>
  <dcterms:created xsi:type="dcterms:W3CDTF">2020-12-19T05:45:00Z</dcterms:created>
  <dcterms:modified xsi:type="dcterms:W3CDTF">2020-12-25T05:10:00Z</dcterms:modified>
</cp:coreProperties>
</file>