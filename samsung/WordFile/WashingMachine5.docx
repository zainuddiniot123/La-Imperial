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4906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1391987</wp:posOffset>
                </wp:positionH>
                <wp:positionV relativeFrom="paragraph">
                  <wp:posOffset>4661535</wp:posOffset>
                </wp:positionV>
                <wp:extent cx="3141784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178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9068E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068E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WW75J54E0IW 8801643132620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6pt;margin-top:367.05pt;width:247.4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" filled="f" stroked="f">
                <v:textbox style="mso-fit-shape-to-text:t">
                  <w:txbxContent>
                    <w:p w:rsidR="001A2E57" w:rsidRPr="001A2E57" w:rsidRDefault="0049068E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068E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WW75J54E0IW 8801643132620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0022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2147058</wp:posOffset>
                </wp:positionH>
                <wp:positionV relativeFrom="margin">
                  <wp:posOffset>2136775</wp:posOffset>
                </wp:positionV>
                <wp:extent cx="1645752" cy="2182091"/>
                <wp:effectExtent l="0" t="0" r="0" b="889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752" cy="2182091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9.05pt;margin-top:168.25pt;width:129.6pt;height:17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5153025</wp:posOffset>
                </wp:positionV>
                <wp:extent cx="5934075" cy="307340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07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DD Inverter Motor</w:t>
                            </w:r>
                            <w:r w:rsid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786A0D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Direct motion motor of Fisher &amp; Paykel which works with less vibration and produces the minimal 67 decibels noise.</w:t>
                            </w:r>
                          </w:p>
                          <w:p w:rsidR="003C2BB9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UV Light</w:t>
                            </w:r>
                          </w:p>
                          <w:p w:rsidR="00C4390E" w:rsidRPr="00C4390E" w:rsidRDefault="00097BBF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Dual Spray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850x595x530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DD Motor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6.05pt;margin-top:405.75pt;width:467.25pt;height:242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" stroked="f">
                <v:textbox>
                  <w:txbxContent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DD Inverter Motor</w:t>
                      </w:r>
                      <w:r w:rsid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786A0D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  <w:t>Direct motion motor of Fisher &amp; Paykel which works with less vibration and produces the minimal 67 decibels noise.</w:t>
                      </w:r>
                    </w:p>
                    <w:p w:rsidR="003C2BB9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UV Light</w:t>
                      </w:r>
                    </w:p>
                    <w:p w:rsidR="00C4390E" w:rsidRPr="00C4390E" w:rsidRDefault="00097BBF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Dual Spray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850x595x530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DD Motor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49068E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49068E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BubbleWash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M8eDzY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49068E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49068E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BubbleWash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5346" w:rsidRDefault="00785346" w:rsidP="00F671F5">
      <w:pPr>
        <w:spacing w:after="0" w:line="240" w:lineRule="auto"/>
      </w:pPr>
      <w:r>
        <w:separator/>
      </w:r>
    </w:p>
  </w:endnote>
  <w:endnote w:type="continuationSeparator" w:id="0">
    <w:p w:rsidR="00785346" w:rsidRDefault="00785346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5346" w:rsidRDefault="00785346" w:rsidP="00F671F5">
      <w:pPr>
        <w:spacing w:after="0" w:line="240" w:lineRule="auto"/>
      </w:pPr>
      <w:r>
        <w:separator/>
      </w:r>
    </w:p>
  </w:footnote>
  <w:footnote w:type="continuationSeparator" w:id="0">
    <w:p w:rsidR="00785346" w:rsidRDefault="00785346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8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8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8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0E275F"/>
    <w:rsid w:val="001952DA"/>
    <w:rsid w:val="001A2E57"/>
    <w:rsid w:val="003A3F6E"/>
    <w:rsid w:val="003C2BB9"/>
    <w:rsid w:val="0049068E"/>
    <w:rsid w:val="00522F41"/>
    <w:rsid w:val="0057660C"/>
    <w:rsid w:val="005C0D11"/>
    <w:rsid w:val="005F254F"/>
    <w:rsid w:val="00665107"/>
    <w:rsid w:val="00785346"/>
    <w:rsid w:val="00786A0D"/>
    <w:rsid w:val="007A2EAC"/>
    <w:rsid w:val="008B159E"/>
    <w:rsid w:val="008D0022"/>
    <w:rsid w:val="00912898"/>
    <w:rsid w:val="00AA2411"/>
    <w:rsid w:val="00B12EBE"/>
    <w:rsid w:val="00B31A37"/>
    <w:rsid w:val="00B9788F"/>
    <w:rsid w:val="00BD74E3"/>
    <w:rsid w:val="00C4390E"/>
    <w:rsid w:val="00D07D84"/>
    <w:rsid w:val="00D25C66"/>
    <w:rsid w:val="00D91532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271D1-6650-47CD-AB95-8DFAA5ACA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2020-12-25T05:51:00Z</dcterms:created>
  <dcterms:modified xsi:type="dcterms:W3CDTF">2020-12-25T05:51:00Z</dcterms:modified>
</cp:coreProperties>
</file>