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E8747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1234831</wp:posOffset>
                </wp:positionH>
                <wp:positionV relativeFrom="paragraph">
                  <wp:posOffset>4274185</wp:posOffset>
                </wp:positionV>
                <wp:extent cx="3455962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96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E8747C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E8747C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43" H-CAST series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.25pt;margin-top:336.55pt;width:272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gYDgIAAPM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" filled="f" stroked="f">
                <v:textbox style="mso-fit-shape-to-text:t">
                  <w:txbxContent>
                    <w:p w:rsidR="001A2E57" w:rsidRPr="001A2E57" w:rsidRDefault="00E8747C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E8747C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43" H-CAST series LED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2286000</wp:posOffset>
                </wp:positionV>
                <wp:extent cx="3209925" cy="20383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80pt;width:252.75pt;height:160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4632960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E8747C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747C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H43D2M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0.4pt;margin-top:364.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" filled="f" stroked="f">
                <v:textbox style="mso-fit-shape-to-text:t">
                  <w:txbxContent>
                    <w:p w:rsidR="001A2E57" w:rsidRPr="001A2E57" w:rsidRDefault="00E8747C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747C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H43D2M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43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4953000</wp:posOffset>
                </wp:positionV>
                <wp:extent cx="5934075" cy="3200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438" w:rsidRDefault="00E8747C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Mira Cast</w:t>
                            </w:r>
                          </w:p>
                          <w:p w:rsidR="003C2BB9" w:rsidRPr="00011438" w:rsidRDefault="00E8747C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8747C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High Sound Blaster 24W</w:t>
                            </w:r>
                          </w:p>
                          <w:p w:rsidR="00011438" w:rsidRPr="00C4390E" w:rsidRDefault="00E8747C" w:rsidP="00E8747C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Slim Bezel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011438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11438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Screen Size: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E8747C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43</w:t>
                                  </w:r>
                                  <w:r w:rsidR="00011438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”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E8747C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 xml:space="preserve">Panel </w:t>
                                  </w:r>
                                  <w:r w:rsidR="00011438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Type: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DLED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System of Analog TV</w:t>
                                  </w:r>
                                  <w:r w:rsidRPr="00234276">
                                    <w:rPr>
                                      <w:rFonts w:ascii="MS Gothic" w:eastAsia="MS Gothic" w:hAnsi="MS Gothic" w:cs="MS Gothic" w:hint="eastAsia"/>
                                      <w:color w:val="000000" w:themeColor="text1"/>
                                      <w:lang w:val="en-GB"/>
                                    </w:rPr>
                                    <w:t>（</w:t>
                                  </w: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VIDEO/AUDIO):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E8747C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val="en-GB"/>
                                    </w:rPr>
                                    <w:t>PAL/BG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E8747C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Type</w:t>
                                  </w:r>
                                  <w:r w:rsid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E8747C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H-Cast Series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6.05pt;margin-top:390pt;width:467.25pt;height:25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" stroked="f">
                <v:textbox>
                  <w:txbxContent>
                    <w:p w:rsidR="00011438" w:rsidRDefault="00E8747C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Mira Cast</w:t>
                      </w:r>
                    </w:p>
                    <w:p w:rsidR="003C2BB9" w:rsidRPr="00011438" w:rsidRDefault="00E8747C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E8747C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High Sound Blaster 24W</w:t>
                      </w:r>
                    </w:p>
                    <w:p w:rsidR="00011438" w:rsidRPr="00C4390E" w:rsidRDefault="00E8747C" w:rsidP="00E8747C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Slim Bezel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011438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Screen Size: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E8747C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43</w:t>
                            </w:r>
                            <w:r w:rsidR="00011438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”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E8747C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 xml:space="preserve">Panel </w:t>
                            </w:r>
                            <w:r w:rsidR="00011438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Type: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DLED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System of Analog TV</w:t>
                            </w:r>
                            <w:r w:rsidRPr="00234276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lang w:val="en-GB"/>
                              </w:rPr>
                              <w:t>（</w:t>
                            </w: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VIDEO/AUDIO):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E8747C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PAL/BG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E8747C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Type</w:t>
                            </w:r>
                            <w:r w:rsidR="00234276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E8747C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H-Cast Series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1A3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1628775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128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BEAA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816" w:rsidRDefault="00D76816" w:rsidP="00F671F5">
      <w:pPr>
        <w:spacing w:after="0" w:line="240" w:lineRule="auto"/>
      </w:pPr>
      <w:r>
        <w:separator/>
      </w:r>
    </w:p>
  </w:endnote>
  <w:endnote w:type="continuationSeparator" w:id="0">
    <w:p w:rsidR="00D76816" w:rsidRDefault="00D76816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816" w:rsidRDefault="00D76816" w:rsidP="00F671F5">
      <w:pPr>
        <w:spacing w:after="0" w:line="240" w:lineRule="auto"/>
      </w:pPr>
      <w:r>
        <w:separator/>
      </w:r>
    </w:p>
  </w:footnote>
  <w:footnote w:type="continuationSeparator" w:id="0">
    <w:p w:rsidR="00D76816" w:rsidRDefault="00D76816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55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56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57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38"/>
    <w:rsid w:val="00011438"/>
    <w:rsid w:val="001A2E57"/>
    <w:rsid w:val="00234276"/>
    <w:rsid w:val="002B583B"/>
    <w:rsid w:val="003A3F6E"/>
    <w:rsid w:val="003C2BB9"/>
    <w:rsid w:val="005C0D11"/>
    <w:rsid w:val="00665107"/>
    <w:rsid w:val="007A2EAC"/>
    <w:rsid w:val="008B159E"/>
    <w:rsid w:val="00AA2411"/>
    <w:rsid w:val="00B31A37"/>
    <w:rsid w:val="00B9788F"/>
    <w:rsid w:val="00BD74E3"/>
    <w:rsid w:val="00C4390E"/>
    <w:rsid w:val="00C67D8D"/>
    <w:rsid w:val="00D07D84"/>
    <w:rsid w:val="00D76816"/>
    <w:rsid w:val="00E47FB5"/>
    <w:rsid w:val="00E85189"/>
    <w:rsid w:val="00E8747C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9797"/>
  <w15:chartTrackingRefBased/>
  <w15:docId w15:val="{ECF4684E-DC69-448F-AFD7-D64572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FC79D-9D43-4901-99D3-DE4F1F668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2020-12-21T11:52:00Z</dcterms:created>
  <dcterms:modified xsi:type="dcterms:W3CDTF">2020-12-21T11:52:00Z</dcterms:modified>
</cp:coreProperties>
</file>