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16D20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D20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HRF-578TBG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916D20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6D20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HRF-578TBG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16D20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16D2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T-Door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916D20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16D2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T-Door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916D20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16D20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T-DOOR-DESIGN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916D20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T-Door design helps to organized your food according whole family need with large capacity.</w:t>
                            </w:r>
                          </w:p>
                          <w:p w:rsidR="003C2BB9" w:rsidRDefault="00FF25F2" w:rsidP="00916D20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No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-F</w:t>
                            </w:r>
                            <w:r w:rsidR="00916D20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rost</w:t>
                            </w:r>
                          </w:p>
                          <w:p w:rsidR="0048588E" w:rsidRDefault="0048588E" w:rsidP="0048588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8588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mart</w:t>
                            </w:r>
                            <w:r w:rsidRPr="0048588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-H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umidity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48588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48588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1804*833*666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48588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516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</w:t>
                                  </w:r>
                                  <w:bookmarkStart w:id="0" w:name="_GoBack"/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erter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916D20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916D20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T-DOOR-DESIGN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916D20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T-Door design helps to organized your food according whole family need with large capacity.</w:t>
                      </w:r>
                    </w:p>
                    <w:p w:rsidR="003C2BB9" w:rsidRDefault="00FF25F2" w:rsidP="00916D20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No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-F</w:t>
                      </w:r>
                      <w:r w:rsidR="00916D20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rost</w:t>
                      </w:r>
                    </w:p>
                    <w:p w:rsidR="0048588E" w:rsidRDefault="0048588E" w:rsidP="0048588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48588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mart</w:t>
                      </w:r>
                      <w:r w:rsidRPr="0048588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-H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umidity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48588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8588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1804*833*666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48588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516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</w:t>
                            </w:r>
                            <w:bookmarkStart w:id="1" w:name="_GoBack"/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erter</w:t>
                            </w:r>
                          </w:p>
                        </w:tc>
                      </w:tr>
                      <w:bookmarkEnd w:id="1"/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85AE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680" w:rsidRDefault="00A35680" w:rsidP="00F671F5">
      <w:pPr>
        <w:spacing w:after="0" w:line="240" w:lineRule="auto"/>
      </w:pPr>
      <w:r>
        <w:separator/>
      </w:r>
    </w:p>
  </w:endnote>
  <w:endnote w:type="continuationSeparator" w:id="0">
    <w:p w:rsidR="00A35680" w:rsidRDefault="00A3568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680" w:rsidRDefault="00A35680" w:rsidP="00F671F5">
      <w:pPr>
        <w:spacing w:after="0" w:line="240" w:lineRule="auto"/>
      </w:pPr>
      <w:r>
        <w:separator/>
      </w:r>
    </w:p>
  </w:footnote>
  <w:footnote w:type="continuationSeparator" w:id="0">
    <w:p w:rsidR="00A35680" w:rsidRDefault="00A3568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3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3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3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237981"/>
    <w:rsid w:val="003A3F6E"/>
    <w:rsid w:val="003C2BB9"/>
    <w:rsid w:val="0048588E"/>
    <w:rsid w:val="005C0D11"/>
    <w:rsid w:val="00665107"/>
    <w:rsid w:val="006738C1"/>
    <w:rsid w:val="007A2EAC"/>
    <w:rsid w:val="00881E57"/>
    <w:rsid w:val="008B159E"/>
    <w:rsid w:val="00916D20"/>
    <w:rsid w:val="00A35680"/>
    <w:rsid w:val="00AA2411"/>
    <w:rsid w:val="00B31A37"/>
    <w:rsid w:val="00B9788F"/>
    <w:rsid w:val="00BD74E3"/>
    <w:rsid w:val="00C4390E"/>
    <w:rsid w:val="00CB556E"/>
    <w:rsid w:val="00D07D84"/>
    <w:rsid w:val="00D25C66"/>
    <w:rsid w:val="00D70BE5"/>
    <w:rsid w:val="00D91532"/>
    <w:rsid w:val="00E2086F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12DDD-DD0E-4576-B6B2-AA9DBF8F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2020-12-21T10:29:00Z</dcterms:created>
  <dcterms:modified xsi:type="dcterms:W3CDTF">2020-12-21T10:29:00Z</dcterms:modified>
</cp:coreProperties>
</file>