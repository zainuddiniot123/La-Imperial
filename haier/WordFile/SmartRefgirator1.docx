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9153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t6ruwIAAGU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PSQG9611dQDLQWtji+GdgkGj7XeMOrjzJXbfttRyjOS9AtvO0jwPj0Sc&#10;5ONJFmxxHlmfR6hiAFVij1E/XPr4sIQClV6AvWsRjffMZOAKdznKOrw74bE4n8es59dx/g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25C6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25C66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Refrigerator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qd6MB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D25C6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25C66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Refrigerator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5137785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952DA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2D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HRF-758S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404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" stroked="f">
                <v:textbox style="mso-fit-shape-to-text:t">
                  <w:txbxContent>
                    <w:p w:rsidR="001A2E57" w:rsidRPr="001A2E57" w:rsidRDefault="001952DA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52D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HRF-758S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952DA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952DA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Visible Food Management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1952DA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Reminder of expired ingredients, visual inspection of freshness &amp; storage location, define ingredients labels.</w:t>
                            </w:r>
                          </w:p>
                          <w:p w:rsidR="003C2BB9" w:rsidRDefault="001952DA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952DA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Convertible 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Z</w:t>
                            </w:r>
                            <w:r w:rsidRPr="001952DA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</w:t>
                            </w:r>
                          </w:p>
                          <w:p w:rsidR="00C4390E" w:rsidRPr="00C4390E" w:rsidRDefault="001952DA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Triple C</w:t>
                            </w:r>
                            <w:r w:rsidRPr="001952DA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ooling System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1900*905*697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508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Inverter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1952DA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952DA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Visible Food Management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1952DA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Reminder of expired ingredients, visual inspection of freshness &amp; storage location, define ingredients labels.</w:t>
                      </w:r>
                    </w:p>
                    <w:p w:rsidR="003C2BB9" w:rsidRDefault="001952DA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952DA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Convertible 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Z</w:t>
                      </w:r>
                      <w:r w:rsidRPr="001952DA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</w:t>
                      </w:r>
                    </w:p>
                    <w:p w:rsidR="00C4390E" w:rsidRPr="00C4390E" w:rsidRDefault="001952DA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Triple C</w:t>
                      </w:r>
                      <w:r w:rsidRPr="001952DA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ooling System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1900*905*697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508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Inverter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898" w:rsidRDefault="00912898" w:rsidP="00F671F5">
      <w:pPr>
        <w:spacing w:after="0" w:line="240" w:lineRule="auto"/>
      </w:pPr>
      <w:r>
        <w:separator/>
      </w:r>
    </w:p>
  </w:endnote>
  <w:endnote w:type="continuationSeparator" w:id="0">
    <w:p w:rsidR="00912898" w:rsidRDefault="00912898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898" w:rsidRDefault="00912898" w:rsidP="00F671F5">
      <w:pPr>
        <w:spacing w:after="0" w:line="240" w:lineRule="auto"/>
      </w:pPr>
      <w:r>
        <w:separator/>
      </w:r>
    </w:p>
  </w:footnote>
  <w:footnote w:type="continuationSeparator" w:id="0">
    <w:p w:rsidR="00912898" w:rsidRDefault="00912898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3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3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3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3A3F6E"/>
    <w:rsid w:val="003C2BB9"/>
    <w:rsid w:val="005C0D11"/>
    <w:rsid w:val="00665107"/>
    <w:rsid w:val="007A2EAC"/>
    <w:rsid w:val="008B159E"/>
    <w:rsid w:val="00912898"/>
    <w:rsid w:val="00AA2411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46EA0-C2AD-4FA1-80D6-7E8C8AEB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162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2020-12-21T07:09:00Z</dcterms:created>
  <dcterms:modified xsi:type="dcterms:W3CDTF">2020-12-21T09:51:00Z</dcterms:modified>
</cp:coreProperties>
</file>