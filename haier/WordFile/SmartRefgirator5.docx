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CB556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HRF-622IBS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CB556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HRF-622IBS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70BE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70BE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D70BE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70BE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TWIN-INVERTER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Twin Inverter keeps food fresh for longer time &amp; save energy along with noise free environment.</w:t>
                            </w:r>
                          </w:p>
                          <w:p w:rsidR="003C2BB9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No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rost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ulti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ir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</w:t>
                            </w:r>
                          </w:p>
                          <w:p w:rsidR="00C4390E" w:rsidRPr="00C4390E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arge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-C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apacity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F25F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F25F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1790*908*738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CB556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456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</w:t>
                                  </w:r>
                                  <w:bookmarkStart w:id="0" w:name="_GoBack"/>
                                  <w:bookmarkEnd w:id="0"/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Inverter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TWIN-INVERTER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Twin Inverter keeps food fresh for longer time &amp; save energy along with noise free environment.</w:t>
                      </w:r>
                    </w:p>
                    <w:p w:rsidR="003C2BB9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No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rost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ulti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ir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</w:t>
                      </w:r>
                    </w:p>
                    <w:p w:rsidR="00C4390E" w:rsidRPr="00C4390E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arge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-C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apacity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F25F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1790*908*738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CB556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456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</w:t>
                            </w:r>
                            <w:bookmarkStart w:id="1" w:name="_GoBack"/>
                            <w:bookmarkEnd w:id="1"/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Inverter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48FA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2A7" w:rsidRDefault="00CC42A7" w:rsidP="00F671F5">
      <w:pPr>
        <w:spacing w:after="0" w:line="240" w:lineRule="auto"/>
      </w:pPr>
      <w:r>
        <w:separator/>
      </w:r>
    </w:p>
  </w:endnote>
  <w:endnote w:type="continuationSeparator" w:id="0">
    <w:p w:rsidR="00CC42A7" w:rsidRDefault="00CC42A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2A7" w:rsidRDefault="00CC42A7" w:rsidP="00F671F5">
      <w:pPr>
        <w:spacing w:after="0" w:line="240" w:lineRule="auto"/>
      </w:pPr>
      <w:r>
        <w:separator/>
      </w:r>
    </w:p>
  </w:footnote>
  <w:footnote w:type="continuationSeparator" w:id="0">
    <w:p w:rsidR="00CC42A7" w:rsidRDefault="00CC42A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2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2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2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237981"/>
    <w:rsid w:val="003A3F6E"/>
    <w:rsid w:val="003C2BB9"/>
    <w:rsid w:val="005C0D11"/>
    <w:rsid w:val="00665107"/>
    <w:rsid w:val="006738C1"/>
    <w:rsid w:val="007A2EAC"/>
    <w:rsid w:val="00881E57"/>
    <w:rsid w:val="008B159E"/>
    <w:rsid w:val="00AA2411"/>
    <w:rsid w:val="00B31A37"/>
    <w:rsid w:val="00B9788F"/>
    <w:rsid w:val="00BD74E3"/>
    <w:rsid w:val="00C4390E"/>
    <w:rsid w:val="00CB556E"/>
    <w:rsid w:val="00CC42A7"/>
    <w:rsid w:val="00D07D84"/>
    <w:rsid w:val="00D25C66"/>
    <w:rsid w:val="00D70BE5"/>
    <w:rsid w:val="00D91532"/>
    <w:rsid w:val="00E2086F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F43AD-028F-4060-A522-AFEA2B4E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2020-12-21T10:22:00Z</dcterms:created>
  <dcterms:modified xsi:type="dcterms:W3CDTF">2020-12-21T10:22:00Z</dcterms:modified>
</cp:coreProperties>
</file>