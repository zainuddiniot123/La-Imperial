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447F6" w:rsidP="008506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4409440</wp:posOffset>
                </wp:positionV>
                <wp:extent cx="5934075" cy="3800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E536AF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36A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A-PAM Technology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AC3754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320~1922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7.2pt;width:467.25pt;height:29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g+IAIAABw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" stroked="f">
                <v:textbox>
                  <w:txbxContent>
                    <w:p w:rsidR="003C2BB9" w:rsidRDefault="00E536AF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36A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A-PAM Technology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AC3754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320~1922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7" type="#_x0000_t202" style="position:absolute;margin-left:307.5pt;margin-top:417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8" type="#_x0000_t202" style="position:absolute;margin-left:159.75pt;margin-top:417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" fillcolor="white [3201]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5295900</wp:posOffset>
                </wp:positionV>
                <wp:extent cx="18288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 id="2">
                        <w:txbxContent>
                          <w:p w:rsidR="0085068A" w:rsidRP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One Touch Cleaning.</w:t>
                            </w:r>
                          </w:p>
                          <w:p w:rsid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Cooling &amp; Heating</w:t>
                            </w:r>
                          </w:p>
                          <w:p w:rsidR="0085068A" w:rsidRPr="0085068A" w:rsidRDefault="00E67736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Wi-Fi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12pt;margin-top:417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" fillcolor="white [3201]" stroked="f" strokeweight=".5pt">
                <v:textbox style="mso-next-textbox:#Text Box 8">
                  <w:txbxContent>
                    <w:p w:rsidR="0085068A" w:rsidRP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One Touch Cleaning.</w:t>
                      </w:r>
                    </w:p>
                    <w:p w:rsid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Turbo Cooling &amp; Heating</w:t>
                      </w:r>
                    </w:p>
                    <w:p w:rsidR="0085068A" w:rsidRPr="0085068A" w:rsidRDefault="00E67736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Wi-Fi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m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3588385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xAEhV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4051935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B737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737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HSU-18HFCE/022WUSDC(W)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19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DMn93i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EB737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737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HSU-18HFCE/022WUSDC(W)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2054225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1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ED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6C6" w:rsidRDefault="008236C6" w:rsidP="00F671F5">
      <w:pPr>
        <w:spacing w:after="0" w:line="240" w:lineRule="auto"/>
      </w:pPr>
      <w:r>
        <w:separator/>
      </w:r>
    </w:p>
  </w:endnote>
  <w:endnote w:type="continuationSeparator" w:id="0">
    <w:p w:rsidR="008236C6" w:rsidRDefault="008236C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6C6" w:rsidRDefault="008236C6" w:rsidP="00F671F5">
      <w:pPr>
        <w:spacing w:after="0" w:line="240" w:lineRule="auto"/>
      </w:pPr>
      <w:r>
        <w:separator/>
      </w:r>
    </w:p>
  </w:footnote>
  <w:footnote w:type="continuationSeparator" w:id="0">
    <w:p w:rsidR="008236C6" w:rsidRDefault="008236C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3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304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305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306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F6410"/>
    <w:rsid w:val="00185D76"/>
    <w:rsid w:val="001A2E57"/>
    <w:rsid w:val="003A3F6E"/>
    <w:rsid w:val="003C2BB9"/>
    <w:rsid w:val="005C0D11"/>
    <w:rsid w:val="00665107"/>
    <w:rsid w:val="007A2EAC"/>
    <w:rsid w:val="008236C6"/>
    <w:rsid w:val="0085068A"/>
    <w:rsid w:val="008B159E"/>
    <w:rsid w:val="00AA2411"/>
    <w:rsid w:val="00AC3754"/>
    <w:rsid w:val="00B31A37"/>
    <w:rsid w:val="00B447F6"/>
    <w:rsid w:val="00B9788F"/>
    <w:rsid w:val="00BD74E3"/>
    <w:rsid w:val="00C4390E"/>
    <w:rsid w:val="00D07D84"/>
    <w:rsid w:val="00E31747"/>
    <w:rsid w:val="00E47FB5"/>
    <w:rsid w:val="00E536AF"/>
    <w:rsid w:val="00E67736"/>
    <w:rsid w:val="00E85189"/>
    <w:rsid w:val="00EB737F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3DDE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9E1E2-AA4E-43DE-915C-DF91E2F0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2020-12-19T06:03:00Z</dcterms:created>
  <dcterms:modified xsi:type="dcterms:W3CDTF">2020-12-19T06:04:00Z</dcterms:modified>
</cp:coreProperties>
</file>