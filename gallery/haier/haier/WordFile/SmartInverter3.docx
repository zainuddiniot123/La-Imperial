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246768" w:rsidP="008506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5334000</wp:posOffset>
                </wp:positionV>
                <wp:extent cx="1828800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1">
                        <w:txbxContent>
                          <w:p w:rsidR="0085068A" w:rsidRP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Turbo cool &amp; Heat</w:t>
                            </w:r>
                          </w:p>
                          <w:p w:rsid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Strong Airflow</w:t>
                            </w:r>
                          </w:p>
                          <w:p w:rsidR="0085068A" w:rsidRP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Exquisite Dust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pt;margin-top:420pt;width:2in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" filled="f" stroked="f" strokeweight=".5pt">
                <v:textbox style="mso-next-textbox:#Text Box 8">
                  <w:txbxContent>
                    <w:p w:rsidR="0085068A" w:rsidRP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Turbo cool &amp; Heat</w:t>
                      </w:r>
                    </w:p>
                    <w:p w:rsid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Strong Airflow</w:t>
                      </w:r>
                    </w:p>
                    <w:p w:rsidR="0085068A" w:rsidRP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Exquisite Dust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7C689" wp14:editId="04283F21">
                <wp:simplePos x="0" y="0"/>
                <wp:positionH relativeFrom="column">
                  <wp:posOffset>2028825</wp:posOffset>
                </wp:positionH>
                <wp:positionV relativeFrom="paragraph">
                  <wp:posOffset>5343525</wp:posOffset>
                </wp:positionV>
                <wp:extent cx="1828800" cy="257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7C689" id="Text Box 8" o:spid="_x0000_s1027" type="#_x0000_t202" style="position:absolute;margin-left:159.75pt;margin-top:420.75pt;width:2in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" filled="f" stroked="f" strokeweight=".5pt">
                <v:textbox style="mso-next-textbox:#Text Box 11"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7FEAC" wp14:editId="4EF1D5FD">
                <wp:simplePos x="0" y="0"/>
                <wp:positionH relativeFrom="column">
                  <wp:posOffset>3905250</wp:posOffset>
                </wp:positionH>
                <wp:positionV relativeFrom="paragraph">
                  <wp:posOffset>5343525</wp:posOffset>
                </wp:positionV>
                <wp:extent cx="1828800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7FEAC" id="Text Box 11" o:spid="_x0000_s1028" type="#_x0000_t202" style="position:absolute;margin-left:307.5pt;margin-top:420.75pt;width:2in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4485640</wp:posOffset>
                </wp:positionV>
                <wp:extent cx="5934075" cy="372427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1A7E3E" w:rsidP="001A7E3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A7E3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85068A" w:rsidRPr="0085068A" w:rsidRDefault="0085068A" w:rsidP="0085068A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416.05pt;margin-top:353.2pt;width:467.25pt;height:293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" stroked="f">
                <v:textbox>
                  <w:txbxContent>
                    <w:p w:rsidR="003C2BB9" w:rsidRDefault="001A7E3E" w:rsidP="001A7E3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1A7E3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85068A" w:rsidRPr="0085068A" w:rsidRDefault="0085068A" w:rsidP="0085068A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3664585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85D7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288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/IIgIAACM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185D7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4128135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A7E3E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7E3E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HSU-18HFAA/</w:t>
                            </w:r>
                            <w:proofErr w:type="gramStart"/>
                            <w:r w:rsidRPr="001A7E3E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022WUSDC(</w:t>
                            </w:r>
                            <w:proofErr w:type="gramEnd"/>
                            <w:r w:rsidRPr="001A7E3E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97.2pt;margin-top:325.05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" stroked="f">
                <v:textbox style="mso-fit-shape-to-text:t">
                  <w:txbxContent>
                    <w:p w:rsidR="001A2E57" w:rsidRPr="001A2E57" w:rsidRDefault="001A7E3E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7E3E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HSU-18HFAA/</w:t>
                      </w:r>
                      <w:proofErr w:type="gramStart"/>
                      <w:r w:rsidRPr="001A7E3E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022WUSDC(</w:t>
                      </w:r>
                      <w:proofErr w:type="gramEnd"/>
                      <w:r w:rsidRPr="001A7E3E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2130425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3.55pt;margin-top:167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BZG9iZSBQaG90b3Nob3AgQ0MgMjAxNyAoTWFjaW50b3NoKQAyMDE5OjAyOjIw&#10;IDE3OjEwOjUyAAAIkAMAAgAAABQAABFIkAQAAgAAABQAABFckpEAAgAAAAMwMAAAkpIAAgAAAAMw&#10;MAAAoAEAAwAAAAH//wAAoAIABAAAAAEAAA1KoAMABAAAAAEAAA1K6hwABwAACAwAAAk8AAAAA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8P3hw&#10;YWNrZXQgZW5kPSd3Jz8+/9sAQwACAQECAQECAgICAgICAgMFAwMDAwMGBAQDBQcGBwcHBgcHCAkL&#10;CQgICggHBwoNCgoLDAwMDAcJDg8NDA4LDAwM/9sAQwECAgIDAwMGAwMGDAgHCAwMDAwMDAwMDAwM&#10;DAwMDAwMDAwMDAwMDAwMDAwMDAwMDAwMDAwMDAwMDAwMDAwMDAwM/8AAEQgAcQE0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seUyw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6dHOpaoOYERoeGg8zC9YNMp8w6iDWVBg+3VH&#10;DMNIPEgw8yLJMj88wkc2nYHzkDmPlOcRIilAFdhhNCzXLgycIIxegenvebCjvx0Dk5Ey3PGg7jiP&#10;/BA5/w5Zv6bm8i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FC2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E2B" w:rsidRDefault="00397E2B" w:rsidP="00F671F5">
      <w:pPr>
        <w:spacing w:after="0" w:line="240" w:lineRule="auto"/>
      </w:pPr>
      <w:r>
        <w:separator/>
      </w:r>
    </w:p>
  </w:endnote>
  <w:endnote w:type="continuationSeparator" w:id="0">
    <w:p w:rsidR="00397E2B" w:rsidRDefault="00397E2B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E2B" w:rsidRDefault="00397E2B" w:rsidP="00F671F5">
      <w:pPr>
        <w:spacing w:after="0" w:line="240" w:lineRule="auto"/>
      </w:pPr>
      <w:r>
        <w:separator/>
      </w:r>
    </w:p>
  </w:footnote>
  <w:footnote w:type="continuationSeparator" w:id="0">
    <w:p w:rsidR="00397E2B" w:rsidRDefault="00397E2B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240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241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242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7DE8"/>
    <w:multiLevelType w:val="hybridMultilevel"/>
    <w:tmpl w:val="1F5E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7F32"/>
    <w:multiLevelType w:val="hybridMultilevel"/>
    <w:tmpl w:val="0686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185D76"/>
    <w:rsid w:val="001A2E57"/>
    <w:rsid w:val="001A7E3E"/>
    <w:rsid w:val="00230B36"/>
    <w:rsid w:val="00246768"/>
    <w:rsid w:val="00397E2B"/>
    <w:rsid w:val="003A3F6E"/>
    <w:rsid w:val="003C2BB9"/>
    <w:rsid w:val="004C2B52"/>
    <w:rsid w:val="005C0D11"/>
    <w:rsid w:val="00665107"/>
    <w:rsid w:val="007A2EAC"/>
    <w:rsid w:val="0085068A"/>
    <w:rsid w:val="008B159E"/>
    <w:rsid w:val="00AA2411"/>
    <w:rsid w:val="00B31A37"/>
    <w:rsid w:val="00B9788F"/>
    <w:rsid w:val="00BD74E3"/>
    <w:rsid w:val="00C4390E"/>
    <w:rsid w:val="00D07D84"/>
    <w:rsid w:val="00E47FB5"/>
    <w:rsid w:val="00E536AF"/>
    <w:rsid w:val="00E67736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F23B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895AF-4CF0-4281-8EEC-E9A2B7F4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4</cp:revision>
  <dcterms:created xsi:type="dcterms:W3CDTF">2020-12-19T05:55:00Z</dcterms:created>
  <dcterms:modified xsi:type="dcterms:W3CDTF">2020-12-19T05:59:00Z</dcterms:modified>
</cp:coreProperties>
</file>