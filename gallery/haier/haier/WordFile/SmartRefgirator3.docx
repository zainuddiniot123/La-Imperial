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D70B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5033010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6738C1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38C1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HRF-622IBG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96.3pt;width:185.9pt;height:110.6pt;z-index:25166438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" filled="f" stroked="f">
                <v:textbox style="mso-fit-shape-to-text:t">
                  <w:txbxContent>
                    <w:p w:rsidR="001A2E57" w:rsidRPr="001A2E57" w:rsidRDefault="006738C1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38C1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HRF-622IBG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2247900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77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4674235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70BE5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D70BE5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68.05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" stroked="f">
                <v:textbox style="mso-fit-shape-to-text:t">
                  <w:txbxContent>
                    <w:p w:rsidR="001A2E57" w:rsidRPr="001A2E57" w:rsidRDefault="00D70BE5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D70BE5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SBS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153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5391150</wp:posOffset>
                </wp:positionV>
                <wp:extent cx="5934075" cy="27622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762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FF25F2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TWIN-INVERTER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FF25F2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Twin Inverter keeps food fresh for longer time &amp; save energy along with noise free environment.</w:t>
                            </w:r>
                          </w:p>
                          <w:p w:rsidR="003C2BB9" w:rsidRDefault="00FF25F2" w:rsidP="00FF25F2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No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-F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 xml:space="preserve">rost 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M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 xml:space="preserve">ulti 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 xml:space="preserve">ir 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F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low</w:t>
                            </w:r>
                          </w:p>
                          <w:p w:rsidR="00C4390E" w:rsidRPr="00C4390E" w:rsidRDefault="00FF25F2" w:rsidP="00FF25F2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arge</w:t>
                            </w:r>
                            <w:r w:rsidRPr="00FF25F2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-C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apacity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Dimension(H*W*D)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FF25F2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FF25F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1790*908*738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Total Net Capacity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6738C1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560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C</w:t>
                                  </w:r>
                                  <w:bookmarkStart w:id="0" w:name="_GoBack"/>
                                  <w:bookmarkEnd w:id="0"/>
                                  <w:r w:rsidRPr="00D91532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ompressor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91532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D91532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Inverter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16.05pt;margin-top:424.5pt;width:467.25pt;height:217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" stroked="f">
                <v:textbox>
                  <w:txbxContent>
                    <w:p w:rsidR="003C2BB9" w:rsidRDefault="00FF25F2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TWIN-INVERTER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FF25F2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Twin Inverter keeps food fresh for longer time &amp; save energy along with noise free environment.</w:t>
                      </w:r>
                    </w:p>
                    <w:p w:rsidR="003C2BB9" w:rsidRDefault="00FF25F2" w:rsidP="00FF25F2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No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-F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 xml:space="preserve">rost 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M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 xml:space="preserve">ulti 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 xml:space="preserve">ir 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F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low</w:t>
                      </w:r>
                    </w:p>
                    <w:p w:rsidR="00C4390E" w:rsidRPr="00C4390E" w:rsidRDefault="00FF25F2" w:rsidP="00FF25F2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arge</w:t>
                      </w:r>
                      <w:r w:rsidRPr="00FF25F2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-C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apacity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Dimension(H*W*D)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FF25F2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FF25F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1790*908*738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Total Net Capacity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6738C1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560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C</w:t>
                            </w:r>
                            <w:bookmarkStart w:id="1" w:name="_GoBack"/>
                            <w:bookmarkEnd w:id="1"/>
                            <w:r w:rsidRPr="00D91532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ompressor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91532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91532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Inverter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D19C5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665" w:rsidRDefault="00B24665" w:rsidP="00F671F5">
      <w:pPr>
        <w:spacing w:after="0" w:line="240" w:lineRule="auto"/>
      </w:pPr>
      <w:r>
        <w:separator/>
      </w:r>
    </w:p>
  </w:endnote>
  <w:endnote w:type="continuationSeparator" w:id="0">
    <w:p w:rsidR="00B24665" w:rsidRDefault="00B24665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665" w:rsidRDefault="00B24665" w:rsidP="00F671F5">
      <w:pPr>
        <w:spacing w:after="0" w:line="240" w:lineRule="auto"/>
      </w:pPr>
      <w:r>
        <w:separator/>
      </w:r>
    </w:p>
  </w:footnote>
  <w:footnote w:type="continuationSeparator" w:id="0">
    <w:p w:rsidR="00B24665" w:rsidRDefault="00B24665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0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91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92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93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952DA"/>
    <w:rsid w:val="001A2E57"/>
    <w:rsid w:val="00237981"/>
    <w:rsid w:val="003A3F6E"/>
    <w:rsid w:val="003C2BB9"/>
    <w:rsid w:val="005C0D11"/>
    <w:rsid w:val="00665107"/>
    <w:rsid w:val="006738C1"/>
    <w:rsid w:val="007A2EAC"/>
    <w:rsid w:val="008B159E"/>
    <w:rsid w:val="00AA2411"/>
    <w:rsid w:val="00B24665"/>
    <w:rsid w:val="00B31A37"/>
    <w:rsid w:val="00B9788F"/>
    <w:rsid w:val="00BD74E3"/>
    <w:rsid w:val="00C4390E"/>
    <w:rsid w:val="00D07D84"/>
    <w:rsid w:val="00D25C66"/>
    <w:rsid w:val="00D70BE5"/>
    <w:rsid w:val="00D91532"/>
    <w:rsid w:val="00E47FB5"/>
    <w:rsid w:val="00E85189"/>
    <w:rsid w:val="00F22570"/>
    <w:rsid w:val="00F671F5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0197B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E0A88-4167-4DAD-92A1-795947519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2020-12-21T10:10:00Z</dcterms:created>
  <dcterms:modified xsi:type="dcterms:W3CDTF">2020-12-21T10:10:00Z</dcterms:modified>
</cp:coreProperties>
</file>