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F33B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4718685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F33BDB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3BDB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HWM 150-866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4pt;margin-top:371.5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uhDQ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" filled="f" stroked="f">
                <v:textbox style="mso-fit-shape-to-text:t">
                  <w:txbxContent>
                    <w:p w:rsidR="001A2E57" w:rsidRPr="001A2E57" w:rsidRDefault="00F33BDB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3BDB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HWM 150-866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5153025</wp:posOffset>
                </wp:positionV>
                <wp:extent cx="5934075" cy="3073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07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F33BDB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360 W</w:t>
                            </w:r>
                            <w:r w:rsidRPr="00F33BDB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aterfall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F33BDB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During washing the air wave cycle pushes the water and 360 jets of water falls from top of the drum.</w:t>
                            </w:r>
                          </w:p>
                          <w:p w:rsidR="003C2BB9" w:rsidRDefault="00F33BDB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Touch Control Panel</w:t>
                            </w:r>
                          </w:p>
                          <w:p w:rsidR="00C4390E" w:rsidRPr="00C4390E" w:rsidRDefault="00F33BDB" w:rsidP="00F33BDB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DM</w:t>
                            </w:r>
                            <w:r w:rsidR="002E592D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Motor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097BBF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Wash Capacity (Kg)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F33BDB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Dimension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F33BDB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F33BDB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600x575x900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Motor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DD Motor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6.05pt;margin-top:405.75pt;width:467.25pt;height:24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" stroked="f">
                <v:textbox>
                  <w:txbxContent>
                    <w:p w:rsidR="003C2BB9" w:rsidRDefault="00F33BDB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360 W</w:t>
                      </w:r>
                      <w:r w:rsidRPr="00F33BDB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aterfall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F33BDB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  <w:t>During washing the air wave cycle pushes the water and 360 jets of water falls from top of the drum.</w:t>
                      </w:r>
                    </w:p>
                    <w:p w:rsidR="003C2BB9" w:rsidRDefault="00F33BDB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Touch Control Panel</w:t>
                      </w:r>
                    </w:p>
                    <w:p w:rsidR="00C4390E" w:rsidRPr="00C4390E" w:rsidRDefault="00F33BDB" w:rsidP="00F33BDB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DM</w:t>
                      </w:r>
                      <w:r w:rsidR="002E592D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Motor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097BBF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Wash Capacity (Kg)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F33BDB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15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Dimension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F33BDB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33BDB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600x575x900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Motor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DD Motor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4340860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F33BDB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F33BDB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 w:rsidRPr="00F33BDB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eries Top Loading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0.85pt;margin-top:341.8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" stroked="f">
                <v:textbox style="mso-fit-shape-to-text:t">
                  <w:txbxContent>
                    <w:p w:rsidR="001A2E57" w:rsidRPr="001A2E57" w:rsidRDefault="00F33BDB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F33BDB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</w:t>
                      </w:r>
                      <w:bookmarkStart w:id="1" w:name="_GoBack"/>
                      <w:bookmarkEnd w:id="1"/>
                      <w:r w:rsidRPr="00F33BDB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eries Top Loading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2028825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59.75pt;width:172.5pt;height:18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23E" w:rsidRDefault="0003523E" w:rsidP="00F671F5">
      <w:pPr>
        <w:spacing w:after="0" w:line="240" w:lineRule="auto"/>
      </w:pPr>
      <w:r>
        <w:separator/>
      </w:r>
    </w:p>
  </w:endnote>
  <w:endnote w:type="continuationSeparator" w:id="0">
    <w:p w:rsidR="0003523E" w:rsidRDefault="0003523E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23E" w:rsidRDefault="0003523E" w:rsidP="00F671F5">
      <w:pPr>
        <w:spacing w:after="0" w:line="240" w:lineRule="auto"/>
      </w:pPr>
      <w:r>
        <w:separator/>
      </w:r>
    </w:p>
  </w:footnote>
  <w:footnote w:type="continuationSeparator" w:id="0">
    <w:p w:rsidR="0003523E" w:rsidRDefault="0003523E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123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24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25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3523E"/>
    <w:rsid w:val="00097BBF"/>
    <w:rsid w:val="001952DA"/>
    <w:rsid w:val="001A2E57"/>
    <w:rsid w:val="001B37EE"/>
    <w:rsid w:val="002E592D"/>
    <w:rsid w:val="003A3F6E"/>
    <w:rsid w:val="003C2BB9"/>
    <w:rsid w:val="005C0D11"/>
    <w:rsid w:val="00665107"/>
    <w:rsid w:val="00786A0D"/>
    <w:rsid w:val="007A2EAC"/>
    <w:rsid w:val="008B159E"/>
    <w:rsid w:val="00912898"/>
    <w:rsid w:val="00AA2411"/>
    <w:rsid w:val="00B12EBE"/>
    <w:rsid w:val="00B31A37"/>
    <w:rsid w:val="00B9788F"/>
    <w:rsid w:val="00BD74E3"/>
    <w:rsid w:val="00C4390E"/>
    <w:rsid w:val="00D07D84"/>
    <w:rsid w:val="00D25C66"/>
    <w:rsid w:val="00D91532"/>
    <w:rsid w:val="00E47FB5"/>
    <w:rsid w:val="00E85189"/>
    <w:rsid w:val="00F22570"/>
    <w:rsid w:val="00F33BDB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C000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2C4E3-71DC-40BE-AEC1-1CF95EFE9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2020-12-23T06:11:00Z</dcterms:created>
  <dcterms:modified xsi:type="dcterms:W3CDTF">2020-12-23T06:11:00Z</dcterms:modified>
</cp:coreProperties>
</file>