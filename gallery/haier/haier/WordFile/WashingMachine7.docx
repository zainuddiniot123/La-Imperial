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F5" w:rsidRDefault="003C010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5292725</wp:posOffset>
                </wp:positionV>
                <wp:extent cx="5934075" cy="2930525"/>
                <wp:effectExtent l="0" t="0" r="9525" b="31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293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4BCA" w:rsidRDefault="00194BCA" w:rsidP="00C4390E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Hand Wash</w:t>
                            </w:r>
                          </w:p>
                          <w:p w:rsidR="003C2BB9" w:rsidRDefault="00912593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Eco Wash</w:t>
                            </w:r>
                          </w:p>
                          <w:p w:rsidR="003C0109" w:rsidRDefault="003C0109" w:rsidP="00F33BDB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Pillow Drum</w:t>
                            </w:r>
                          </w:p>
                          <w:p w:rsidR="00C4390E" w:rsidRPr="00C4390E" w:rsidRDefault="003C0109" w:rsidP="00F33BDB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Lint Filter</w:t>
                            </w:r>
                          </w:p>
                          <w:p w:rsidR="00D07D84" w:rsidRPr="003C2BB9" w:rsidRDefault="003C2BB9" w:rsidP="00BD74E3">
                            <w:pPr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  <w:t>Features: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7"/>
                              <w:gridCol w:w="4516"/>
                            </w:tblGrid>
                            <w:tr w:rsidR="003C2BB9" w:rsidTr="00D91532">
                              <w:tc>
                                <w:tcPr>
                                  <w:tcW w:w="4517" w:type="dxa"/>
                                </w:tcPr>
                                <w:p w:rsidR="003C2BB9" w:rsidRPr="003C2BB9" w:rsidRDefault="00097BBF" w:rsidP="00097BBF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097BBF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Wash Capacity (Kg)</w:t>
                                  </w: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516" w:type="dxa"/>
                                </w:tcPr>
                                <w:p w:rsidR="003C2BB9" w:rsidRPr="003C2BB9" w:rsidRDefault="00194BCA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3C2BB9" w:rsidTr="00D91532">
                              <w:tc>
                                <w:tcPr>
                                  <w:tcW w:w="4517" w:type="dxa"/>
                                </w:tcPr>
                                <w:p w:rsidR="003C2BB9" w:rsidRPr="003C2BB9" w:rsidRDefault="00097BBF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097BBF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Dimension</w:t>
                                  </w: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516" w:type="dxa"/>
                                </w:tcPr>
                                <w:p w:rsidR="003C2BB9" w:rsidRPr="003C2BB9" w:rsidRDefault="00D70F2C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D70F2C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540x510x875</w:t>
                                  </w:r>
                                </w:p>
                              </w:tc>
                            </w:tr>
                            <w:tr w:rsidR="003C2BB9" w:rsidTr="00D91532">
                              <w:tc>
                                <w:tcPr>
                                  <w:tcW w:w="4517" w:type="dxa"/>
                                </w:tcPr>
                                <w:p w:rsidR="003C2BB9" w:rsidRPr="003C2BB9" w:rsidRDefault="00097BBF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097BBF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Motor</w:t>
                                  </w: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516" w:type="dxa"/>
                                </w:tcPr>
                                <w:p w:rsidR="003C2BB9" w:rsidRPr="003C2BB9" w:rsidRDefault="00D70F2C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Normal</w:t>
                                  </w:r>
                                </w:p>
                              </w:tc>
                            </w:tr>
                          </w:tbl>
                          <w:p w:rsidR="003C2BB9" w:rsidRPr="003C2BB9" w:rsidRDefault="003C2BB9" w:rsidP="00BD74E3">
                            <w:pP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6.05pt;margin-top:416.75pt;width:467.25pt;height:230.7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" stroked="f">
                <v:textbox>
                  <w:txbxContent>
                    <w:p w:rsidR="00194BCA" w:rsidRDefault="00194BCA" w:rsidP="00C4390E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Hand Wash</w:t>
                      </w:r>
                    </w:p>
                    <w:p w:rsidR="003C2BB9" w:rsidRDefault="00912593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Eco Wash</w:t>
                      </w:r>
                    </w:p>
                    <w:p w:rsidR="003C0109" w:rsidRDefault="003C0109" w:rsidP="00F33BDB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Pillow Drum</w:t>
                      </w:r>
                    </w:p>
                    <w:p w:rsidR="00C4390E" w:rsidRPr="00C4390E" w:rsidRDefault="003C0109" w:rsidP="00F33BDB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Lint Filter</w:t>
                      </w:r>
                    </w:p>
                    <w:p w:rsidR="00D07D84" w:rsidRPr="003C2BB9" w:rsidRDefault="003C2BB9" w:rsidP="00BD74E3">
                      <w:pPr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</w:pPr>
                      <w:r w:rsidRPr="003C2BB9"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  <w:t>Features: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17"/>
                        <w:gridCol w:w="4516"/>
                      </w:tblGrid>
                      <w:tr w:rsidR="003C2BB9" w:rsidTr="00D91532">
                        <w:tc>
                          <w:tcPr>
                            <w:tcW w:w="4517" w:type="dxa"/>
                          </w:tcPr>
                          <w:p w:rsidR="003C2BB9" w:rsidRPr="003C2BB9" w:rsidRDefault="00097BBF" w:rsidP="00097BBF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097BBF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Wash Capacity (Kg)</w:t>
                            </w: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516" w:type="dxa"/>
                          </w:tcPr>
                          <w:p w:rsidR="003C2BB9" w:rsidRPr="003C2BB9" w:rsidRDefault="00194BCA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9</w:t>
                            </w:r>
                          </w:p>
                        </w:tc>
                      </w:tr>
                      <w:tr w:rsidR="003C2BB9" w:rsidTr="00D91532">
                        <w:tc>
                          <w:tcPr>
                            <w:tcW w:w="4517" w:type="dxa"/>
                          </w:tcPr>
                          <w:p w:rsidR="003C2BB9" w:rsidRPr="003C2BB9" w:rsidRDefault="00097BBF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097BBF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Dimension</w:t>
                            </w: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516" w:type="dxa"/>
                          </w:tcPr>
                          <w:p w:rsidR="003C2BB9" w:rsidRPr="003C2BB9" w:rsidRDefault="00D70F2C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D70F2C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540x510x875</w:t>
                            </w:r>
                          </w:p>
                        </w:tc>
                      </w:tr>
                      <w:tr w:rsidR="003C2BB9" w:rsidTr="00D91532">
                        <w:tc>
                          <w:tcPr>
                            <w:tcW w:w="4517" w:type="dxa"/>
                          </w:tcPr>
                          <w:p w:rsidR="003C2BB9" w:rsidRPr="003C2BB9" w:rsidRDefault="00097BBF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097BBF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Motor</w:t>
                            </w: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516" w:type="dxa"/>
                          </w:tcPr>
                          <w:p w:rsidR="003C2BB9" w:rsidRPr="003C2BB9" w:rsidRDefault="00D70F2C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Normal</w:t>
                            </w:r>
                          </w:p>
                        </w:tc>
                      </w:tr>
                    </w:tbl>
                    <w:p w:rsidR="003C2BB9" w:rsidRPr="003C2BB9" w:rsidRDefault="003C2BB9" w:rsidP="00BD74E3">
                      <w:pPr>
                        <w:rPr>
                          <w:rFonts w:asciiTheme="majorHAnsi" w:hAnsiTheme="majorHAnsi" w:cstheme="majorHAnsi"/>
                          <w:color w:val="595959" w:themeColor="text1" w:themeTint="A6"/>
                          <w:sz w:val="26"/>
                          <w:szCs w:val="26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3BDB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1783080</wp:posOffset>
                </wp:positionH>
                <wp:positionV relativeFrom="paragraph">
                  <wp:posOffset>4718685</wp:posOffset>
                </wp:positionV>
                <wp:extent cx="236093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4B15F1" w:rsidP="001A2E57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B15F1"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HWM 120-1789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40.4pt;margin-top:371.5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" filled="f" stroked="f">
                <v:textbox style="mso-fit-shape-to-text:t">
                  <w:txbxContent>
                    <w:p w:rsidR="001A2E57" w:rsidRPr="001A2E57" w:rsidRDefault="004B15F1" w:rsidP="001A2E57">
                      <w:pPr>
                        <w:jc w:val="center"/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B15F1"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HWM 120-1789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2EBE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1534795</wp:posOffset>
                </wp:positionH>
                <wp:positionV relativeFrom="paragraph">
                  <wp:posOffset>4340860</wp:posOffset>
                </wp:positionV>
                <wp:extent cx="2855595" cy="1404620"/>
                <wp:effectExtent l="0" t="0" r="1905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55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F33BDB" w:rsidP="001A2E57">
                            <w:pPr>
                              <w:jc w:val="center"/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</w:pPr>
                            <w:r w:rsidRPr="00F33BDB"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Series Top Loading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20.85pt;margin-top:341.8pt;width:224.8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" stroked="f">
                <v:textbox style="mso-fit-shape-to-text:t">
                  <w:txbxContent>
                    <w:p w:rsidR="001A2E57" w:rsidRPr="001A2E57" w:rsidRDefault="00F33BDB" w:rsidP="001A2E57">
                      <w:pPr>
                        <w:jc w:val="center"/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</w:pPr>
                      <w:r w:rsidRPr="00F33BDB"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Series Top Loading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2EBE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2028825</wp:posOffset>
                </wp:positionV>
                <wp:extent cx="2190750" cy="240030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240030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A37" w:rsidRPr="00B31A37" w:rsidRDefault="00B31A37" w:rsidP="00D91532">
                            <w:pP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159.75pt;width:172.5pt;height:189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" stroked="f">
                <v:fill r:id="rId9" o:title="" recolor="t" rotate="t" type="frame"/>
                <v:textbox>
                  <w:txbxContent>
                    <w:p w:rsidR="00B31A37" w:rsidRPr="00B31A37" w:rsidRDefault="00B31A37" w:rsidP="00D91532">
                      <w:pP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25C6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1438275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1F5" w:rsidRDefault="00F671F5" w:rsidP="001A2E57"/>
                          <w:p w:rsidR="001A2E57" w:rsidRPr="00D07D84" w:rsidRDefault="001A2E5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113.25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margin;mso-width-percent:400;mso-height-percent:20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" stroked="f">
                <v:fill r:id="rId11" o:title="" recolor="t" rotate="t" type="frame"/>
                <v:textbox style="mso-fit-shape-to-text:t">
                  <w:txbxContent>
                    <w:p w:rsidR="00F671F5" w:rsidRDefault="00F671F5" w:rsidP="001A2E57"/>
                    <w:p w:rsidR="001A2E57" w:rsidRPr="00D07D84" w:rsidRDefault="001A2E57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85189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1408430</wp:posOffset>
            </wp:positionH>
            <wp:positionV relativeFrom="margin">
              <wp:posOffset>-29210</wp:posOffset>
            </wp:positionV>
            <wp:extent cx="3121025" cy="1390015"/>
            <wp:effectExtent l="0" t="0" r="3175" b="635"/>
            <wp:wrapTight wrapText="bothSides">
              <wp:wrapPolygon edited="0">
                <wp:start x="0" y="0"/>
                <wp:lineTo x="0" y="21314"/>
                <wp:lineTo x="21490" y="21314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LOGO2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1362075</wp:posOffset>
                </wp:positionV>
                <wp:extent cx="7762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469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07.25pt" to="611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sectPr w:rsidR="00F671F5" w:rsidSect="00B31A37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0A3B" w:rsidRDefault="009D0A3B" w:rsidP="00F671F5">
      <w:pPr>
        <w:spacing w:after="0" w:line="240" w:lineRule="auto"/>
      </w:pPr>
      <w:r>
        <w:separator/>
      </w:r>
    </w:p>
  </w:endnote>
  <w:endnote w:type="continuationSeparator" w:id="0">
    <w:p w:rsidR="009D0A3B" w:rsidRDefault="009D0A3B" w:rsidP="00F6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0A3B" w:rsidRDefault="009D0A3B" w:rsidP="00F671F5">
      <w:pPr>
        <w:spacing w:after="0" w:line="240" w:lineRule="auto"/>
      </w:pPr>
      <w:r>
        <w:separator/>
      </w:r>
    </w:p>
  </w:footnote>
  <w:footnote w:type="continuationSeparator" w:id="0">
    <w:p w:rsidR="009D0A3B" w:rsidRDefault="009D0A3B" w:rsidP="00F6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5in;height:5in;visibility:visible;mso-wrap-style:square" o:bullet="t">
        <v:imagedata r:id="rId1" o:title=""/>
      </v:shape>
    </w:pict>
  </w:numPicBullet>
  <w:numPicBullet w:numPicBulletId="1">
    <w:pict>
      <v:shape id="_x0000_i1039" type="#_x0000_t75" style="width:5in;height:5in;visibility:visible;mso-wrap-style:square" o:bullet="t">
        <v:imagedata r:id="rId2" o:title=""/>
      </v:shape>
    </w:pict>
  </w:numPicBullet>
  <w:numPicBullet w:numPicBulletId="2">
    <w:pict>
      <v:shape id="_x0000_i1040" type="#_x0000_t75" style="width:5in;height:5in;visibility:visible;mso-wrap-style:square" o:bullet="t">
        <v:imagedata r:id="rId3" o:title=""/>
      </v:shape>
    </w:pict>
  </w:numPicBullet>
  <w:numPicBullet w:numPicBulletId="3">
    <w:pict>
      <v:shape id="_x0000_i1041" type="#_x0000_t75" style="width:5in;height:5in;visibility:visible;mso-wrap-style:square" o:bullet="t">
        <v:imagedata r:id="rId4" o:title=""/>
      </v:shape>
    </w:pict>
  </w:numPicBullet>
  <w:abstractNum w:abstractNumId="0" w15:restartNumberingAfterBreak="0">
    <w:nsid w:val="012343D5"/>
    <w:multiLevelType w:val="multilevel"/>
    <w:tmpl w:val="E39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938E5"/>
    <w:multiLevelType w:val="multilevel"/>
    <w:tmpl w:val="F41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E08A9"/>
    <w:multiLevelType w:val="multilevel"/>
    <w:tmpl w:val="C5F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54F84"/>
    <w:multiLevelType w:val="hybridMultilevel"/>
    <w:tmpl w:val="8070E0C6"/>
    <w:lvl w:ilvl="0" w:tplc="B16E7F7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9EC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4AF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C0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4C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C05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065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56EB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649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9A143B0"/>
    <w:multiLevelType w:val="multilevel"/>
    <w:tmpl w:val="154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C2042"/>
    <w:multiLevelType w:val="hybridMultilevel"/>
    <w:tmpl w:val="52CCB48E"/>
    <w:lvl w:ilvl="0" w:tplc="3D904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88B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D040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A4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1218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8A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147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E9E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526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1360526"/>
    <w:multiLevelType w:val="multilevel"/>
    <w:tmpl w:val="78CA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57FF2"/>
    <w:multiLevelType w:val="multilevel"/>
    <w:tmpl w:val="8FEA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6254F"/>
    <w:multiLevelType w:val="hybridMultilevel"/>
    <w:tmpl w:val="04188986"/>
    <w:lvl w:ilvl="0" w:tplc="50D20C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4C1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842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56C2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A0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092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5E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6C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9658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C66"/>
    <w:rsid w:val="00097BBF"/>
    <w:rsid w:val="00194BCA"/>
    <w:rsid w:val="001952DA"/>
    <w:rsid w:val="001A2E57"/>
    <w:rsid w:val="001B37EE"/>
    <w:rsid w:val="002E592D"/>
    <w:rsid w:val="003A3F6E"/>
    <w:rsid w:val="003C0109"/>
    <w:rsid w:val="003C2BB9"/>
    <w:rsid w:val="004B15F1"/>
    <w:rsid w:val="005C0D11"/>
    <w:rsid w:val="00665107"/>
    <w:rsid w:val="00786A0D"/>
    <w:rsid w:val="007A2EAC"/>
    <w:rsid w:val="008B159E"/>
    <w:rsid w:val="00912593"/>
    <w:rsid w:val="00912898"/>
    <w:rsid w:val="009D0A3B"/>
    <w:rsid w:val="00AA2411"/>
    <w:rsid w:val="00B12EBE"/>
    <w:rsid w:val="00B31A37"/>
    <w:rsid w:val="00B9788F"/>
    <w:rsid w:val="00BD74E3"/>
    <w:rsid w:val="00C01C40"/>
    <w:rsid w:val="00C4390E"/>
    <w:rsid w:val="00D07D84"/>
    <w:rsid w:val="00D25C66"/>
    <w:rsid w:val="00D70F2C"/>
    <w:rsid w:val="00D91532"/>
    <w:rsid w:val="00E47FB5"/>
    <w:rsid w:val="00E85189"/>
    <w:rsid w:val="00F22570"/>
    <w:rsid w:val="00F33BDB"/>
    <w:rsid w:val="00F6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2F05CC-788C-4991-83C9-D02568F1C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F5"/>
  </w:style>
  <w:style w:type="paragraph" w:styleId="Footer">
    <w:name w:val="footer"/>
    <w:basedOn w:val="Normal"/>
    <w:link w:val="Foot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F5"/>
  </w:style>
  <w:style w:type="character" w:styleId="Hyperlink">
    <w:name w:val="Hyperlink"/>
    <w:basedOn w:val="DefaultParagraphFont"/>
    <w:uiPriority w:val="99"/>
    <w:unhideWhenUsed/>
    <w:rsid w:val="008B15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5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4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C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87492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5875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8433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4231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n\Documents\Custom%20Office%20Templates\LaImperial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159965-F531-4062-93F2-764E5CDD2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LaImperial New.dotx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2</cp:revision>
  <dcterms:created xsi:type="dcterms:W3CDTF">2020-12-23T13:38:00Z</dcterms:created>
  <dcterms:modified xsi:type="dcterms:W3CDTF">2020-12-23T13:38:00Z</dcterms:modified>
</cp:coreProperties>
</file>