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F5" w:rsidRDefault="00246768" w:rsidP="0085068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5334000</wp:posOffset>
                </wp:positionV>
                <wp:extent cx="1828800" cy="25717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 id="1">
                        <w:txbxContent>
                          <w:p w:rsidR="0085068A" w:rsidRPr="0085068A" w:rsidRDefault="004C2B52" w:rsidP="004C2B5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C2B52">
                              <w:rPr>
                                <w:sz w:val="18"/>
                                <w:szCs w:val="18"/>
                                <w:lang w:val="en-GB"/>
                              </w:rPr>
                              <w:t>Turbo cool &amp; Heat</w:t>
                            </w:r>
                          </w:p>
                          <w:p w:rsidR="0085068A" w:rsidRDefault="004C2B52" w:rsidP="004C2B5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C2B52">
                              <w:rPr>
                                <w:sz w:val="18"/>
                                <w:szCs w:val="18"/>
                                <w:lang w:val="en-GB"/>
                              </w:rPr>
                              <w:t>Strong Airflow</w:t>
                            </w:r>
                          </w:p>
                          <w:p w:rsidR="0085068A" w:rsidRPr="0085068A" w:rsidRDefault="004C2B52" w:rsidP="004C2B5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C2B52">
                              <w:rPr>
                                <w:sz w:val="18"/>
                                <w:szCs w:val="18"/>
                                <w:lang w:val="en-GB"/>
                              </w:rPr>
                              <w:t>Exquisite Dust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2pt;margin-top:420pt;width:2in;height:20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" filled="f" stroked="f" strokeweight=".5pt">
                <v:textbox style="mso-next-textbox:#Text Box 8">
                  <w:txbxContent>
                    <w:p w:rsidR="0085068A" w:rsidRPr="0085068A" w:rsidRDefault="004C2B52" w:rsidP="004C2B5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4C2B52">
                        <w:rPr>
                          <w:sz w:val="18"/>
                          <w:szCs w:val="18"/>
                          <w:lang w:val="en-GB"/>
                        </w:rPr>
                        <w:t>Turbo cool &amp; Heat</w:t>
                      </w:r>
                    </w:p>
                    <w:p w:rsidR="0085068A" w:rsidRDefault="004C2B52" w:rsidP="004C2B5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4C2B52">
                        <w:rPr>
                          <w:sz w:val="18"/>
                          <w:szCs w:val="18"/>
                          <w:lang w:val="en-GB"/>
                        </w:rPr>
                        <w:t>Strong Airflow</w:t>
                      </w:r>
                    </w:p>
                    <w:p w:rsidR="0085068A" w:rsidRPr="0085068A" w:rsidRDefault="004C2B52" w:rsidP="004C2B5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4C2B52">
                        <w:rPr>
                          <w:sz w:val="18"/>
                          <w:szCs w:val="18"/>
                          <w:lang w:val="en-GB"/>
                        </w:rPr>
                        <w:t>Exquisite Dust Filter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17C689" wp14:editId="04283F21">
                <wp:simplePos x="0" y="0"/>
                <wp:positionH relativeFrom="column">
                  <wp:posOffset>2028825</wp:posOffset>
                </wp:positionH>
                <wp:positionV relativeFrom="paragraph">
                  <wp:posOffset>5343525</wp:posOffset>
                </wp:positionV>
                <wp:extent cx="1828800" cy="2571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linkedTxbx id="1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17C689" id="Text Box 8" o:spid="_x0000_s1027" type="#_x0000_t202" style="position:absolute;margin-left:159.75pt;margin-top:420.75pt;width:2in;height:20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" filled="f" stroked="f" strokeweight=".5pt">
                <v:textbox style="mso-next-textbox:#Text Box 11">
                  <w:txbxContent/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F7FEAC" wp14:editId="4EF1D5FD">
                <wp:simplePos x="0" y="0"/>
                <wp:positionH relativeFrom="column">
                  <wp:posOffset>3905250</wp:posOffset>
                </wp:positionH>
                <wp:positionV relativeFrom="paragraph">
                  <wp:posOffset>5343525</wp:posOffset>
                </wp:positionV>
                <wp:extent cx="1828800" cy="25717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linkedTxbx id="1" seq="2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F7FEAC" id="Text Box 11" o:spid="_x0000_s1028" type="#_x0000_t202" style="position:absolute;margin-left:307.5pt;margin-top:420.75pt;width:2in;height:20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" filled="f" stroked="f" strokeweight=".5pt">
                <v:textbox>
                  <w:txbxContent/>
                </v:textbox>
              </v:shape>
            </w:pict>
          </mc:Fallback>
        </mc:AlternateContent>
      </w:r>
      <w:r w:rsidR="00230B36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4485640</wp:posOffset>
                </wp:positionV>
                <wp:extent cx="5934075" cy="3724275"/>
                <wp:effectExtent l="0" t="0" r="9525" b="95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372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2BB9" w:rsidRDefault="001A7E3E" w:rsidP="001A7E3E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1A7E3E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One Touch Cleaning</w:t>
                            </w:r>
                            <w:r w:rsidR="003C2BB9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:</w:t>
                            </w:r>
                          </w:p>
                          <w:p w:rsidR="003C2BB9" w:rsidRDefault="00C4390E" w:rsidP="00BD74E3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185D76"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 xml:space="preserve">The </w:t>
                            </w:r>
                            <w:r w:rsidR="00B31A37" w:rsidRPr="00185D76"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>self-clean</w:t>
                            </w:r>
                            <w:r w:rsidRPr="00185D76"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 xml:space="preserve"> design freezes the surface with moisture in the air and removes the dirt in defrosting.</w:t>
                            </w:r>
                          </w:p>
                          <w:p w:rsidR="0085068A" w:rsidRPr="0085068A" w:rsidRDefault="0085068A" w:rsidP="0085068A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:rsidR="003C2BB9" w:rsidRDefault="00C4390E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Easy Installation</w:t>
                            </w:r>
                          </w:p>
                          <w:p w:rsidR="00C4390E" w:rsidRPr="00C4390E" w:rsidRDefault="00C4390E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UPS Inverter</w:t>
                            </w:r>
                          </w:p>
                          <w:p w:rsidR="00D07D84" w:rsidRPr="003C2BB9" w:rsidRDefault="003C2BB9" w:rsidP="00BD74E3">
                            <w:pPr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  <w:t>Features: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6"/>
                              <w:gridCol w:w="4517"/>
                            </w:tblGrid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Power Input (W)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320~2204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Running Current (A)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1.4~10.2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Refrigerant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R410a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Air Circulation (m3/h)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850</w:t>
                                  </w:r>
                                </w:p>
                              </w:tc>
                            </w:tr>
                          </w:tbl>
                          <w:p w:rsidR="003C2BB9" w:rsidRPr="003C2BB9" w:rsidRDefault="003C2BB9" w:rsidP="00BD74E3">
                            <w:pP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416.05pt;margin-top:353.2pt;width:467.25pt;height:293.2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" stroked="f">
                <v:textbox>
                  <w:txbxContent>
                    <w:p w:rsidR="003C2BB9" w:rsidRDefault="001A7E3E" w:rsidP="001A7E3E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1A7E3E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One Touch Cleaning</w:t>
                      </w:r>
                      <w:r w:rsidR="003C2BB9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:</w:t>
                      </w:r>
                    </w:p>
                    <w:p w:rsidR="003C2BB9" w:rsidRDefault="00C4390E" w:rsidP="00BD74E3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4"/>
                          <w:szCs w:val="24"/>
                          <w:lang w:val="en-GB"/>
                        </w:rPr>
                      </w:pPr>
                      <w:r w:rsidRPr="00185D76">
                        <w:rPr>
                          <w:rFonts w:asciiTheme="majorHAnsi" w:eastAsia="Times New Roman" w:hAnsiTheme="majorHAnsi" w:cstheme="majorBidi"/>
                          <w:color w:val="000000"/>
                          <w:sz w:val="24"/>
                          <w:szCs w:val="24"/>
                          <w:lang w:val="en-GB"/>
                        </w:rPr>
                        <w:t xml:space="preserve">The </w:t>
                      </w:r>
                      <w:r w:rsidR="00B31A37" w:rsidRPr="00185D76">
                        <w:rPr>
                          <w:rFonts w:asciiTheme="majorHAnsi" w:eastAsia="Times New Roman" w:hAnsiTheme="majorHAnsi" w:cstheme="majorBidi"/>
                          <w:color w:val="000000"/>
                          <w:sz w:val="24"/>
                          <w:szCs w:val="24"/>
                          <w:lang w:val="en-GB"/>
                        </w:rPr>
                        <w:t>self-clean</w:t>
                      </w:r>
                      <w:r w:rsidRPr="00185D76">
                        <w:rPr>
                          <w:rFonts w:asciiTheme="majorHAnsi" w:eastAsia="Times New Roman" w:hAnsiTheme="majorHAnsi" w:cstheme="majorBidi"/>
                          <w:color w:val="000000"/>
                          <w:sz w:val="24"/>
                          <w:szCs w:val="24"/>
                          <w:lang w:val="en-GB"/>
                        </w:rPr>
                        <w:t xml:space="preserve"> design freezes the surface with moisture in the air and removes the dirt in defrosting.</w:t>
                      </w:r>
                    </w:p>
                    <w:p w:rsidR="0085068A" w:rsidRPr="0085068A" w:rsidRDefault="0085068A" w:rsidP="0085068A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4"/>
                          <w:szCs w:val="24"/>
                          <w:lang w:val="en-GB"/>
                        </w:rPr>
                      </w:pPr>
                    </w:p>
                    <w:p w:rsidR="003C2BB9" w:rsidRDefault="00C4390E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Easy Installation</w:t>
                      </w:r>
                    </w:p>
                    <w:p w:rsidR="00C4390E" w:rsidRPr="00C4390E" w:rsidRDefault="00C4390E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UPS Inverter</w:t>
                      </w:r>
                    </w:p>
                    <w:p w:rsidR="00D07D84" w:rsidRPr="003C2BB9" w:rsidRDefault="003C2BB9" w:rsidP="00BD74E3">
                      <w:pPr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</w:pPr>
                      <w:r w:rsidRPr="003C2BB9"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  <w:t>Features: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16"/>
                        <w:gridCol w:w="4517"/>
                      </w:tblGrid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Power Input (W)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320~2204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Running Current (A)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1.4~10.2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Refrigerant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R410a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Air Circulation (m3/h)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850</w:t>
                            </w:r>
                          </w:p>
                        </w:tc>
                      </w:tr>
                    </w:tbl>
                    <w:p w:rsidR="003C2BB9" w:rsidRPr="003C2BB9" w:rsidRDefault="003C2BB9" w:rsidP="00BD74E3">
                      <w:pPr>
                        <w:rPr>
                          <w:rFonts w:asciiTheme="majorHAnsi" w:hAnsiTheme="majorHAnsi" w:cstheme="majorHAnsi"/>
                          <w:color w:val="595959" w:themeColor="text1" w:themeTint="A6"/>
                          <w:sz w:val="26"/>
                          <w:szCs w:val="26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30B36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1783080</wp:posOffset>
                </wp:positionH>
                <wp:positionV relativeFrom="paragraph">
                  <wp:posOffset>3664585</wp:posOffset>
                </wp:positionV>
                <wp:extent cx="2360930" cy="1404620"/>
                <wp:effectExtent l="0" t="0" r="381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185D76" w:rsidP="001A2E57">
                            <w:pPr>
                              <w:jc w:val="center"/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Smart Inverter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40.4pt;margin-top:288.55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" stroked="f">
                <v:textbox style="mso-fit-shape-to-text:t">
                  <w:txbxContent>
                    <w:p w:rsidR="001A2E57" w:rsidRPr="001A2E57" w:rsidRDefault="00185D76" w:rsidP="001A2E57">
                      <w:pPr>
                        <w:jc w:val="center"/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</w:pPr>
                      <w:r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Smart Inverter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30B36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1234440</wp:posOffset>
                </wp:positionH>
                <wp:positionV relativeFrom="paragraph">
                  <wp:posOffset>4128135</wp:posOffset>
                </wp:positionV>
                <wp:extent cx="345567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56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0904EE" w:rsidP="001A2E57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904EE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HSU-12HFCA/022WUSDC(G)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97.2pt;margin-top:325.05pt;width:272.1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" stroked="f">
                <v:textbox style="mso-fit-shape-to-text:t">
                  <w:txbxContent>
                    <w:p w:rsidR="001A2E57" w:rsidRPr="001A2E57" w:rsidRDefault="000904EE" w:rsidP="001A2E57">
                      <w:pPr>
                        <w:jc w:val="center"/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904EE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HSU-12HFCA/022WUSDC(G)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30B36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1061085</wp:posOffset>
                </wp:positionH>
                <wp:positionV relativeFrom="paragraph">
                  <wp:posOffset>2130425</wp:posOffset>
                </wp:positionV>
                <wp:extent cx="3801745" cy="1544955"/>
                <wp:effectExtent l="0" t="0" r="8255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1745" cy="1544955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A37" w:rsidRPr="00B31A37" w:rsidRDefault="00B31A37" w:rsidP="00B31A37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83.55pt;margin-top:167.75pt;width:299.35pt;height:121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" stroked="f">
                <v:fill r:id="rId9" o:title="" recolor="t" rotate="t" type="frame"/>
                <v:textbox>
                  <w:txbxContent>
                    <w:p w:rsidR="00B31A37" w:rsidRPr="00B31A37" w:rsidRDefault="00B31A37" w:rsidP="00B31A37">
                      <w:pPr>
                        <w:jc w:val="center"/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5D7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1783080</wp:posOffset>
                </wp:positionH>
                <wp:positionV relativeFrom="margin">
                  <wp:posOffset>1514475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1F5" w:rsidRDefault="00F671F5" w:rsidP="001A2E57"/>
                          <w:p w:rsidR="001A2E57" w:rsidRPr="00D07D84" w:rsidRDefault="001A2E5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140.4pt;margin-top:119.2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400;mso-height-percent:20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" stroked="f">
                <v:fill r:id="rId11" o:title="" recolor="t" rotate="t" type="frame"/>
                <v:textbox style="mso-fit-shape-to-text:t">
                  <w:txbxContent>
                    <w:p w:rsidR="00F671F5" w:rsidRDefault="00F671F5" w:rsidP="001A2E57"/>
                    <w:p w:rsidR="001A2E57" w:rsidRPr="00D07D84" w:rsidRDefault="001A2E57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85189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1408430</wp:posOffset>
            </wp:positionH>
            <wp:positionV relativeFrom="margin">
              <wp:posOffset>-29210</wp:posOffset>
            </wp:positionV>
            <wp:extent cx="3121025" cy="1390015"/>
            <wp:effectExtent l="0" t="0" r="3175" b="635"/>
            <wp:wrapTight wrapText="bothSides">
              <wp:wrapPolygon edited="0">
                <wp:start x="0" y="0"/>
                <wp:lineTo x="0" y="21314"/>
                <wp:lineTo x="21490" y="21314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LOGO2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1362075</wp:posOffset>
                </wp:positionV>
                <wp:extent cx="7762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01FC2A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07.25pt" to="611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F671F5" w:rsidSect="00B31A37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6F07" w:rsidRDefault="00926F07" w:rsidP="00F671F5">
      <w:pPr>
        <w:spacing w:after="0" w:line="240" w:lineRule="auto"/>
      </w:pPr>
      <w:r>
        <w:separator/>
      </w:r>
    </w:p>
  </w:endnote>
  <w:endnote w:type="continuationSeparator" w:id="0">
    <w:p w:rsidR="00926F07" w:rsidRDefault="00926F07" w:rsidP="00F6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6F07" w:rsidRDefault="00926F07" w:rsidP="00F671F5">
      <w:pPr>
        <w:spacing w:after="0" w:line="240" w:lineRule="auto"/>
      </w:pPr>
      <w:r>
        <w:separator/>
      </w:r>
    </w:p>
  </w:footnote>
  <w:footnote w:type="continuationSeparator" w:id="0">
    <w:p w:rsidR="00926F07" w:rsidRDefault="00926F07" w:rsidP="00F6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71" type="#_x0000_t75" style="width:5in;height:5in;visibility:visible;mso-wrap-style:square" o:bullet="t">
        <v:imagedata r:id="rId1" o:title=""/>
      </v:shape>
    </w:pict>
  </w:numPicBullet>
  <w:numPicBullet w:numPicBulletId="1">
    <w:pict>
      <v:shape id="_x0000_i1372" type="#_x0000_t75" style="width:5in;height:5in;visibility:visible;mso-wrap-style:square" o:bullet="t">
        <v:imagedata r:id="rId2" o:title=""/>
      </v:shape>
    </w:pict>
  </w:numPicBullet>
  <w:numPicBullet w:numPicBulletId="2">
    <w:pict>
      <v:shape id="_x0000_i1373" type="#_x0000_t75" style="width:5in;height:5in;visibility:visible;mso-wrap-style:square" o:bullet="t">
        <v:imagedata r:id="rId3" o:title=""/>
      </v:shape>
    </w:pict>
  </w:numPicBullet>
  <w:numPicBullet w:numPicBulletId="3">
    <w:pict>
      <v:shape id="_x0000_i1374" type="#_x0000_t75" style="width:5in;height:5in;visibility:visible;mso-wrap-style:square" o:bullet="t">
        <v:imagedata r:id="rId4" o:title=""/>
      </v:shape>
    </w:pict>
  </w:numPicBullet>
  <w:abstractNum w:abstractNumId="0" w15:restartNumberingAfterBreak="0">
    <w:nsid w:val="012343D5"/>
    <w:multiLevelType w:val="multilevel"/>
    <w:tmpl w:val="E39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17DE8"/>
    <w:multiLevelType w:val="hybridMultilevel"/>
    <w:tmpl w:val="1F5EA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47F32"/>
    <w:multiLevelType w:val="hybridMultilevel"/>
    <w:tmpl w:val="06868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938E5"/>
    <w:multiLevelType w:val="multilevel"/>
    <w:tmpl w:val="F41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EE08A9"/>
    <w:multiLevelType w:val="multilevel"/>
    <w:tmpl w:val="C5F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354F84"/>
    <w:multiLevelType w:val="hybridMultilevel"/>
    <w:tmpl w:val="8070E0C6"/>
    <w:lvl w:ilvl="0" w:tplc="B16E7F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9EC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AF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C0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4C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05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065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56E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649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59A143B0"/>
    <w:multiLevelType w:val="multilevel"/>
    <w:tmpl w:val="154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6C2042"/>
    <w:multiLevelType w:val="hybridMultilevel"/>
    <w:tmpl w:val="52CCB48E"/>
    <w:lvl w:ilvl="0" w:tplc="3D904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88B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D040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A4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218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8A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147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E9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526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71360526"/>
    <w:multiLevelType w:val="multilevel"/>
    <w:tmpl w:val="78C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057FF2"/>
    <w:multiLevelType w:val="multilevel"/>
    <w:tmpl w:val="8FEA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86254F"/>
    <w:multiLevelType w:val="hybridMultilevel"/>
    <w:tmpl w:val="04188986"/>
    <w:lvl w:ilvl="0" w:tplc="50D20C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4C1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842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56C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A0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09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5E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6C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9658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6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D76"/>
    <w:rsid w:val="000904EE"/>
    <w:rsid w:val="00185D76"/>
    <w:rsid w:val="001A2E57"/>
    <w:rsid w:val="001A7E3E"/>
    <w:rsid w:val="00230B36"/>
    <w:rsid w:val="00246768"/>
    <w:rsid w:val="00397E2B"/>
    <w:rsid w:val="003A3F6E"/>
    <w:rsid w:val="003C2BB9"/>
    <w:rsid w:val="004C2B52"/>
    <w:rsid w:val="005C0D11"/>
    <w:rsid w:val="00634F3F"/>
    <w:rsid w:val="00665107"/>
    <w:rsid w:val="007A2EAC"/>
    <w:rsid w:val="007B6B12"/>
    <w:rsid w:val="0085068A"/>
    <w:rsid w:val="008B159E"/>
    <w:rsid w:val="00926F07"/>
    <w:rsid w:val="00AA2411"/>
    <w:rsid w:val="00B31A37"/>
    <w:rsid w:val="00B9788F"/>
    <w:rsid w:val="00BD74E3"/>
    <w:rsid w:val="00C4390E"/>
    <w:rsid w:val="00D07D84"/>
    <w:rsid w:val="00E47FB5"/>
    <w:rsid w:val="00E536AF"/>
    <w:rsid w:val="00E67736"/>
    <w:rsid w:val="00E85189"/>
    <w:rsid w:val="00F22570"/>
    <w:rsid w:val="00F6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B0502B-2BDE-40A9-83CB-0A4C3E4CD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F5"/>
  </w:style>
  <w:style w:type="paragraph" w:styleId="Footer">
    <w:name w:val="footer"/>
    <w:basedOn w:val="Normal"/>
    <w:link w:val="Foot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F5"/>
  </w:style>
  <w:style w:type="character" w:styleId="Hyperlink">
    <w:name w:val="Hyperlink"/>
    <w:basedOn w:val="DefaultParagraphFont"/>
    <w:uiPriority w:val="99"/>
    <w:unhideWhenUsed/>
    <w:rsid w:val="008B15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5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4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C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87492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5875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8433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4231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n\Documents\Custom%20Office%20Templates\LaImperial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DAB19-F4D1-4EF9-9EDC-2C39A7A95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LaImperial New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2</cp:revision>
  <dcterms:created xsi:type="dcterms:W3CDTF">2020-12-19T06:46:00Z</dcterms:created>
  <dcterms:modified xsi:type="dcterms:W3CDTF">2020-12-19T06:46:00Z</dcterms:modified>
</cp:coreProperties>
</file>