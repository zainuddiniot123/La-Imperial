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7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5033010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C6BB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BB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HRF-578TBP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.3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" filled="f" stroked="f">
                <v:textbox style="mso-fit-shape-to-text:t">
                  <w:txbxContent>
                    <w:p w:rsidR="001A2E57" w:rsidRPr="001A2E57" w:rsidRDefault="003C6BB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6BB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HRF-578TBP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4674235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16D20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916D20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T-Door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68.05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" stroked="f">
                <v:textbox style="mso-fit-shape-to-text:t">
                  <w:txbxContent>
                    <w:p w:rsidR="001A2E57" w:rsidRPr="001A2E57" w:rsidRDefault="00916D20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916D20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T-Door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5391150</wp:posOffset>
                </wp:positionV>
                <wp:extent cx="5934075" cy="27622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916D20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16D20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T-DOOR-DESIGN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916D20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T-Door design helps to organized your food according whole family need with large capacity.</w:t>
                            </w:r>
                          </w:p>
                          <w:p w:rsidR="003C2BB9" w:rsidRDefault="00FF25F2" w:rsidP="00916D20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No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-F</w:t>
                            </w:r>
                            <w:r w:rsidR="00916D20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rost</w:t>
                            </w:r>
                          </w:p>
                          <w:p w:rsidR="0048588E" w:rsidRDefault="0048588E" w:rsidP="0048588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8588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mart</w:t>
                            </w:r>
                            <w:r w:rsidRPr="0048588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-H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umidity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Dimension(H*W*D)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48588E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48588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1804*833*666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Total Net Capacity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3C6BB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456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C</w:t>
                                  </w:r>
                                  <w:bookmarkStart w:id="0" w:name="_GoBack"/>
                                  <w:bookmarkEnd w:id="0"/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ompressor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Inverter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424.5pt;width:467.25pt;height:21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iJA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" stroked="f">
                <v:textbox>
                  <w:txbxContent>
                    <w:p w:rsidR="003C2BB9" w:rsidRDefault="00916D20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916D20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T-DOOR-DESIGN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916D20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T-Door design helps to organized your food according whole family need with large capacity.</w:t>
                      </w:r>
                    </w:p>
                    <w:p w:rsidR="003C2BB9" w:rsidRDefault="00FF25F2" w:rsidP="00916D20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No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-F</w:t>
                      </w:r>
                      <w:r w:rsidR="00916D20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rost</w:t>
                      </w:r>
                    </w:p>
                    <w:p w:rsidR="0048588E" w:rsidRDefault="0048588E" w:rsidP="0048588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48588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mart</w:t>
                      </w:r>
                      <w:r w:rsidRPr="0048588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-H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umidity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Dimension(H*W*D)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48588E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48588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1804*833*666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Total Net Capacity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3C6BB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456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C</w:t>
                            </w:r>
                            <w:bookmarkStart w:id="1" w:name="_GoBack"/>
                            <w:bookmarkEnd w:id="1"/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ompressor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Inverter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3BB6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564" w:rsidRDefault="000A4564" w:rsidP="00F671F5">
      <w:pPr>
        <w:spacing w:after="0" w:line="240" w:lineRule="auto"/>
      </w:pPr>
      <w:r>
        <w:separator/>
      </w:r>
    </w:p>
  </w:endnote>
  <w:endnote w:type="continuationSeparator" w:id="0">
    <w:p w:rsidR="000A4564" w:rsidRDefault="000A4564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564" w:rsidRDefault="000A4564" w:rsidP="00F671F5">
      <w:pPr>
        <w:spacing w:after="0" w:line="240" w:lineRule="auto"/>
      </w:pPr>
      <w:r>
        <w:separator/>
      </w:r>
    </w:p>
  </w:footnote>
  <w:footnote w:type="continuationSeparator" w:id="0">
    <w:p w:rsidR="000A4564" w:rsidRDefault="000A4564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5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5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5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4564"/>
    <w:rsid w:val="001952DA"/>
    <w:rsid w:val="001A2E57"/>
    <w:rsid w:val="00237981"/>
    <w:rsid w:val="003A3F6E"/>
    <w:rsid w:val="003C2BB9"/>
    <w:rsid w:val="003C6BB1"/>
    <w:rsid w:val="0048588E"/>
    <w:rsid w:val="005C0D11"/>
    <w:rsid w:val="00665107"/>
    <w:rsid w:val="006738C1"/>
    <w:rsid w:val="007A2EAC"/>
    <w:rsid w:val="00881E57"/>
    <w:rsid w:val="008B159E"/>
    <w:rsid w:val="00916D20"/>
    <w:rsid w:val="00AA2411"/>
    <w:rsid w:val="00B31A37"/>
    <w:rsid w:val="00B9788F"/>
    <w:rsid w:val="00BD74E3"/>
    <w:rsid w:val="00C4390E"/>
    <w:rsid w:val="00CB556E"/>
    <w:rsid w:val="00D07D84"/>
    <w:rsid w:val="00D25C66"/>
    <w:rsid w:val="00D70BE5"/>
    <w:rsid w:val="00D91532"/>
    <w:rsid w:val="00E2086F"/>
    <w:rsid w:val="00E47FB5"/>
    <w:rsid w:val="00E85189"/>
    <w:rsid w:val="00F22570"/>
    <w:rsid w:val="00F671F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97B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C334-87DF-4724-9419-13A6BC2B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2020-12-21T10:33:00Z</dcterms:created>
  <dcterms:modified xsi:type="dcterms:W3CDTF">2020-12-21T10:33:00Z</dcterms:modified>
</cp:coreProperties>
</file>