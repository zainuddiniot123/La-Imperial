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7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5033010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02EA3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 w:rsidRPr="00102EA3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HR-438IDRT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.3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AUMlATeAAAACQEAAA8AAABkcnMvZG93bnJldi54bWxMj8tOwzAQRfdI/IM1SOyok77ShjgV4iGx&#10;pC1IXbrx5CHscRS7bfh7hlVZju7VnXOKzeisOOMQOk8K0kkCAqnypqNGwef+7WEFIkRNRltPqOAH&#10;A2zK25tC58ZfaIvnXWwEj1DItYI2xj6XMlQtOh0mvkfirPaD05HPoZFm0Bced1ZOk2Qpne6IP7S6&#10;x+cWq+/dySn4ooN9r+emxWzxMd/2ry/1Iu6Vur8bnx5BRBzjtQx/+IwOJTMd/YlMEFYBi0QF2Xq6&#10;BMHxLEvZ5Mi9JJ2tQJaF/G9Q/gIAAP//AwBQSwECLQAUAAYACAAAACEAtoM4kv4AAADhAQAAEwAA&#10;AAAAAAAAAAAAAAAAAAAAW0NvbnRlbnRfVHlwZXNdLnhtbFBLAQItABQABgAIAAAAIQA4/SH/1gAA&#10;AJQBAAALAAAAAAAAAAAAAAAAAC8BAABfcmVscy8ucmVsc1BLAQItABQABgAIAAAAIQDpufuhDQIA&#10;APMDAAAOAAAAAAAAAAAAAAAAAC4CAABkcnMvZTJvRG9jLnhtbFBLAQItABQABgAIAAAAIQAFDJQE&#10;3gAAAAkBAAAPAAAAAAAAAAAAAAAAAGcEAABkcnMvZG93bnJldi54bWxQSwUGAAAAAAQABADzAAAA&#10;cgUAAAAA&#10;" filled="f" stroked="f">
                <v:textbox style="mso-fit-shape-to-text:t">
                  <w:txbxContent>
                    <w:p w:rsidR="001A2E57" w:rsidRPr="001A2E57" w:rsidRDefault="00102EA3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 w:rsidRPr="00102EA3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HR-438IDRT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zzvvgIAAGwFAAAOAAAAZHJzL2Uyb0RvYy54bWysVF1v2yAUfZ+0/4B4&#10;T409p0msOlWatFOl7kNrpz0TjGM0DAxInGzaf98FO2m0Tpo0zQ8WcC+Hc889cHW9byXaceuEViVO&#10;LwhGXDFdCbUp8eenu9EUI+epqqjUipf4wB2+nr9+ddWZgme60bLiFgGIckVnStx4b4okcazhLXUX&#10;2nAFwVrblnqY2k1SWdoBeiuTjJDLpNO2MlYz7hysrvognkf8uubMf6hrxz2SJQZuPv5t/K/DP5lf&#10;0WJjqWkEG2jQf2DRUqHg0BPUinqKtla8gGoFs9rp2l8w3Sa6rgXjsQaoJiW/VfPYUMNjLSCOMyeZ&#10;3P+DZe93Hy0SVYkvMVK0hRY98b1HN3qPsqBOZ1wBSY8G0vwelqHLsVJnHjT76pDSy4aqDV9Yq7uG&#10;0wrYpWFncra1x3EBZN290xUcQ7deR6B9bdsgHYiBAB26dDh1JlBhsJilMzIZQ4hBLMsJeUNi7xJa&#10;HLcb6/xbrlsUBiW20PoIT3cPzgc6tDimhNPWUpg7ISWqDHQJkK32X4RvoubHGkPSoDp45u/e7Pu5&#10;0mzbcuV7g1ouqYfb4RphHBxT8HbNQW97X/VCQo3AMHAK1UbT/MimC0Jm2c1oOSbLUU4mt6PFLJ+M&#10;JuR2kpN8mi7T5c9QXpoXW8ehE1SujDg6OM1fsP2j8Ya71HsvehjtaLwpvWBAKAp3pAgaBkkCV2fZ&#10;J5AY8mDsLfesCcMaJB3WIfkUGDYGwUOWVKgr8WycjWOLlA6BCNUKD++BFG2JpyR8/Q0NvrpVVUzx&#10;VMh+DKhSDUYL3upd5vfrfXR0dGEw4VpXB3AedDh2Gp4rGDTafseog6tfYvdtSy3HSN4rcO8szfPw&#10;VsRJPp5kwR3nkfV5hCoGUCX2GPXDpY/vS6hT6QW4vBbRf89MBspwpaO6w/MT3ozzecx6fiTnv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jjpFK3QAAAAgBAAAPAAAAZHJzL2Rvd25y&#10;ZXYueG1sTI/BTsMwEETvSPyDtUjcqEPThhLiVAXEhXJpae9uvCQR8TrYThr+nuUEt1nNaPZNsZ5s&#10;J0b0oXWk4HaWgECqnGmpVnB4f7lZgQhRk9GdI1TwjQHW5eVFoXPjzrTDcR9rwSUUcq2gibHPpQxV&#10;g1aHmeuR2Ptw3urIp6+l8frM5baT8yTJpNUt8YdG9/jUYPW5H6wCidu3oxxfp/tp9/i8Qp9tsuFL&#10;qeurafMAIuIU/8Lwi8/oUDLTyQ1kgugU8JCoIF0uWLCdLpYsTgru0nkCsizk/wHlDwAAAP//AwBQ&#10;SwMECgAAAAAAAAAhAMbUXGPK0QAAytEAABQAAABkcnMvbWVkaWEvaW1hZ2UxLmpwZ//Y/+AAEEpG&#10;SUYAAQEBAMgAyAAA/+0Y+lBob3Rvc2hvcCAzLjAAOEJJTQQEAAAAAAB7HAFaAAMbJUccAVoAAxsl&#10;RxwBWgADGyVHHAFaAAMbJUccAgAAAgAAHAJQABlVc21hbiBKYXZhaWQtMDMyMTQ0NTA5NjRNHAI3&#10;AAgyMDIwMDUyMRwCPAALMTEyNzE3KzAwMDAcAnQAFFVzbWFuIEphdmFpZCBTdHVkaW8uADhCSU0E&#10;JQAAAAAAEFb8TujftzRjfvH3ARazmj84QklNBDoAAAAAAOUAAAAQAAAAAQAAAAAAC3ByaW50T3V0&#10;cHV0AAAABQAAAABQc3RTYm9vbAEAAAAASW50ZWVudW0AAAAASW50ZQAAAABDbHJtAAAAD3ByaW50&#10;U2l4dGVlbkJpdGJvb2wAAAAAC3ByaW50ZXJOYW1lVEVYVAAAAAEAAAAAAA9wcmludFByb29mU2V0&#10;dXBPYmpjAAAADABQAHIAbwBvAGYAIABTAGUAdAB1AHAAAAAAAApwcm9vZlNldHVwAAAAAQAAAABC&#10;bHRuZW51bQAAAAxidWlsdGluUHJvb2YAAAAJcHJvb2ZDTVlLADhCSU0EOwAAAAACLQAAABAAAAAB&#10;AAAAAAAScHJpbnRPdXRwdXRPcHRpb25zAAAAFwAAAABDcHRuYm9vbAAAAAAAQ2xicmJvb2wAAAAA&#10;AFJnc01ib29sAAAAAABDcm5DYm9vbAAAAAAAQ250Q2Jvb2wAAAAAAExibHNib29sAAAAAABOZ3R2&#10;Ym9vbAAAAAAARW1sRGJvb2wAAAAAAEludHJib29sAAAAAABCY2tnT2JqYwAAAAEAAAAAAABSR0JD&#10;AAAAAwAAAABSZCAgZG91YkBv4AAAAAAAAAAAAEdybiBkb3ViQG/gAAAAAAAAAAAAQmwgIGRvdWJA&#10;b+AAAAAAAAAAAABCcmRUVW50RiNSbHQAAAAAAAAAAAAAAABCbGQgVW50RiNSbHQAAAAAAAAAAAAA&#10;AABSc2x0VW50RiNQeGxAaQAAAAAAAAAAAAp2ZWN0b3JEYXRhYm9vbAEAAAAAUGdQc2VudW0AAAAA&#10;UGdQcwAAAABQZ1BDAAAAAExlZnRVbnRGI1JsdAAAAAAAAAAAAAAAAFRvcCBVbnRGI1JsdAAAAAAA&#10;AAAAAAAAAFNjbCBVbnRGI1ByY0BZAAAAAAAAAAAAEGNyb3BXaGVuUHJpbnRpbmdib29sAAAAAA5j&#10;cm9wUmVjdEJvdHRvbWxvbmcAAAAAAAAADGNyb3BSZWN0TGVmdGxvbmcAAAAAAAAADWNyb3BSZWN0&#10;UmlnaHRsb25nAAAAAAAAAAtjcm9wUmVjdFRvcGxvbmcAAAAAADhCSU0D7QAAAAAAEADIAAAAAQAC&#10;AMgAAAABAAI4QklNBCYAAAAAAA4AAAAAAAAAAAAAP4AAADhCSU0EDQAAAAAABAAAAHg4QklNBBkA&#10;AAAAAAQAAAAeOEJJTQPzAAAAAAAJAAAAAAAAAAABADhCSU0nEAAAAAAACgABAAAAAAAAAAE4QklN&#10;A/UAAAAAAEgAL2ZmAAEAbGZmAAYAAAAAAAEAL2ZmAAEAoZmaAAYAAAAAAAEAMgAAAAEAWgAAAAYA&#10;AAAAAAEANQAAAAEALQAAAAYAAAAAAAE4QklNA/gAAAAAAHAAAP//////////////////////////&#10;//8D6AAAAAD/////////////////////////////A+gAAAAA////////////////////////////&#10;/wPoAAAAAP////////////////////////////8D6AAAOEJJTQQIAAAAAAAkAAAAAQAAAkAAAAJA&#10;AAAABAAAM+UAAABpMQAAAJEwAQAAkpEBOEJJTQQeAAAAAAAEAAAAADhCSU0EGgAAAAADXQAAAAYA&#10;AAAAAAAAAAAABLAAAASwAAAAFABfAFUASgBTADYANAAzADQAIAAoADEAMgAwADAAeAAxADIAMAAw&#10;ACkAAAABAAAAAAAAAAAAAAAAAAAAAAAAAAEAAAAAAAAAAAAABLAAAASwAAAAAAAAAAAAAAAAAAAA&#10;AAEAAAAAAAAAAAAAAAAAAAAAAAAAEAAAAAEAAAAAAABudWxsAAAAAgAAAAZib3VuZHNPYmpjAAAA&#10;AQAAAAAAAFJjdDEAAAAEAAAAAFRvcCBsb25nAAAAAAAAAABMZWZ0bG9uZwAAAAAAAAAAQnRvbWxv&#10;bmcAAASwAAAAAFJnaHRsb25nAAAEsAAAAAZzbGljZXNWbExzAAAAAU9iamMAAAABAAAAAAAFc2xp&#10;Y2UAAAASAAAAB3NsaWNlSURsb25nAAAAAAAAAAdncm91cElEbG9uZwAAAAAAAAAGb3JpZ2luZW51&#10;bQAAAAxFU2xpY2VPcmlnaW4AAAANYXV0b0dlbmVyYXRlZAAAAABUeXBlZW51bQAAAApFU2xpY2VU&#10;eXBlAAAAAEltZyAAAAAGYm91bmRzT2JqYwAAAAEAAAAAAABSY3QxAAAABAAAAABUb3AgbG9uZwAA&#10;AAAAAAAATGVmdGxvbmcAAAAAAAAAAEJ0b21sb25nAAAEsAAAAABSZ2h0bG9uZwAABLAAAAADdXJs&#10;VEVYVAAAAAEAAAAAAABudWxsVEVYVAAAAAEAAAAAAABNc2dlVEVYVAAAAAEAAAAAAAZhbHRUYWdU&#10;RVhUAAAAAQAAAAAADmNlbGxUZXh0SXNIVE1MYm9vbAEAAAAIY2VsbFRleHRURVhUAAAAAQAAAAAA&#10;CWhvcnpBbGlnbmVudW0AAAAPRVNsaWNlSG9yekFsaWduAAAAB2RlZmF1bHQAAAAJdmVydEFsaWdu&#10;ZW51bQAAAA9FU2xpY2VWZXJ0QWxpZ24AAAAHZGVmYXVsdAAAAAtiZ0NvbG9yVHlwZWVudW0AAAAR&#10;RVNsaWNlQkdDb2xvclR5cGUAAAAATm9uZQAAAAl0b3BPdXRzZXRsb25nAAAAAAAAAApsZWZ0T3V0&#10;c2V0bG9uZwAAAAAAAAAMYm90dG9tT3V0c2V0bG9uZwAAAAAAAAALcmlnaHRPdXRzZXRsb25nAAAA&#10;AAA4QklNBCgAAAAAAAwAAAACP/AAAAAAAAA4QklNBBQAAAAAAAQAAAAHOEJJTQQMAAAAAAjfAAAA&#10;AQAAAKAAAACgAAAB4AABLAAAAAjDABgAAf/Y/+0ADEFkb2JlX0NNAAH/7gAOQWRvYmUAZIAAAAAB&#10;/9sAhAAMCAgICQgMCQkMEQsKCxEVDwwMDxUYExMVExMYEQwMDAwMDBEMDAwMDAwMDAwMDAwMDAwM&#10;DAwMDAwMDAwMDAwMAQ0LCw0ODRAODhAUDg4OFBQODg4OFBEMDAwMDBERDAwMDAwMEQwMDAwMDAwM&#10;DAwMDAwMDAwMDAwMDAwMDAwMDAz/wAARCACgAKADASIAAhEBAxEB/90ABAAK/8QBPwAAAQUBAQEB&#10;AQEAAAAAAAAAAwABAgQFBgcICQoLAQABBQEBAQEBAQAAAAAAAAABAAIDBAUGBwgJCgsQAAEEAQMC&#10;BAIFBwYIBQMMMwEAAhEDBCESMQVBUWETInGBMgYUkaGxQiMkFVLBYjM0coLRQwclklPw4fFjczUW&#10;orKDJkSTVGRFwqN0NhfSVeJl8rOEw9N14/NGJ5SkhbSVxNTk9KW1xdXl9VZmdoaWprbG1ub2N0dX&#10;Z3eHl6e3x9fn9xEAAgIBAgQEAwQFBgcHBgU1AQACEQMhMRIEQVFhcSITBTKBkRShsUIjwVLR8DMk&#10;YuFygpJDUxVjczTxJQYWorKDByY1wtJEk1SjF2RFVTZ0ZeLys4TD03Xj80aUpIW0lcTU5PSltcXV&#10;5fVWZnaGlqa2xtbm9ic3R1dnd4eXp7fH/9oADAMBAAIRAxEAPwD1VJJJJSkkkklKSSSSUpJcN/jZ&#10;APRsKf8AuV/6LsXlsDwUU83Caq/q6HK/Dvfxe57nDqRXDxbf4T9FpL50gJoCZ94/q/iz/wChv9d/&#10;zP8A0N+jEl85wEoHgj94/q/ir/Q3+u/5n/ob9GJL50geC9U/xT6dCyx/3bd/56oToZeI1VfVg5r4&#10;d7GP3Pc4tQK4eHf/AAnt0kklK56kkkklKSSSSU//0PVUkkklKSSSSUpJJJJTw/8AjY/5Gwv/AAz/&#10;AOi7F5avUv8AGwJ6PhD/ALs/+i7F5dCqZ/n+j0Pwr/co/vSYlSrLQ73N3g6ATCUJg3Ud/JRBvkWP&#10;5BTy0uO1u0fu8pk5GqUJIA0Cl6l/in/5EzP/AA0f/PdS8uAXqP8Ain/5HzR/3a/9F1qbB8/0aPxX&#10;/cx/vRe4SSSVp55SSSSSlJJJJKf/0fVUkkklKSSSSUpJJJJTxH+Nb/kjC/8ADP8A6LsXmBC9N/xs&#10;ujpGF/4a/wDRdq8tNiq5hc3f+F5BHlgD+9JmQlqDI5Qi9Leo+Et73opUoQt6QsS4Sr3opgF6f/ip&#10;06Rm/wDhn/0XWvLWvXqP+Kcz0jOP/dn/ANF1qXCCJtD4nkjLliB+9F7lJJJWXBUkkkkpSSSSSn//&#10;0vVUkkklKSSSSUpJJJJTwX+N4x0fAP8A3a/9FWrykvXrn+Ne3HZ0TDbewOa/LADi3c5sV3P9mvt3&#10;bfevLbbOj7R6TbN0kuLgYiG7Wt/t+omSiCbbnL55QhwgE69GnvTb0c2YH7p+4py/p0AgOnuC0x98&#10;pvAO7N95n+7Jr71IPRRZgTq0geIaSn9TAn6JI8wQlwDuj7zP92S1DL73llFb7Xgbi1gLiANN0N+K&#10;9V/xTV219K6hXax1djcuHMeCHD9FSdWuXnGH1DpNFT2uw6rbXQGvsqNgAAdOhsb+k9X0v+t+ovT/&#10;APFhlY+V0jNsppqojLIc2mv02n9FQ76O+z95OjEA3bFzGeU4cJiRr1eySSST2mpJJJJSkkkklP8A&#10;/9P1VJJJJSkkkklKSSSSU8F/jfE9GwP/AA3/AOirl5QWr1n/ABtiej4P/hr/ANFWryotUUzRdLlM&#10;fFiB8Sh2ptqLtTbEzibPso9qcNRNqcNS4leyxaxesf4oRHQ87/w4f/PNC8sDV6r/AIpdOi5o/wC7&#10;Z/8APVCfCVlrc5i4cV+Ie5SSSUrmqSSSSUpJJJJT/9T1VJJJJSkkkklKSSSSU8N/jZE9Hwv/AA1/&#10;6LtXlhavVf8AGsAej4X/AIZ/9F2ry8tCrZjU3e+GY+LlwfGSHam2ou0JtoUXE3vZR7U4aibQnDQl&#10;xK9li0L1L/FOI6Nm/wDhr/0VSvMQ0L1D/FUI6Rm/+Gv/AEXUpcJubR+J4+Hlyf60XtkkklZcFSSS&#10;SSlJJJJKf//V9VSSSSUpJJJJSkkkklPEf41v+R8P/wAM/wDou1eXkr0//Gv/AMj4f/hn/wBF2ry4&#10;qpn+d6L4V/uUf3pKSTJKJv2unUU4KSrZgr1D/FV/yPmf+Gv/AEXUvLQV6l/ip/5GzP8Aw0f/AD3S&#10;psHz/Rz/AIr/ALmP96L2ySSStPPKSSSSUpJJJJT/AP/W9VSSSSUpJJJJSkkkklPD/wCNj/kbC/8A&#10;DX/ou1eXFeo/42P+RsL/AMNf+i7V5aqub53oPhZ/ow/vSUkkkom/akkkklWuF6l/ip/5FzP/AA0f&#10;/PdK8uAK9S/xU/8AIuZ/4aP/AJ6pUuH5/o5/xQ/0Y/3ovbJJJK04CkkkklKSSSSU/wD/1/VUkkkl&#10;KSSSSUpJJJJTxH+Nb/kfC/8ADX/ou1eXEL1H/Gv/AMjYX/hof+e7V5cVWzfO73ww/wBHH96SyUJJ&#10;KKm9aoTgJk4+CSrZBeof4qv+Rs3/AMNH/wA9Ury4E9gvUf8AFT/yLmf+Gz/56pUuH52h8T/3Of70&#10;XtkkklZcJSSSSSlJJJJKf//Q9VSSSSUpJJJJSkkkklPHf4zcHNzekYleFj25T25Ic5tLHPIb6drd&#10;zgwH2+5edf8ANv6xf+VWZ/2y/wDuXuySjliEjdtzl+fnhx8AiDqTZ8Xwj/m19Y//ACqzP+2X/wDk&#10;Uv8Am19Y/wDyqzP+2X/+RXu6SHsDuWb/AErk/cj9pfCP+bX1j/8AKrM/7Zf/AORT/wDNr6x/+VWZ&#10;/wBsv/uXuySXsjuVf6VyfuR/F8K/5t/WMf8AeVmf9sv/ALl6L/izws3C6RlV5uPbjWOyS5rLmOrJ&#10;b6dLdzW2Ae3c1dgkjHGIm7YeY5+ebHwGIGoNjwUkkkpGmpJJJJSkkkklP//ZADhCSU0EIQAAAAAA&#10;XQAAAAEBAAAADwBBAGQAbwBiAGUAIABQAGgAbwB0AG8AcwBoAG8AcAAAABcAQQBkAG8AYgBlACAA&#10;UABoAG8AdABvAHMAaABvAHAAIABDAEMAIAAyADAAMQA3AAAAAQA4QklNBAEAAAAABoAABgAAAAAA&#10;AAAAAAAAAAAAAAAAAAAAAAAAAAAIAAAAAAAAAAAAAAAAAAAAAAAAAAAAAAAAAAAAPQAAAAEAAAAA&#10;AAAAAAAAAAAAAAAAAAAAAQAJmZoAsywzAAmZmgCzLDMACZmaALMsMwACAAl3egC0BnsACng1ALP4&#10;5AAKeDUAs/jkAAEAXLIWALMsMwBcshYAsywzAFyyFgCzLDMAAgBdAUkAsyj3AF0l2ACyyk0AXSXY&#10;ALLKTQABAF20UACxgQQAXbRQALGBBABdtFAAsYEEAAIAXftdALE5ugBd+4wAsaSeAF37jACxpJ4A&#10;AgBeALUAsiRxAF4oEgCyITUAXjk4ALIhNQABAF5mZgCyITUAXmZmALIhNQBeZmYAsiE1AAEAXng1&#10;ALIhNQBeeDUAsiE1AF54NQCyITUAAQBegR0AsuUAAF6BHQCy5QAAXoEdALLlAAACAF59TACzEWUA&#10;XqS7ALL/swBepLsAsv+zAAIAXsGUALK56gBe/cYAstM0AF79xgCy0zQAAgBfJpYAsyOiAF9N6gCy&#10;5QAAX03qALLlAAACAF9++ACy0+IAX4w+ALLlAABfmYUAsvYeAAIAX7kaALMY1QBfypMAsuUAAF/W&#10;8gCy440AAQBgGrcAstwaAGAatwCy3BoAYBq3ALLcGgACAGA6WwCzI94AYFkLALLcGgBgWQsAstwa&#10;AAEAYKkvALLcGgBgqS8AstwaAGCpLwCy3BoAAgBgv5IAsyV9AGDenACy5QAAYN6cALLlAAABAGEl&#10;2ACy3BoAYSXYALLcGgBhJdgAstwaAAIAYViDALMX5QBhdfwAsuUAAGF1/ACy5QAAAQBhtFAAstwa&#10;AGG0UACy3BoAYbRQALLcGgACAGHoYgCzF2gAYgR0ALLlAABiBHQAsuUAAAEAYkLIALLcGgBiQsgA&#10;stwaAGJCyACy3BoAAgBiZc8AswGcAGKkuwCy/7MAYqS7ALL/swABAGO4xACzCJkAY7jEALMImQBj&#10;uMQAswiZAAEA9ZmaALNzZQD1mZoAs3NlAPWZmgCzc2UAAQD4Ec8As4UyAPgRzwCzhTIA+BHPALOF&#10;MgACAPhydACzgokA+HPCALMRgAD4c8IAsxGAAAEA+GHzALGkngD4YfMAsaSeAPhh8wCxpJ4AAQD5&#10;mZoAsa2DAPmZmgCxrYMA+ZmaALGtgwACAPrhOACxp0sA+q2jAK+OpAD6raMAr46kAAIA+lRrAK02&#10;pgD5JdgArTpeAPkl2ACtOl4AAQD4UCQArSiRAPhQJACtKJEA+FAkAK0okQABAPfBqwBZEHYA98Gr&#10;AFkQdgD3wasAWRB2AAIA9+j/AFiGwgD3aKAAWJPdAPdooABYk90AAQBjaKAAV9j5AGNooABX2PkA&#10;Y2igAFfY+QACAGMoOwBXwZQAYypMAFgpEgBjKkwAWCkSAAEAYw+VAFgpEgBjD5UAWCkSAGMPlQBY&#10;KRIAAgBjPEcAV8X+AGJmZgBX4eAAYmZmAFfh4AACAGIfiQBXsBQAYhZDAFfzrABiFkMAV/OsAAEA&#10;YcYfAFgFeABhxh8AWAV4AGHGHwBYBXgAAgBhnTgAV6vIAGF+4wBX/JMAYX7jAFf8kwABAGE3pwBX&#10;/JMAYTenAFf8kwBhN6cAV/yTAAIAYQhiAFeqigBg8GsAWAV4AGDwawBYBXgAAQBgoEcAWAV4AGCg&#10;RwBYBXgAYKBHAFgFeAACAGB+EABXtAsAYGHzAFgFeABgYfMAWAV4AAEAYBq3AFgFeABgGrcAWAV4&#10;AGAatwBYBXgAAgBf/7AAV7fpAF/cYgBYBXgAX9xiAFgFeAABAF+VJgBX/JMAX5UmAFf8kwBflSYA&#10;V/yTAAIAX2ppAFe+tABfTeoAWAV4AF9N6gBYBXgAAQBfBq4AWAV4AF8GrgBYBXgAXwauAFgFeAAC&#10;AF7W+ABXsKwAXshZAFf8kwBeyFkAV/yTAAEAXpLsAFgFeABekuwAWAV4AF6S7ABYBXgAAgBeP2kA&#10;V60vAF454QBYDl8AXjnhAFgOXwABAF454QBZaXUAXjnhAFlpdQBeOeEAWWl1AAEAXXX8AFlgjgBd&#10;dfwAWWCOAF11/ABZYI4AAQBcqS8AV/OsAFypLwBX86wAXKkvAFfzrAACAFx/mwBXwZ0AXCOeAFfH&#10;LABcI54AV8csAAEACpLsAFeseQAKkuwAV6x5AAqS7ABXrHkAAgAJnJEAV5S+AAmraQBY0ikACatp&#10;AFjSKThCSU0EBgAAAAAABwAIAAAAAQEA/+EN5UV4aWYAAE1NACoAAAAIABUBAAADAAAAARMwAAAB&#10;AQADAAAAARzAAAABAgADAAAAAwAAAQoBBgADAAAAAQACAAABDwACAAAAEgAAARABEAACAAAACwAA&#10;ASIBEgADAAAAAQABAAABFQADAAAAAQADAAABGgAFAAAAAQAAAS0BGwAFAAAAAQAAATUBKAADAAAA&#10;AQACAAABMQACAAAAJAAAAT0BMgACAAAAFAAAAWEBOwACAAAAGgAAAXUBPgAFAAAAAgAAAY8BPwAF&#10;AAAABgAAAZ8CEQAFAAAAAwAAAc8CEwADAAAAAQACAACCmAACAAAAFQAAAeeHaQAEAAAAAQAAAfyI&#10;JQAEAAAAAQAABKgAAAS8AAgACAAITklLT04gQ09SUE9SQVRJT04ATklLT04gRDgwMAAAAADIAAAA&#10;AQAAAMgAAAABQWRvYmUgUGhvdG9zaG9wIENDIDIwMTcgKE1hY2ludG9zaCkAMjAyMDowNzowOCAx&#10;NzoxMToyMQBVc21hbiBKYXZhaWQtMDMyMTQ0NTA5NjRNAAAAATkAAAPoAAABSQAAA+gAAABAAAAA&#10;ZAAAACEAAABkAAAAFQAAAGQAAABHAAAAZAAAAA8AAABkAAAABgAAAGQAAAErAAAD6AAAAksAAAPo&#10;AAAAcgAAA+hVc21hbiBKYXZhaWQgU3R1ZGlvLgAAKoKaAAUAAAABAAAD+oKdAAUAAAABAAAEAogi&#10;AAMAAAABAAEAAIgnAAMAAAABAMgAAIgwAAMAAAABAAIAAJAAAAcAAAAEMDIzMJADAAIAAAAUAAAE&#10;CpAEAAIAAAAUAAAEHpEBAAcAAAAEAQIDAJECAAUAAAABAAAEMpIBAAoAAAABAAAEOpICAAUAAAAB&#10;AAAEQpIEAAoAAAABAAAESpIFAAUAAAABAAAEUpIHAAMAAAABAAMAAJIIAAMAAAABAAAAAJIJAAMA&#10;AAABABAAAJIKAAUAAAABAAAEWpKGAAcAAAAsAAAEYpKQAAIAAAADODAAAJKRAAIAAAADODAAAJKS&#10;AAIAAAADODAAAKAAAAcAAAAEMDEwMKABAAMAAAABAAEAAKACAAQAAAABAAAEsKADAAQAAAABAAAE&#10;sKIXAAMAAAABAAIAAKMAAAcAAAABAwAAAKMBAAcAAAABAQAAAKMCAAcAAAAIAAAEjqQBAAMAAAAB&#10;AAAAAKQCAAMAAAABAAEAAKQDAAMAAAABAAEAAKQEAAUAAAABAAAElqQFAAMAAAABACAAAKQGAAMA&#10;AAABAAAAAKQHAAMAAAABAAAAAKQIAAMAAAABAAAAAKQJAAMAAAABAAAAAKQKAAMAAAABAAIAAKQM&#10;AAMAAAABAAAAAKUAAAUAAAABAAAEngAAAAAAAAAKAAAH0AAAADIAAAAKMjAyMDowNToyMSAxMToy&#10;NzoxNwAyMDIwOjA1OjIxIDExOjI3OjE3AAAAAAQAAAABAHSi0AAPQkAARtwQAA9CQAAAAAAAAAAG&#10;AAAAKAAAAAoAAAFAAAAACkFTQ0lJAAAAICAgICAgICAgICAgICAgICAgICAgICAgICAgICAgICAg&#10;ICAgAAIAAgABAQIAAAABAAAAAQAAABYAAAAKAAAAAQAAAAEAAAAEAgMAAAAAAAAAAAAGAQMAAwAA&#10;AAEABgAAARoABQAAAAEAAAUKARsABQAAAAEAAAUSASgAAwAAAAEAAgAAAgEABAAAAAEAAAUaAgIA&#10;BAAAAAEAAAjDAAAAAAAAAEgAAAABAAAASAAAAAH/2P/tAAxBZG9iZV9DTQAB/+4ADkFkb2JlAGSA&#10;AAAAAf/bAIQADAgICAkIDAkJDBELCgsRFQ8MDA8VGBMTFRMTGBEMDAwMDAwRDAwMDAwMDAwMDAwM&#10;DAwMDAwMDAwMDAwMDAwMDAENCwsNDg0QDg4QFA4ODhQUDg4ODhQRDAwMDAwREQwMDAwMDBEMDAwM&#10;DAwMDAwMDAwMDAwMDAwMDAwMDAwMDAwM/8AAEQgAoA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9VSSSSUpJJJJSkkkklKS&#10;XDf42QD0bCn/ALlf+i7F5bA8FFPNwmqv6uhyvw738Xue5w6kVw8W3+E/RaS+dICaAmfeP6v4s/8A&#10;ob/Xf8z/ANDfoxJfOcBKB4I/eP6v4q/0N/rv+Z/6G/RiS+dIHgvVP8U+nQssf923f+eqE6GXiNVX&#10;1YOa+Hexj9z3OLUCuHh3/wAJ7dJJJSuepJJJJSkkkklP/9D1VJJJJSkkkklKSSSSU8P/AI2P+RsL&#10;/wAM/wDouxeWr1L/ABsCej4Q/wC7P/ouxeXQqmf5/o9D8K/3KP70mJUqy0O9zd4OgEwlCYN1HfyU&#10;Qb5Fj+QU8tLjtbtH7vKZORqlCSANApepf4p/+RMz/wANH/z3UvLgF6j/AIp/+R80f92v/RdamwfP&#10;9Gj8V/3Mf70XuEkklaeeUkkkkpSSSSSn/9H1VJJJJSkkkklKSSSSU8R/jW/5Iwv/AAz/AOi7F5gQ&#10;vTf8bLo6Rhf+Gv8A0XavLTYquYXN3/heQR5YA/vSZkJagyOUIvS3qPhLe96KVKELekLEuEq96KYB&#10;en/4qdOkZv8A4Z/9F1ry1r16j/inM9Izj/3Z/wDRdalwgibQ+J5Iy5YgfvRe5SSSVlwVJJJJKUkk&#10;kkp//9L1VJJJJSkkkklKSSSSU8F/jeMdHwD/AN2v/RVq8pL165/jXtx2dEw23sDmvywA4t3ObFdz&#10;/Zr7d233ry22zo+0ek2zdJLi4GIhu1rf7fqJkogm25y+eUIcIBOvRp7029HNmB+6fuKcv6dAIDp7&#10;gtMffKbwDuzfeZ/uya+9SD0UWYE6tIHiGkp/UwJ+iSPMEJcA7o+8z/dktQy+95ZRW+14G4tYC4gD&#10;TdDfivVf8U1dtfSuoV2sdXY3LhzHghw/RUnVrl5xh9Q6TRU9rsOq210Br7KjYAAHTobG/pPV9L/r&#10;fqL0/wDxYZWPldIzbKaaqIyyHNpr9Np/RUO+jvs/eToxAN2xcxnlOHCYka9Xskkkk9pqSSSSUpJJ&#10;JJT/AP/T9VSSSSUpJJJJSkkkklPBf43xPRsD/wAN/wDoq5eUFq9Z/wAbYno+D/4a/wDRVq8qLVFM&#10;0XS5THxYgfEodqbai7U2xM4mz7KPanDUTanDUuJXssWsXrH+KER0PO/8OH/zzQvLA1eq/wCKXTou&#10;aP8Au2f/AD1QnwlZa3OYuHFfiHuUkklK5qkkkklKSSSSU//U9VSSSSUpJJJJSkkkklPDf42RPR8L&#10;/wANf+i7V5YWr1X/ABrAHo+F/wCGf/Rdq8vLQq2Y1N3vhmPi5cHxkh2ptqLtCbaFFxN72Ue1OGom&#10;0Jw0JcSvZYtC9S/xTiOjZv8A4a/9FUrzENC9Q/xVCOkZv/hr/wBF1KXCbm0fiePh5cn+tF7ZJJJW&#10;XBUkkkkpSSSSSn//1fVUkkklKSSSSUpJJJJTxH+Nb/kfD/8ADP8A6LtXl5K9P/xr/wDI+H/4Z/8A&#10;Rdq8uKqZ/nei+Ff7lH96SkkySib9rp1FOCkq2YK9Q/xVf8j5n/hr/wBF1Ly0Fepf4qf+Rsz/AMNH&#10;/wA90qbB8/0c/wCK/wC5j/ei9skkkrTzykkkklKSSSSU/wD/1vVUkkklKSSSSUpJJJJTw/8AjY/5&#10;Gwv/AA1/6LtXlxXqP+Nj/kbC/wDDX/ou1eWqrm+d6D4Wf6MP70lJJJKJv2pJJJJVrhepf4qf+Rcz&#10;/wANH/z3SvLgCvUv8VP/ACLmf+Gj/wCeqVLh+f6Of8UP9GP96L2ySSStOApJJJJSkkkklP8A/9f1&#10;VJJJJSkkkklKSSSSU8R/jW/5Hwv/AA1/6LtXlxC9R/xr/wDI2F/4aH/nu1eXFVs3zu98MP8ARx/e&#10;kslCSSipvWqE4CZOPgkq2QXqH+Kr/kbN/wDDR/8APVK8uBPYL1H/ABU/8i5n/hs/+eqVLh+dofE/&#10;9zn+9F7ZJJJWXCUkkkkpSSSSSn//0PVUkkklKSSSSUpJJJJTx3+M3Bzc3pGJXhY9uU9uSHObSxzy&#10;G+na3c4MB9vuXnX/ADb+sX/lVmf9sv8A7l7sko5YhI3bc5fn54cfAIg6k2fF8I/5tfWP/wAqsz/t&#10;l/8A5FL/AJtfWP8A8qsz/tl//kV7ukh7A7lm/wBK5P3I/aXwj/m19Y//ACqzP+2X/wDkU/8Aza+s&#10;f/lVmf8AbL/7l7skl7I7lX+lcn7kfxfCv+bf1jH/AHlZn/bL/wC5ei/4s8LNwukZVebj241jskua&#10;y5jqyW+nS3c1tgHt3NXYJIxxiJu2HmOfnmx8BiBqDY8FJJJKRpqSSSSUpJJJJT//2f/iDFhJQ0Nf&#10;UFJPRklMRQABAQAADEhMaW5vAhAAAG1udHJSR0IgWFlaIAfOAAIACQAGADEAAGFjc3BNU0ZUAAAA&#10;AElFQyBzUkdCAAAAAAAAAAAAAAABAAD21gABAAAAANMtSFAgIAAAAAAAAAAAAAAAAAAAAAAAAAAA&#10;AAAAAAAAAAAAAAAAAAAAAAAAAAAAAAAAAAAAEWNwcnQAAAFQAAAAM2Rlc2MAAAGEAAAAbHd0cHQA&#10;AAHwAAAAFGJrcHQAAAIEAAAAFHJYWVoAAAIYAAAAFGdYWVoAAAIsAAAAFGJYWVoAAAJAAAAAFGRt&#10;bmQAAAJUAAAAcGRtZGQAAALEAAAAiHZ1ZWQAAANMAAAAhnZpZXcAAAPUAAAAJGx1bWkAAAP4AAAA&#10;FG1lYXMAAAQMAAAAJHRlY2gAAAQwAAAADHJUUkMAAAQ8AAAIDGdUUkMAAAQ8AAAIDGJUUkMAAAQ8&#10;AAAIDHRleHQAAAAAQ29weXJpZ2h0IChjKSAxOTk4IEhld2xldHQtUGFja2FyZCBDb21wYW55AABk&#10;ZXNjAAAAAAAAABJzUkdCIElFQzYxOTY2LTIuMQAAAAAAAAAAAAAAEnNSR0IgSUVDNjE5NjYtMi4x&#10;AAAAAAAAAAAAAAAAAAAAAAAAAAAAAAAAAAAAAAAAAAAAAAAAAAAAAAAAAAAAAAAAAABYWVogAAAA&#10;AAAA81EAAQAAAAEWzFhZWiAAAAAAAAAAAAAAAAAAAAAAWFlaIAAAAAAAAG+iAAA49QAAA5BYWVog&#10;AAAAAAAAYpkAALeFAAAY2lhZWiAAAAAAAAAkoAAAD4QAALbPZGVzYwAAAAAAAAAWSUVDIGh0dHA6&#10;Ly93d3cuaWVjLmNoAAAAAAAAAAAAAAAWSUVDIGh0dHA6Ly93d3cuaWVjLmNoAAAAAAAAAAAAAAAA&#10;AAAAAAAAAAAAAAAAAAAAAAAAAAAAAAAAAAAAAAAAAAAAAGRlc2MAAAAAAAAALklFQyA2MTk2Ni0y&#10;LjEgRGVmYXVsdCBSR0IgY29sb3VyIHNwYWNlIC0gc1JHQgAAAAAAAAAAAAAALklFQyA2MTk2Ni0y&#10;LjEgRGVmYXVsdCBSR0IgY29sb3VyIHNwYWNlIC0gc1JHQgAAAAAAAAAAAAAAAAAAAAAAAAAAAABk&#10;ZXNjAAAAAAAAACxSZWZlcmVuY2UgVmlld2luZyBDb25kaXRpb24gaW4gSUVDNjE5NjYtMi4xAAAA&#10;AAAAAAAAAAAsUmVmZXJlbmNlIFZpZXdpbmcgQ29uZGl0aW9uIGluIElFQzYxOTY2LTIuMQAAAAAA&#10;AAAAAAAAAAAAAAAAAAAAAAAAAAAAdmlldwAAAAAAE6T+ABRfLgAQzxQAA+3MAAQTCwADXJ4AAAAB&#10;WFlaIAAAAAAATAlWAFAAAABXH+dtZWFzAAAAAAAAAAEAAAAAAAAAAAAAAAAAAAAAAAACjwAAAAJz&#10;aWcgAAAAAENSVCBjdXJ2AAAAAAAABAAAAAAFAAoADwAUABkAHgAjACgALQAyADcAOwBAAEUASgBP&#10;AFQAWQBeAGMAaABtAHIAdwB8AIEAhgCLAJAAlQCaAJ8ApACpAK4AsgC3ALwAwQDGAMsA0ADVANsA&#10;4ADlAOsA8AD2APsBAQEHAQ0BEwEZAR8BJQErATIBOAE+AUUBTAFSAVkBYAFnAW4BdQF8AYMBiwGS&#10;AZoBoQGpAbEBuQHBAckB0QHZAeEB6QHyAfoCAwIMAhQCHQImAi8COAJBAksCVAJdAmcCcQJ6AoQC&#10;jgKYAqICrAK2AsECywLVAuAC6wL1AwADCwMWAyEDLQM4A0MDTwNaA2YDcgN+A4oDlgOiA64DugPH&#10;A9MD4APsA/kEBgQTBCAELQQ7BEgEVQRjBHEEfgSMBJoEqAS2BMQE0wThBPAE/gUNBRwFKwU6BUkF&#10;WAVnBXcFhgWWBaYFtQXFBdUF5QX2BgYGFgYnBjcGSAZZBmoGewaMBp0GrwbABtEG4wb1BwcHGQcr&#10;Bz0HTwdhB3QHhgeZB6wHvwfSB+UH+AgLCB8IMghGCFoIbgiCCJYIqgi+CNII5wj7CRAJJQk6CU8J&#10;ZAl5CY8JpAm6Cc8J5Qn7ChEKJwo9ClQKagqBCpgKrgrFCtwK8wsLCyILOQtRC2kLgAuYC7ALyAvh&#10;C/kMEgwqDEMMXAx1DI4MpwzADNkM8w0NDSYNQA1aDXQNjg2pDcMN3g34DhMOLg5JDmQOfw6bDrYO&#10;0g7uDwkPJQ9BD14Peg+WD7MPzw/sEAkQJhBDEGEQfhCbELkQ1xD1ERMRMRFPEW0RjBGqEckR6BIH&#10;EiYSRRJkEoQSoxLDEuMTAxMjE0MTYxODE6QTxRPlFAYUJxRJFGoUixStFM4U8BUSFTQVVhV4FZsV&#10;vRXgFgMWJhZJFmwWjxayFtYW+hcdF0EXZReJF64X0hf3GBsYQBhlGIoYrxjVGPoZIBlFGWsZkRm3&#10;Gd0aBBoqGlEadxqeGsUa7BsUGzsbYxuKG7Ib2hwCHCocUhx7HKMczBz1HR4dRx1wHZkdwx3sHhYe&#10;QB5qHpQevh7pHxMfPh9pH5Qfvx/qIBUgQSBsIJggxCDwIRwhSCF1IaEhziH7IiciVSKCIq8i3SMK&#10;IzgjZiOUI8Ij8CQfJE0kfCSrJNolCSU4JWgllyXHJfcmJyZXJocmtyboJxgnSSd6J6sn3CgNKD8o&#10;cSiiKNQpBik4KWspnSnQKgIqNSpoKpsqzysCKzYraSudK9EsBSw5LG4soizXLQwtQS12Last4S4W&#10;Lkwugi63Lu4vJC9aL5Evxy/+MDUwbDCkMNsxEjFKMYIxujHyMioyYzKbMtQzDTNGM38zuDPxNCs0&#10;ZTSeNNg1EzVNNYc1wjX9Njc2cjauNuk3JDdgN5w31zgUOFA4jDjIOQU5Qjl/Obw5+To2OnQ6sjrv&#10;Oy07azuqO+g8JzxlPKQ84z0iPWE9oT3gPiA+YD6gPuA/IT9hP6I/4kAjQGRApkDnQSlBakGsQe5C&#10;MEJyQrVC90M6Q31DwEQDREdEikTORRJFVUWaRd5GIkZnRqtG8Ec1R3tHwEgFSEtIkUjXSR1JY0mp&#10;SfBKN0p9SsRLDEtTS5pL4kwqTHJMuk0CTUpNk03cTiVObk63TwBPSU+TT91QJ1BxULtRBlFQUZtR&#10;5lIxUnxSx1MTU19TqlP2VEJUj1TbVShVdVXCVg9WXFapVvdXRFeSV+BYL1h9WMtZGllpWbhaB1pW&#10;WqZa9VtFW5Vb5Vw1XIZc1l0nXXhdyV4aXmxevV8PX2Ffs2AFYFdgqmD8YU9homH1YklinGLwY0Nj&#10;l2PrZEBklGTpZT1lkmXnZj1mkmboZz1nk2fpaD9olmjsaUNpmmnxakhqn2r3a09rp2v/bFdsr20I&#10;bWBtuW4SbmtuxG8eb3hv0XArcIZw4HE6cZVx8HJLcqZzAXNdc7h0FHRwdMx1KHWFdeF2Pnabdvh3&#10;VnezeBF4bnjMeSp5iXnnekZ6pXsEe2N7wnwhfIF84X1BfaF+AX5ifsJ/I3+Ef+WAR4CogQqBa4HN&#10;gjCCkoL0g1eDuoQdhICE44VHhauGDoZyhteHO4efiASIaYjOiTOJmYn+imSKyoswi5aL/IxjjMqN&#10;MY2Yjf+OZo7OjzaPnpAGkG6Q1pE/kaiSEZJ6kuOTTZO2lCCUipT0lV+VyZY0lp+XCpd1l+CYTJi4&#10;mSSZkJn8mmia1ZtCm6+cHJyJnPedZJ3SnkCerp8dn4uf+qBpoNihR6G2oiailqMGo3aj5qRWpMel&#10;OKWpphqmi6b9p26n4KhSqMSpN6mpqhyqj6sCq3Wr6axcrNCtRK24ri2uoa8Wr4uwALB1sOqxYLHW&#10;skuywrM4s660JbSctRO1irYBtnm28Ldot+C4WbjRuUq5wro7urW7LrunvCG8m70VvY++Cr6Evv+/&#10;er/1wHDA7MFnwePCX8Lbw1jD1MRRxM7FS8XIxkbGw8dBx7/IPci8yTrJuco4yrfLNsu2zDXMtc01&#10;zbXONs62zzfPuNA50LrRPNG+0j/SwdNE08bUSdTL1U7V0dZV1tjXXNfg2GTY6Nls2fHadtr724Dc&#10;BdyK3RDdlt4c3qLfKd+v4DbgveFE4cziU+Lb42Pj6+Rz5PzlhOYN5pbnH+ep6DLovOlG6dDqW+rl&#10;63Dr++yG7RHtnO4o7rTvQO/M8Fjw5fFy8f/yjPMZ86f0NPTC9VD13vZt9vv3ivgZ+Kj5OPnH+lf6&#10;5/t3/Af8mP0p/br+S/7c/23////hFWFodHRwOi8vbnMuYWRvYmUuY29tL3hhcC8xLjAvADw/eHBh&#10;Y2tldCBiZWdpbj0i77u/IiBpZD0iVzVNME1wQ2VoaUh6cmVTek5UY3prYzlkIj8+IDx4OnhtcG1l&#10;dGEgeG1sbnM6eD0iYWRvYmU6bnM6bWV0YS8iIHg6eG1wdGs9IkFkb2JlIFhNUCBDb3JlIDUuNi1j&#10;MTM4IDc5LjE1OTgyNCwgMjAxNi8wOS8xNC0wMTowOTowMSAgICAgICAgIj4gPHJkZjpSREYgeG1s&#10;bnM6cmRmPSJodHRwOi8vd3d3LnczLm9yZy8xOTk5LzAyLzIyLXJkZi1zeW50YXgtbnMjIj4gPHJk&#10;ZjpEZXNjcmlwdGlvbiByZGY6YWJvdXQ9IiIgeG1sbnM6ZGM9Imh0dHA6Ly9wdXJsLm9yZy9kYy9l&#10;bGVtZW50cy8xLjEvIiB4bWxuczp4bXA9Imh0dHA6Ly9ucy5hZG9iZS5jb20veGFwLzEuMC8iIHht&#10;bG5zOmF1eD0iaHR0cDovL25zLmFkb2JlLmNvbS9leGlmLzEuMC9hdXgvIiB4bWxuczpwaG90b3No&#10;b3A9Imh0dHA6Ly9ucy5hZG9iZS5jb20vcGhvdG9zaG9wLzEuMC8iIHhtbG5zOnhtcE1NPSJodHRw&#10;Oi8vbnMuYWRvYmUuY29tL3hhcC8xLjAvbW0vIiB4bWxuczpzdEV2dD0iaHR0cDovL25zLmFkb2Jl&#10;LmNvbS94YXAvMS4wL3NUeXBlL1Jlc291cmNlRXZlbnQjIiB4bWxuczpzdFJlZj0iaHR0cDovL25z&#10;LmFkb2JlLmNvbS94YXAvMS4wL3NUeXBlL1Jlc291cmNlUmVmIyIgZGM6Zm9ybWF0PSJpbWFnZS9q&#10;cGVnIiB4bXA6Q3JlYXRvclRvb2w9IkFkb2JlIFBob3Rvc2hvcCBDQyAyMDE3IChNYWNpbnRvc2gp&#10;IiB4bXA6TW9kaWZ5RGF0ZT0iMjAyMC0wNy0wOFQxNzoxMToyMSswNTowMCIgeG1wOkNyZWF0ZURh&#10;dGU9IjIwMjAtMDUtMjFUMTE6Mjc6MTciIHhtcDpNZXRhZGF0YURhdGU9IjIwMjAtMDctMDhUMTc6&#10;MTE6MjErMDU6MDAiIGF1eDpTZXJpYWxOdW1iZXI9IjIwMDQ1ODMiIGF1eDpMZW5zSW5mbz0iMjQw&#10;LzEwIDEyMDAvMTAgNDAvMTAgNDAvMTAiIGF1eDpMZW5zPSIyNC4wLTEyMC4wIG1tIGYvNC4wIiBh&#10;dXg6TGVuc0lEPSIxNzAiIGF1eDpJbWFnZU51bWJlcj0iMTMxMjA5IiBhdXg6QXBwcm94aW1hdGVG&#10;b2N1c0Rpc3RhbmNlPSIyOTkvMTAwIiBwaG90b3Nob3A6RGF0ZUNyZWF0ZWQ9IjIwMjAtMDUtMjFU&#10;MTE6Mjc6MTcuMDA4IiBwaG90b3Nob3A6TGVnYWN5SVBUQ0RpZ2VzdD0iRTE4NUM5M0QyRkMyNDk2&#10;QkE3QkJENjQ3MjNENjMzMTciIHBob3Rvc2hvcDpDb2xvck1vZGU9IjMiIHBob3Rvc2hvcDpJQ0NQ&#10;cm9maWxlPSJzUkdCIElFQzYxOTY2LTIuMSIgeG1wTU06RG9jdW1lbnRJRD0iYWRvYmU6ZG9jaWQ6&#10;cGhvdG9zaG9wOjlmNDU3Y2NmLTAxOWItMTE3ZS05OWEzLWFlNDI1YjRiMzFmZiIgeG1wTU06SW5z&#10;dGFuY2VJRD0ieG1wLmlpZDo5ZDA5ZjEzNS01Njk3LTRiMGEtODk5Ny05MTZiMDg2MzExNmUiIHht&#10;cE1NOk9yaWdpbmFsRG9jdW1lbnRJRD0iRkMyQTE2OEE2NzUzNzBEODgzODgzQkFDRDA1MTA2RDci&#10;PiA8ZGM6Y3JlYXRvcj4gPHJkZjpTZXE+IDxyZGY6bGk+VXNtYW4gSmF2YWlkLTAzMjE0NDUwOTY0&#10;TTwvcmRmOmxpPiA8L3JkZjpTZXE+IDwvZGM6Y3JlYXRvcj4gPGRjOnJpZ2h0cz4gPHJkZjpBbHQ+&#10;IDxyZGY6bGkgeG1sOmxhbmc9IngtZGVmYXVsdCI+VXNtYW4gSmF2YWlkIFN0dWRpby48L3JkZjps&#10;aT4gPC9yZGY6QWx0PiA8L2RjOnJpZ2h0cz4gPHhtcE1NOkhpc3Rvcnk+IDxyZGY6U2VxPiA8cmRm&#10;OmxpIHN0RXZ0OmFjdGlvbj0ic2F2ZWQiIHN0RXZ0Omluc3RhbmNlSUQ9InhtcC5paWQ6N2Q1ZTQ1&#10;ZjgtMjE1Yy1lZDQ2LWJjNWItOWQ4YWUyM2RkMDA3IiBzdEV2dDp3aGVuPSIyMDIwLTA2LTAyVDAx&#10;OjA3OjE0KzA1OjAwIiBzdEV2dDpzb2Z0d2FyZUFnZW50PSJBZG9iZSBQaG90b3Nob3AgQ0MgMjAx&#10;OCAoV2luZG93cykiIHN0RXZ0OmNoYW5nZWQ9Ii8iLz4gPHJkZjpsaSBzdEV2dDphY3Rpb249InNh&#10;dmVkIiBzdEV2dDppbnN0YW5jZUlEPSJ4bXAuaWlkOmFkZjllOTI0LTg2MGMtNDU2ZC04NWU0LTRl&#10;YTYxNGQ4YmEyZSIgc3RFdnQ6d2hlbj0iMjAyMC0wNi0zMFQwMDozOToxNy0wNzowMCIgc3RFdnQ6&#10;c29mdHdhcmVBZ2VudD0iQWRvYmUgUGhvdG9zaG9wIENDIDIwMTcgKE1hY2ludG9zaCkiIHN0RXZ0&#10;OmNoYW5nZWQ9Ii8iLz4gPHJkZjpsaSBzdEV2dDphY3Rpb249ImNvbnZlcnRlZCIgc3RFdnQ6cGFy&#10;YW1ldGVycz0iZnJvbSBpbWFnZS9qcGVnIHRvIGFwcGxpY2F0aW9uL3ZuZC5hZG9iZS5waG90b3No&#10;b3AiLz4gPHJkZjpsaSBzdEV2dDphY3Rpb249ImRlcml2ZWQiIHN0RXZ0OnBhcmFtZXRlcnM9ImNv&#10;bnZlcnRlZCBmcm9tIGltYWdlL2pwZWcgdG8gYXBwbGljYXRpb24vdm5kLmFkb2JlLnBob3Rvc2hv&#10;cCIvPiA8cmRmOmxpIHN0RXZ0OmFjdGlvbj0ic2F2ZWQiIHN0RXZ0Omluc3RhbmNlSUQ9InhtcC5p&#10;aWQ6ZjBjYjMxYjYtY2JhYi00OWRiLTg1ZDYtN2MxMGQwMTZlYjVhIiBzdEV2dDp3aGVuPSIyMDIw&#10;LTA2LTMwVDAwOjM5OjE3LTA3OjAwIiBzdEV2dDpzb2Z0d2FyZUFnZW50PSJBZG9iZSBQaG90b3No&#10;b3AgQ0MgMjAxNyAoTWFjaW50b3NoKSIgc3RFdnQ6Y2hhbmdlZD0iLyIvPiA8cmRmOmxpIHN0RXZ0&#10;OmFjdGlvbj0ic2F2ZWQiIHN0RXZ0Omluc3RhbmNlSUQ9InhtcC5paWQ6OWI4YTU3ZjQtYmNkYS00&#10;M2EzLTlkMzUtY2Y5ODAxYmNlMjQ3IiBzdEV2dDp3aGVuPSIyMDIwLTA3LTA4VDE3OjExOjIxKzA1&#10;OjAwIiBzdEV2dDpzb2Z0d2FyZUFnZW50PSJBZG9iZSBQaG90b3Nob3AgQ0MgMjAxNyAoTWFjaW50&#10;b3NoKSIgc3RFdnQ6Y2hhbmdlZD0iLyIvPiA8cmRmOmxpIHN0RXZ0OmFjdGlvbj0iY29udmVydGVk&#10;IiBzdEV2dDpwYXJhbWV0ZXJzPSJmcm9tIGFwcGxpY2F0aW9uL3ZuZC5hZG9iZS5waG90b3Nob3Ag&#10;dG8gaW1hZ2UvanBlZyIvPiA8cmRmOmxpIHN0RXZ0OmFjdGlvbj0iZGVyaXZlZCIgc3RFdnQ6cGFy&#10;YW1ldGVycz0iY29udmVydGVkIGZyb20gYXBwbGljYXRpb24vdm5kLmFkb2JlLnBob3Rvc2hvcCB0&#10;byBpbWFnZS9qcGVnIi8+IDxyZGY6bGkgc3RFdnQ6YWN0aW9uPSJzYXZlZCIgc3RFdnQ6aW5zdGFu&#10;Y2VJRD0ieG1wLmlpZDo5ZDA5ZjEzNS01Njk3LTRiMGEtODk5Ny05MTZiMDg2MzExNmUiIHN0RXZ0&#10;OndoZW49IjIwMjAtMDctMDhUMTc6MTE6MjErMDU6MDAiIHN0RXZ0OnNvZnR3YXJlQWdlbnQ9IkFk&#10;b2JlIFBob3Rvc2hvcCBDQyAyMDE3IChNYWNpbnRvc2gpIiBzdEV2dDpjaGFuZ2VkPSIvIi8+IDwv&#10;cmRmOlNlcT4gPC94bXBNTTpIaXN0b3J5PiA8eG1wTU06RGVyaXZlZEZyb20gc3RSZWY6aW5zdGFu&#10;Y2VJRD0ieG1wLmlpZDo5YjhhNTdmNC1iY2RhLTQzYTMtOWQzNS1jZjk4MDFiY2UyNDciIHN0UmVm&#10;OmRvY3VtZW50SUQ9ImFkb2JlOmRvY2lkOnBob3Rvc2hvcDo5NDQyYWI0NS0wMTc4LTExN2UtYmI5&#10;OC04MjExODU5YTY5OGQiIHN0UmVmOm9yaWdpbmFsRG9jdW1lbnRJRD0iRkMyQTE2OEE2NzUzNzBE&#10;ODgzODgzQkFDRDA1MTA2RDciLz4gPC9yZGY6RGVzY3JpcHRpb24+IDwvcmRmOlJERj4gPC94Onht&#10;cG1ldGE+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PD94cGFja2V0IGVuZD0idyI/Pv/bAEMAAQEBAQEBAQEBAQEBAQEBAQEBAQEBAQEBAQEBAQEB&#10;AQEBAQEBAQEBAQEBAQEBAQEBAQEBAQEBAQEBAQEBAQEBAf/bAEMBAQEBAQEBAQEBAQEBAQEBAQEB&#10;AQEBAQEBAQEBAQEBAQEBAQEBAQEBAQEBAQEBAQEBAQEBAQEBAQEBAQEBAQEBAf/AABEIAV4BXgMB&#10;EQACEQEDEQH/xAAfAAEAAgIDAQEBAQAAAAAAAAAAAwQCCgEFCwYICQf/xABoEAABAgQDBQQFBgYK&#10;CBAPAAABABECAyExBEFRBQYHEmEIE3GBCQoikaEUIzKxwfAVGDNC0eEWFxkkKENSYmPxJjQ3WGRy&#10;c5clJylESFNogoOSk6Kjpra3NTY4OUVGR3R4hZSkstLX/8QAHQEBAAICAwEBAAAAAAAAAAAAAAEC&#10;AwcGCAkEBf/EAGgRAAEDAgMFAggGCQwMCwkBAQEAESECMQNBUQQFEmFxBoEHExQikaGx8AgVIzLB&#10;0RYkJTM0QlLh8QkXGDU2Q0RFU2JydCY3VFVWY2R1kpOVsydzg5SlsrTS09TVR1dldoKEhaK1RqT/&#10;2gAMAwEAAhEDEQA/AN/hERERERERERERERERERERERERERERERERERERERERERERERERERERERER&#10;ERERERERERERERERERERERERERERERERERERERERERERERERERERERERERERERERERERERERERER&#10;EREREREREREREREREREREREREREREREREREREREREREREREREREREREREREREREREREREREWnL6y&#10;B25u152Y+0zwQ3H7PfH/AIhcId1tr8CpW9W2NkbkbVh2RK2pt7G7/b5bJmbSx82TIixGKmQ4DYmA&#10;wsqCbNilYeCTHFIlwRz8RFN1V4RN8b03btW7qN37dtGyUYuz41WJTgV8PHVTi0gGrUiksNHK9Ffg&#10;TeC3we9v+zPbnbe2fZPdHaPatg37uzZNjxt6YVeKdm2fF3fjY1eHgtWBQK8QcVZAeo8MnhAGuX+7&#10;B+k8gFO23x5pT2t6+fpUx4Ul/vYU1oe1vaWQN9be/PGMa3Hrbk7wu71Pwa/ARVfwX9le7ZcWmxu3&#10;j83LjueApIPTHelBl27bPHA/4+8GFjNP8fZ5vmPgsf2X9pv79bf3YxH0ZOor+DN4BaxPgw7NU2Pm&#10;4O00D007UNW5mWLBTw+ma9KNKNO2rxni6R7U2VG1f5+yC7ak6Aqfsv7St+3O3R/jSe9wzfU7HJYT&#10;8GLwB1/+zLs8JyG3h2Zop20Xk2mdFag9NP6UiEhu2lxe/wB9iN3ogKfz9hRC+r6WZSO1/aQ33zt/&#10;dj1OcsgOs56rEfgveATPwZ7hByHHvMHSG271l+SmHprvSmBgO2jxYt+cN14jq7xbtl3p9l6z9l/a&#10;OPuzvAZffiJefz+4FD8FzwCW/W03GP8Ald6A21+MBqNIUv7tz6VGAcsPbO4ocv8AOwm5kUVso4t1&#10;jGfeT0Ziqntd2j/vzvDu2iofR7hugofgueAIE/8ABruQAXbaN7Edx+MteVzaVSm+mu9KbPPMe2fx&#10;YhBLnkmbtyM2LQyd35cIA0DVuMjf7MO0Y/jjbibD5YnSdfQWLhrKg+DB4BiHo8Gm4eE514u9CbkE&#10;h94H23aFgPTU+lKz7aPF3x+VbvtT/wCRt4jU53T7L+0gf7sbcXt8qX1iHAPeGE6K37GDwD/+7XcH&#10;UYm8W9e3tD66dTyPTVelJDfw0OLtbPidgUZ6t+A2r1Bej2Vvsu7Rlx8b7dGYxqu8AhzpZUPwYvAR&#10;/wC7TcIMGat4tOn28xZSw+mq9KRCQR20OLpzrP3diBzZothEe8Ws1Vb7Le0LTvfbmz+2KrNI+rPN&#10;wqH4MngIL/8ABruGHdjvAXt/Dg3Vh3KvF6aH0okwvF20uMgP8zaWyZQzsJWx4Qxo9GBsNLDtb2hH&#10;8cbdLXx6iwHMk3HViVYfBm8BTf2tez18/LX5X2wljzex1dYRemZ9J9MDR9tHjVo8vbuFlH/o8BAX&#10;ax1pmrDtb2hP8cbZ/riJ5T6bu8FUPwZvAZT/AOzbs/mZo2wuRkx2oj6MiJCi/divSZxEmLtpcdnN&#10;Kb3zoYau7QwygAR0YghxZjcdrd/gTvXbRAB+WPUgF8plh6BFv2NvgPEDwa9m4Fjs2MS9r+PLsWeR&#10;oQXKsyvS/ektmkP20+Pblrb7YwUP81npoC4yWantVv6o/ttt3Tx9didAQHYWBN4GSn9jn4E6QD+t&#10;r2X1nYAQ0sHNeevKXz3pvQOceuLvaN9H9u7xF428QN4uJm/J4n8RdhTt6t6cb+Edsz9mbNxWzJuA&#10;wk/GmCGZPl4T5ZOgkGcY45cqKGTDF3UuXBBufsdte07buLZ9o2vGxMfHqxtqpqxcWo1V1CjaMSmk&#10;Gou7AMMwABZl5X/Cp7K9nuxvhj3xuPsxurY9y7owt09n9owtg2HDOFs2Hi7TuvAxMeujD4qhTVi4&#10;j118JY1mqpuIkn+zK5QuuaIiIiIiIiIiIiIiIiIiIiIiIiIiIiIiIiIiIiIiIiIiIiIiIiIiIiIi&#10;0N/Wsj/DG4CNl2aNlv4HifxMHhkb0sTYLS/hTLbZuvnsu0DJ/vtB65/Vdeqv6nqCex3hGvHabcx9&#10;O6tpD9wflqtVaYalqfpDdC2TVBdajqqNtdLctH55NlcL0RAbKbGeQ+oWi95UB6e++fka+Aosfv8A&#10;V75qWe/q9N/e06CI1NC/iehremvwpZV4w3R+T5+79FLekvMcj6uf0FYff72+1S4949vNh6tWqabv&#10;B5RkLgn6WWHN7JNHdqP+l9WUqhp9mv020j6JWLu1X6Hyvkair3yuGKjQS7jL1Bj3T7xw/g9jWwpa&#10;48RqXyRVbQAxMQ120F/TPXmlPZGoemYzetzfKtqJ7+/oRgWjo7zn1mzTrZCMgfBuoF60DeL1JVhU&#10;2lvZ+c/oVDT67MPUZ95JXFb9a3swDv50YZ0VuITndnAju9GeVlXhDSM7WYQ9pl8tTkwRy/Xo9Pf9&#10;VBr0kHucG5Fw2gHpLn6amkfWLWsIb6W9IWcJo5+2jNmaUvrndWdtbaie5/ov0CoaWyjQ6ww5aPJk&#10;5SpYYqjo17PStS3h1ceFuI6nXPrb6wqmg5ctXAObOc+R7pC7HDH2xXS+rhrVarfqos1FYca89blz&#10;7mxcmFU0XBkF9Mnt0mCet16Nfq00fN6M3ZMP+1cbuKMvz7ndiYc9ZnTwddhuwJfs1sv9Y2wX/wAp&#10;xPrXjD8NagUeHnfIFj2f7MH/AKKwgfZ7hlsBLma6moiIiIiIiIiIiIiIiIiIiIiIiIiIiIiIiIiI&#10;iIiIiIiIiIiIiIiIiIiLQ39ayH8MTgLEzk9mvZULeHE3iXX4+XnTS3hULbXunnsu1P3YuG0X10fW&#10;GXqv+p4gnsj4SP8A5k3Hq/7V7X6rWcmQwF9VebCOYHIXvYV/TXN75LUBOvM5XML0TAJkMwu/t9xl&#10;KrkBzoX/AFe79WbilR5wxFueU3HoGV1cUv3CSH94Nye8aYEVFMsi2mdKgWc1rZq44Po99Xkm/pFl&#10;JpZumR0i4acg8NooiLUowOZ+Gv25UUjp1HfkILjqW9lDTDNkMpl+97vk05AKMuGu2dw2bFiw0sFk&#10;4rXPNoN2Fr9BfvVCOWuhbqNHbTJYs1WcPmD1ycaW97ZgXjO/t/N6Rkqly4F2fKT6PQXv0jMyZvPB&#10;CJUzmnRQwyoRLjJmRxwyzDDLh5eaOKOGOWYYYATEI4OUERQvl8Vik0UjDxOLENIw6eCrirNQpqpp&#10;oDecahXQQKXJFdJHzgT8tW0bPRRjV1bRg00YNNdeNVVi0cOHRh8YrrxK3agUHCxBWa+EUnDrdjRU&#10;0b26ffwVFmZ5e7wPUPqHLvHILNp9hfodasc2u6h+re/f6Q0XQ0jTKIecw8aNz9Cypcs+rtVsqjNm&#10;sK5XUqnCM7j0+rMc7epcs4pQkfX79BV9TdTb6vfva/oQiCAwOv55vDzN7rJq66DRvv8AcI/vr9Pr&#10;ZQaXu7CG07tLZX5KSEENnn18LMHBf3WcK9NQz9tyTcvpDXPoKx8GWYfM+v1ZWYQ89jhgeYa0uTQm&#10;xdgzNlQMK3WagyGPvqPWxzeNVU0ZEZfzgWmNT6WuV6LfqzM0zPRqCEl+54/cTpXg+x9yJxFhnNOv&#10;iuxHg+ns1s39Z2z/AH9XTrYLxf8AhuBvD1vXU9nOzBP+zg2uTXWwiubLqOiIiIiIiIiIiIiIiIiI&#10;iIiIiIiIiIiIiIiIiIiIiIiIiIiIiIiIiIiItDX1rOLl7Y3AR/72nZZZ2/8AadxLFc7haT8K1TbZ&#10;ukOw8l2r0+Nw5Hcbr1c/U7qX7IeEk6dpdxAf7L2zL3llquRhy9w2o8P1OAPe61EW9mraev12svRN&#10;vYbz3++UG0RRBgaVuT11Nsqhs6rEebg83f2et8m0WUUtlq4AeGyjV+670yoWGnXKp+218lV5+pQa&#10;etgz3v7A+Tyoi9n8a9Wua55l7vRHn83LmMvRoqmnMQ+rWGsjW/SXMQRUsKFw+pNbV6jzUu1gPf3v&#10;y6rFUGs/V8zlmde86LH7GvQNSuRr8H1LqRUQ08ug1tMse7mqM49swxaQ49o0df6rgeLu8GBw+z8L&#10;+Ct28VK2VLw0vBxYjZs4TAMJsbZWxJZxE3C43DR4zmw2xsLPjhxkWIh+ViCdBDDDg9nSsHy3Ze2G&#10;9NnwsDDpwtgrp2anCowuPAxBUBh7HsuwUDFqwcbBO0UnB2TCqqw9oOLhHFAxeB8HZfJ9Jbz8BXZb&#10;eW17120b47W7Fjb5xdsxtvp2Te+z1YAO2doN+dpcfyPB2/d+2Ye7aqdt7QbwwMLE3bTsmMNhrxtn&#10;qrrq3jvfF3j8tvRvjj97DhPlmz9j4AYMz44INj4H5DLjixErBSCZsAmzRGJUvAyIJAYCTLMUmW0q&#10;GVBL/L3rvrat6nC8pw9mwhg1YlVFOy4JwKScWjAw6zVTxVAkU7PhigDhGHS1FApwqcPDo5l2L7Bb&#10;s7FDbju/eW/t5Vbfh7LhY1e/d4/GOJh07JtG8dqo8TWcHCqoqxcbeu017TXVxV7Ti8O0Yxq2nE2j&#10;Gx/kqa/16H9NvDL8cVc88x7b5Rd+d1zg0u0yLHL0GFyLHw18mL0GvjY0YW4hd/U2TmzDiPfyunD1&#10;iZfU9J7+6XMoA+y+h18evipBfPSL9QzAxmZHcq8OcAdTEcx1yB5rOEfFh1yPh45sDoVZSac3aYyZ&#10;2y107nUw+/3syKpoNoZshl9efpFoV3DcvNDYFxR3PRvrGvufNRUXEy4IkDmc+76ILYzRFulrASPp&#10;d9ZzHom+rHxP6NvaAf6PaJ4lQgZAfsY4dEMGDXK7FeDyezOz/wBZ2zn+/wBR1OrtqSvFz4b4bw9b&#10;zax7NdmD/wD8B5n6FsPLnC6hoiIiIiIiIiIiIiIiIiIiIiIiIiIiIiIiIiIiIiIiIiIiIiIiIiIi&#10;IiLQt9a65vxx+ABhJA/Fq2YIyNRxO4lGDP8AnxZVe9lo3wtltt3PkPJdpc/8thkTynpnC9Yf1OoD&#10;7D/CU9z2m3G3/wBO69r/AO975ar4iJzIe9QRRmFq3+wZrUBqM3I5EmYuPf1hei/Dyb1ezqfasa0q&#10;5qPIXyd8nvWl1BLH3zMfTz9aMbzl68/eFiRQ9C1T7y3WjePmoJ1d20PsOXW+acORf0/SX0vlkQoz&#10;CX9wvWguTrXMVZr0Vnh2PRp9HvzVW1IY5W0aLZFs1EQzimfn43NaXHwqpWE58/X1v3vPJYsP6s/O&#10;nvP2lFDDT6CfXfmdbyVZwc7BSJkw47BTMdBFDCIIIMX8kMEQiDx88MmcY3hBgELQsIooncAj6dnx&#10;MLDNRxcDygVBhT4yrD4S4PE9D1GpgQAYYksSAR+ZvDZ9uxqaKNh2+jYaqa+KvEr2Oja/GUGk08HD&#10;XjYQpYkVOCZpDjhJBpx8kUcZlwmCWY4zBAYhHFDB+bCYxDDzmEMDFyw8xqAHKw18PESAQC5AJ4iH&#10;dvOYO0SQCbsvrw6a+CgV1CusUgV1ijgFdQpHFUKAa+EEyKeKpnAclyuTCBRr82vj76N41Ysqv75e&#10;hZDSxjmNcuTm1s4ey5hhLOegH1gUqdPrpc/v1/Sc5jRBSQIg+iYN+cg8+jrMQuHFs8mt+lS9spfV&#10;om09Zf1vDEhx3uRoH93/ADyQu3T7K9NdSc/O1NWp9pb6dOXN4VSLSGNsj7Xy06FTiElnsRlrl1p5&#10;+51kv7fcN9VkIOWt72nl+j1SQggv4VrSut6516KYi+X52+j2hVNLjplGfqs7e1eiN6sJNimejd21&#10;zBjB2kOI8LHQ7ncMo3tY87hdjfByTV2Y2cl/wrbLhv31/pXiz8OMAeHreLF37M9mn6jZMSn6LarY&#10;qXOl0/REREREREREREREREREREREREREREREREREREREREREREREREREREREWhp61pJMzthcBTC5&#10;I7N+yQa0APEziUQS2pBHkFo3wt0vtu5+WybT/vsOWExd45L1j/U6C3ZDwlOWH2S7kyN/ivah9M/Q&#10;61X/AJNN0huczQ3chi72cPnay1AAWdheb8p6aCTazR6MOOendoPO+uG0JXHyaaBaFyXZzoNBa9He&#10;zoAeRAuZnT0NcubaqRws5nIwTYwXeOY+tc/J5laDrU+DilLVt40UMZdruGzjm2ZeWnuUZC/LQGC8&#10;m505At5yhiw8wB2HlEOgz1I+qzKW9P19Tl6FBIL/AFNeWORZtb+kQHDzMof+dC+dHpez0oPJT3cv&#10;f3fuWKpupGbe2LMXt61H3Uz+TToQft8Sylj6ff6VjIYn3F/cZ6XVvB4rF7OmRzMNKwsUcyEQRDFY&#10;DBY6AQwxCN4ZeNkT4IYuaEPFBCImDOzg58DHxdnq48Lxb1eb5+Fg4wYVCpuHGorAkAuADqV+dvDd&#10;uzbxoowtoO1U001cY8l27btgqc01UnixNh2jZsSscNZHBVXVTaoBxTUKplzIooozDCDHFFERCIII&#10;QSatBDywwjSGGEQgUhDBYanJJIkuSwADlyWAAAF2AAAFoX24NApoFIqJFLUg1GqqosAA9VZqrqqP&#10;4xqqqqLuaiSSue5j0FK3651+p/tVVkbr7THJgffkpBImV+jVsyb5NZq3B+Dpp6vZ9aktz7xz5NOr&#10;uB3LL5PEX9qGuV2t0vTXqpbu65dffqqMPzQ8tc3eNfrUsrCc0XtTIZcOZaI+QAFSS1wA7PqpFMy3&#10;fn3OD7tdwqGATwjo8ethzdrkQSHFkYWEfQmRxsWBMAhBFXi/KFiSfZuWqWKyikBmJ77XksCe69+S&#10;o5HzqQ+Y4jd463b2EqxDhQCHiNXBAIHUijs3mB4mtgHz/SfXyza8oW1f36a/oXoYerBxE+jl3kgN&#10;pXaU4hwQhgGh/YNwsiq1ySSSTUkkkkl12M8HH7mMBjHlW1t/rF4r/DjpFPh529p4uzHZuol3cnZ8&#10;e0lgLAZMti5c7XT5ERERERERERERERERERERERERERERERERERERERERERERERERERERERaIfrUg&#10;ftjcCxl+LVsi9v7pvEzpTr0vZaR8KzHb90u/4HtH++w2iM8i7+hesf6nSH7G+Enn2n3KMv71bT9L&#10;Q/rWrTMBhcAQkOwcVfJv1DyIWo6o0djOXqObHMddfRsUh+Zks4zsJJk/TYKvFzaAXGedmo/9TrCa&#10;mN+siAcy55zzKyjD1y9uplnkMwyZ5UURIyf3PR9LuaHU+BVXLh/z55zkNddQqmhp6wT6DnkOWgBU&#10;bnStfO9LWq721LlW9fv72VDSNM2jKTkb9GzEOwURhIcij+LPfP3HzUue/PODl6bRd4dYqsOkTTpY&#10;NEfnzcc7KMwmoyvc3Opa3kTrqIfmLM2n1ejvVOCQcw3vY8tMmbL6TdfAwY/aE6RMk7ImgYOdiB+G&#10;Y9oQSHkxQRckv5Bi8HNM6YSITzzIoIJXeRRBgYl9276acTFrpPkxHi6qh5Tx+L81iw4MTD86pgHL&#10;0gO7ByuN9qNpxNh2LBx6K954fHtWDs77qo2SrHbHpqBrrG2bNtWH4uhuJqaOM18FIcll83FC8cZE&#10;MEAMcRaAxRQQhzSCKOKKKKACkEUUURMIDxEuT8dRBqJEOSWDkCbAmWAYByTzK5Dg01DDo4uIk008&#10;VVYaskUiaxTTSOI3qAppAypAYLkQsQxqKFjkX8qfG6q5Zx3ehZOGbW949XQaALJqfGjaG1hoBqPc&#10;U+mENHJ2JzJDF2ckZ6h8iuQLDUn+ulPvVSDY9C3d1v7J0Y0NIAL/AFMDzvA6ybazQg5mvifeb6fH&#10;OwyU6CJLxpOvc8/SaECdOb5tHOXyEDkrcuE0FP6nN6EeLgPqrgfVz5Xvc8/acdQ0Ejqff0GNIViG&#10;Eki9WqPd5VtpezlWDgsXu8XcC/vcaqhDP3sHnXNsom/rXoQerDAw+js3sgJfl7S/EH47h8Kiuxfg&#10;5/czg/1va/8Arj3/ADrxZ+HP/b42zn2V7N/7naB9C2L1ztdO0RERERERERERERERERERERERERER&#10;ERERERERERERERERERERERERERFom+tPSxH2xOBVK/i17Jr4cTeJTa2WkvCofuhurlse0R1xqPeW&#10;6tb1l/U6Y7GeEhxB7UbnHo3Tjw46xbMPK1ap8piSA3U/fxY0bPRahrzIA9EB2A1zzFhqWXo9RMCc&#10;7SCL6yCOhF3gKjFBEHLG/wB9K/CuQWAvJzvJLaO/IDIwFnA5319Jtpec+jKIgVe9Ta3w9/xcBNO5&#10;pvbpyLNcM1nqacwBpyOet8zqzHlDEA/9XupS3lUjVzsz/ptkWbO7ZdFXhaH9ju5DNDA5AiSTk4Mc&#10;QzoKn4n7nMjwoD+wev2np6383HVTck3J9ef5hbS7YMB45hvv9/JS5yAMay5P0M2mgd1j4Zs31yLf&#10;XbIAusWBypkDVh5+79bqOL06Q47vYzqpoe86iwteLZCBl3oA1vv9uX3opBB739RUikDX1PlyyyaX&#10;dnWYD62u48yzVD/rKj0ZvPPRjzBOfcqtkNT7BF8xcxmBoZOWn6tG18/e6t7+/cp4dOYa3N+Ykc4k&#10;LIQ6Dzqcm+rJS3drr6D7+h1QgTH1Nk2v1KWCAuKWb7LV/Q3W4uO8C50fqGGjw0ZuSqEXLT7RZxmW&#10;5EaZK5BCzFmDh88/1+7wZZPf2fR3O+crHVTyYdXbIi8/X0dXZcPtQ0BqPNy3le4LGlw6yAenpYxd&#10;yxs7XuYLLHwiZaBbJiM/p9dgPQW9WMp6PXfMadpjf747gcKV2I8HH7mcL+ubX/16V4r/AA6P7e+0&#10;/wDyn2c/6m1+jRsmWxYueLpyiIiIiIiIiIiIiIiIiIiIiIiIiIiIiIiIiIiIiIiIiIiIiIiIiIiI&#10;iItFb1pivbD4FjP8WzZR0Dftm8SXq48qXzWkfCr+2O6Y/gWP0+/0x3+uxXrL+p1j+wrwjyw+yndG&#10;cD7k4rkzotXGdBC/LR3Ob+Xw08HC1PVPfyafzZN7ZPo7Q2oiW9LTbOO611Tjk0PSudhfU5+7qFgq&#10;oLEjIXbqbT1a05Ss3EGvyNiMyOb5DuZpVMy3cljcHy+NR5M1aqnASHtPWSxh/Vk5DAllY1U2B6Ob&#10;Pe88mZwSRdVo4QHsAKXD3u+buG83er46gXs8+qD1yI6QAHCg1DMjij3cM1wJnQxEEcMJtF452GWX&#10;3YdAgO2QfONZa+gjrYY6iGuGl59HL0sTE2WHKG1/TUhwCLZmmmgNgeR9L+06j6bF1jenMjq4v/pM&#10;Q+fsWPLWpy18tKfG9C4UNnzcxzPR29TQCCqkjUZZj37tA02WQhA606Gh8BV7e8K0++v0zMN6LnGR&#10;u4d4iLR6Mwe9ciECtLsHboGJDV6kaqQoel5Ij28hPOx0vCzAFnu366+FG6hwMjF/qY29/V6ZjVtZ&#10;s479Mm1fWZvgX8CTcfq+xWE2Hs5ZenqSz60NIyIOTxkxi2UE83sGUsMIv8SPvQ+D+asAOeQt0PTK&#10;Ylhneh4WMsPS4dwC5y1+oE25cLsBcxEedsi/wqz6tlAMnvJ+roG9WcqlRFMGKWL+jkTd3zMjOR22&#10;Fw/NGObUMH6u1Rmz3fLostIIvf1e30855rDWQwZ8zmWhm+nPmzR6BfqyYb0fW+sOnaY389/7X/Cn&#10;7/FdhvBz+5rD/rm1/wDWp94h7QvFX4dH9vbHN37JdnZ7ttHsAWxOueLpyiIiIiIiIiIiIiIiIiIi&#10;IiIiIiIiIiIiIiIiIiIiIiIiIiIiIiIiIiItD71qfEiR2x+BELl4+zdss/ShFBxK4igBogetruzX&#10;K0/4SsHxu3btJEU7JjCQSJxqdGza7/QvUH4A+8RsXZDt7QauHxnafdlQ87DpI4N1Vgkcc2q/Fcht&#10;WWrLP2iAS0Vq1jgYiw0HnYWMIWrqtlL9waKnl+YJIu4k3Bdd/wD4/o848c/8dgO9nyib69zVpu04&#10;DLJETZGHmge9dKjwOTVVjsz2DXLmmt4vynWHYuWZUO/6GPnhoZ8TA5/XAN9bLrpu0IXDx3DfSl51&#10;19xNSL3WE7KQXAjmKyIOdmaWAJlmCg7/AKC1JrEs3ymBq8edIYBwYsq0zHw83KYg5J5Xig+p82rV&#10;6ZZ08lIDt6BiQ1uRYuWmfVQ7/oqLcYcVR5+BAFyQamadWYsDJaE42GJ/bFOsHTN/C/kLKfJKgfm6&#10;5Vd9tcsgLwXWM7+oqBPjAM/nbPzgnigksZt6CozjoWcR9D9Bx1Na18bObhT5KRDeqvOIBBgBgzEz&#10;F1B39h/OGJSRYjiwAYl/nT6S5Ym8cfL4GfnFessC3WLL6qhVGymfNszxVIGVtZNueSqd+UN99om3&#10;n4Pmhh/PB82GyY6EAZfLoaATGfrAB/8AnnX6rl1J2Ys/CSOlXIZUv7tZSd90EeL8fSGkl8BiJy8a&#10;GaC2XQLMYyCIsZgDf4lvDnDU6N1zLyY0/iH0V/UdWfm2bKRvimsn5cAUZGrBLjIscXzTrFoezSDG&#10;Qk0mQ00MF2N/bp/UpGy60GYdqtNeEu+syc7IN90kuMalhr4osxsGxubahSQ4wRHmEcJ1Yw3bXnPx&#10;86Kw2a44TH9L1gUZ90WY3g77Aqfx2HVzBwxcMx+2GMxacpViDEknm5nFB/Fto49t2+B8App2aG4b&#10;E2FXW/D6r9YT45afGUh8/kiMy7ePztEGxIXYSMQRQFx/KeB6VzmOWrRh8XOenZmDCljn8920YU9J&#10;nnosI3xUAQcVybfeQNQ3y7kNnysbDvMJiJkJEWgf+Ks75RnyYsWZjVZfJ6Q3mjL8oe2n031iCsXx&#10;1XwkCrivcYVrw20OOpNpY5+gt6sLMM30ee+scRcntN7/ANGAYDcDhUACAYh1pEb6uFvLsDTw9n6B&#10;/lm0660WJAeXll5FfDRxjtHhoxMUyT2V3Bpkdua1dYi3zpuzLYyXNV1MRERERERERERERERERERE&#10;REREREREREREREREREREREREREREREREREWhN61tiu57Z3AaARN/Bp2XEaxi/EziPlDBEPzRUn9e&#10;re3+EcTbNgLO2y4rQD++iC9QPeOa9F/gUbb5J2U7a0+MOGMTtFsH4+JSHG7Kg/mYdYJlvOIOgaVq&#10;q4jGxAxDmiat4pppW3zTfopRa7q2f+Z6qAHiz1mzPIyfVd2RvfzW8oLyAfGY0B2H8GPNjFRfJl10&#10;ePIhLxPf8+Z7JOo7lhX3ONWWLxDD5ukNT/37Hr3WIyHe9MVeUFs/lcUU8zwnZWFryMmh1TmbQJIe&#10;POhMyOuQoJOnvDvasHZy3ze5qXOf5foMZMLqp3yBUw2i9gcbEmGAA8kIJ7ne6rnHnmJ5qsfZ7yK3&#10;h3QpoLZqvkxtwROVN4YfPDmb6QdVX42Dv492cMcety8/3LLAQc3cRAjO0KH2hyh7zIqPzOPyPhUn&#10;Ozp5MW+befm0gS+lYhoZYzvmked48EaDHqBzOey2yaSHY6LA494SeYM/+2xEU/4HQNQUU+TG/C7X&#10;IpGpn75pPW4uq1b6p+b44MTB8eZ4Y837U1abCTLTgdoO3tVGXeimv8T1N/hlHkxvw3MtS8if5Tk/&#10;0yqVb7pt4wR/lFALXPztlLy472OafhEPWIEH+lg+oyNHt55q42YsBwkX/EIJYR++d5EctVX48pEn&#10;EGfE+0YWd3+1HjN9HOoQ7Rgd+aGjXmysrD8jlYmniTRT5ML8HKKKhF/y/VlAYKg35RL4lLc9p2Ym&#10;AYL7LD+hofTKHaULn24f+Xw7Dqxk2Nf1K3klX5Pd4ut+8+MB98sqjfmEPOOJQHyO1bFn12UW5XAz&#10;U8rHS2I7yH/6jCHL/JPcP9Z1sNkrjzWbTDxXMi4NbZnO+ixnfuzAl8egAjzn2vd5acj5LxRo5ya0&#10;3ZWMlRCk6DmozTsGHpZ+6d73vfNXGyVgg8BN4NGNDcxX3v3QAq1762U0gHacI6E7Tu14GTbOL8wd&#10;CxBK7KRipZgEQnwaflsASOjGXQl71f3tmo2XEH4lWV6Md3vBFdj6GuzB8dW+tkLNtODDx5RusP3e&#10;JAMiLc2se0l4sEDlnwWAbvNnnNmrCA/X39Z8nrBD0G7vwYwJGecgZibQblYzvbZyHp2jCPLx26S7&#10;vAHAwZ+Q1OY9Db1XSLn9HRvjHzc3N2nOIdR3JtuJwsDfMfN00vVzUrcHYyk0blpBBB8q2gzxvJp/&#10;L876F5j/AAs8enaPCx4ymqmsfYzuWk1U1YFQcVbaT+DfJCTYTmbrZAXLF1lRERERERERERERERER&#10;EREREREREREREREREREREREREREREREREREREWgT62NNjg7bPAcDvOX8WPY30RiSHPE/iU5+ZiED&#10;2+mCWAY6cA7YYNNe07JUeGNnxB5xwpfEAgV0mrm4h4uQu8HwVNur2Ts52ppp8d5+/NjJ8UNtIDbB&#10;D+S4lFLnLxks/CQ86pWIxUQf2pwP0T7O0RQ5EmZYj4krhNWBSYHizdyKtnyuW4GA+g6Ou2NG+Maf&#10;wvOkjg30w9G0FjVnd7O5DdTNxcbXnBg7H8IQwt/xiTRz/UsY2em/yZHXZqjNvxHnvDmTMZTvjGuK&#10;tqGnm77F2JBbFIPDlnAeZVGPFTDaKbTX8Ijr/LzZ2LA9FU7PQGjDvE7N6fm6m89Co+OMbiivacvx&#10;d+znSw8bHFm2eeQgjxUx3Ec1xau0R5H2rZ08Qyr5PS1sMSJB2TIf0Znrz5Vq3vj5Ym0g/wD53if8&#10;YebWbAiwe4LQ8EWLmA0jmWFDFtH2tKA5Cw81Pk1JvTQb/wByhpOtMOWL90hU+OMcRTjbQ8cM7+c2&#10;d3qM3zyBGT4/LZoBHPNzd4tohj9WRY+GbhR5PRpQAc/tV+YkCJ9GZZVO+toAbxuPYkvXv0MDrcNe&#10;/fZPl80fxkbBmJj2gBY3oWc+XQOg2aj8mh7W2Qm5dtbC3tZ4O/NocfLY0SD4zfom12Lhw8kDkxCH&#10;aE1+bvI3qD87tBvMcjW8NDk8+S0eb5tHJhs3OL/mN+kjf+0/O8dj5hzi78BJIsaThF3Du477KT8I&#10;zXB54iCK/O41tXDy2F6OPFxRQNlw4HDTGfDsog5fOp5aRaZUnf8AjyBjYppni+2N9MCXe+z1swcD&#10;LQNAkg2gQ7xzWIt3+LDWoAZJFqF8nzvcbJTPmU2zw9mvOfEMiBGqwnf+LIq2jHLZ+V72DZi+zMzc&#10;s3zVmXjzy/TjzvPxD+T4eK56k6DNZPJaX+bQbk/J4HUMfGi4hwAOSqd/Yhnx+Kwv9tbwYv12Go9X&#10;quZAVqDaFvbqM/lEb0P87CjJxn8CrDZAXHDL+aRhYRZ3s2MSedjno2M7/Mjx0aHbtqHCQ8+fu9x7&#10;wxZdnJ2jD7J5xyu/9sO+djhaa6VyJCyU7Ixih+Xi6Za1sWcwb21K+ertB/j6TzO3YjzEPu8u/eLL&#10;s5O0YZkyE88MLM7TpZBreuEcVf7HYKRsvnfMs7DxYYwG/f5gi2QlpePj4STtANRENtYcm1ju2Kj1&#10;+leit6rVM770cG9sxwebtO8RqgiKg3G4WQ/SEuW7M1YXBcOVszsth+L3VTSzNtGNDcLF6XYCqoc4&#10;LF3h2XQL4SO1eWeEfx/Hxv2f3VTxcYxPm1bWJqGDgTqPFhjDkStkhcjWgkRERERERERERERERERE&#10;RERERERERERERERERERERERERERERERERERF59/rbMzu+27wDcQkR9l/ZLOISXHE/iW/0pkHTI0/&#10;OcgLi3aDCOJi4DO1OFXY1/lRFNFXQPnkzldofAJttGy7n33RUMM8e9cA+fh4GJbYwLY204BboCM3&#10;dgtTLEYmB4gRAzmvJA9cv7Z/Q2T0fjFWz1vJqMhvlMU+l8I/mEmwXYOje+Gw83BcwPkNkfnPxgHE&#10;s5fhYCXK62PEQsC0H/EhZ7O/yh/r8ljOBUM6v9Kv/wAFpuJyOazDe2FfxeDlHiNmtqG3gQ4/KDEv&#10;NlTjnQ81oc7QQuBoGxGtg7alUOBWAQeLJxx4nrPiX9Es2ToN7YdjTh2j5HZy3ed5MaQ9nABgF2VS&#10;LECo5YcrQCtTl8oppTTNiniKmM1axVXLjI+J9cABg+Sn41w2+bQzs/iMFmm7byvoSHv5oDKKKeCA&#10;eWHMtyfUflNDdyze5V8QbPU+nFUXaz/ITyyvJYNB3phAA8FD3Y4OEB1/bJgZN5mxWEU+thU0aCrt&#10;p8oqPqbzM+IqEEk5Hziwsc8GBbPkBknxnRHmU/6mkVA928SedrC8rH5Rly+fKRYf+85VrcB6i6jx&#10;H84zM1G/M+ILezOVUb0Eth0wb+LPCzi4G8Ge5uIBh75Q4gsxgY6CGPTI/KHuSWa1jrIwHY8XTzg0&#10;dMH2l7qRvXIYZcCWw8Q5X4vjAHIcPmsHgqWHFEMeUmw+jNHu5cTXS1dU8nGo1k0MS/8AxAu+ZLch&#10;eRveoMfFVZkthbRSRdvmbxOf81wWDhWRiQKtFEXtyYig1B796MXpWh8JGBSQAKqec4XMwPFOM/bZ&#10;T8bYgLHCxXOYwttte4292HWRHSxLxftB4Y7u7YgvmX/fFiasPcWUHZxkaZzfCbv+RNhmxjoGg74q&#10;f5mOIJJ4d4Ry/DqS05SS8MVcl4zpNBpD9HFMciaTzlpr1U+TAm9JzmrBva5wwbnS4tcKPjrEeBjg&#10;TIw96CwcW2yr8/OF2mDixmNmdxhMNjsTHBBzxScNhtoz4hAIoYTHyypkcQh5o4XiLQgkB3iCvTsx&#10;qJFIFRGVPiCQCHcjxTs0SGcixZYsXfpwaDViV42DTURSDijetFJqIsDXtQBqNPEQAXgkNwr6zB7K&#10;2x3Yi/BO3IYhMqDs3bEMEMAAcmIsXfJuVg71ZfQNhqYNh3IvTgszH/FE+gZaF18Z7T4JYna3pZi2&#10;LvWo6BqRtb8JgXMyzgFei/6rEIR6Njecwx95DF2muI8XMROBEQ3K4XwRwETyZjwRwxBywOQzPNNx&#10;0DD2EUgg/K4hccLTwmOAAFrarqR4b9oO1dtKMaoVg1bl2ANiDaBWOHF2sBxtVVWNZiHLMzLZNX7C&#10;08iIiIiIiIiIiIiIiIiIiIiIiIiIiIiIiIiIiIiIiIiIiIiIiIiIiIiItHD1r3sscWt9eMXBLtG7&#10;Dwu7R4YbB4U7C4UbTx+0N69hYHbEjfHaO/G/+3MHJh3dnYiLbkzZU3A4qQI9tjBDZMnEE4eZi4Zs&#10;E3u/zdu2TE2mqg0cJak0sauE51EuaqQAw1d2ABW2fB32n3fuLYt4YG141WHXi7Xh49FNODXiGqin&#10;CGHVNOy44E5cQs5ps+mZvHuHtXd6dHK2njtiPLmd33mzsRi9tYeIGZiZHeQYnYmyNpYeKVFFho45&#10;UYm8s6TFInye8kTpcyL8rE3PtHDxtSwh+PUsHfFBpeW4ms7StmU+ErcDt47G0YbITLjiII3fHMhg&#10;zCWIXQQbpYjEiKDB7QweNIEMccGF2XvdMjlcwf5yD9iMJFQYSawCKnM3KT81W78YGkNSIf54HSas&#10;Wk5sL2hZ6PCL2erBba8aliWPkWLU458O7a7c2ygZcxbgbc5QTEwAofwPvbpZxunFWjF8wAVX4vxc&#10;uHocUAW/45rZd8LIfCH2fcVeWY1mqA3fjkO153XS/wDSIe3fVj4f7bckR5PTYu+HN/2SENaC7WLs&#10;o+L8aW8WP+VBzlvlfXo7llB8Ie4H/CtoIJgjYMTzR37teGlgXuQ5ChPD/bdu8ha3/gXfAcoqCS+6&#10;NB0F7jNT8X4uuHLXxbE5n5WWf291P1wtwz9tbSGZh5Di+cAGYfc4sf6RAbPIxHcDbftEzIQ1ojsb&#10;e08zlvZ/sSPxAapYOo+L8XPxTyJxsgIL+MOpmLySyfrhbgLE7VtLfknd+IWIix3cQ5GhIzeyx/YF&#10;to1E6Ev7MQGxd7dBX/xTbwDuWtrPxdiNfCOj4vVv3x+9x3Qo/XD3A/4VtXP7n1uxIHzvi4OGu7ky&#10;zkMsxw/229JobX8B72EC4qP2JAhxdnLVJBoHxfiE3ww/+NIYD/lCTytdhzHwg9n/AO7NoB81j8V4&#10;hBJ1HxdkQJBYXcFZjcHbgoZ0IyBi2HvYQS7uW3TdsvddBu/EyqwQDf5aq3808ZfXMw/NU/XD3C1P&#10;2ztN4+5pLDQDyBy+htdoKzh3F21Qd9ATmIdgb1ObjPdWHVqh62LKw3diE3wyxFtoOXXEDw19YNyr&#10;/rh7hMnbMSnruat40bYCIe9w4LOJuQbgbcPLyxGI6Ddzes2zH9izZjOmtCp+L8UsGw/+ccmb74Te&#10;0hnVD4Q9w0zTtmIS1/iassX57FRSI0I5EyvqN2+DG/u9m1Ytj7vbNxG09pStnztqzsLJ3V3wjikb&#10;NwuLwOCn4+dF+xUy5WEkYraOCkz8TOjlyZMeJl97Mg5gTlp3Zj4h4cOmkkMwG0lzqAOJ9LSRksVX&#10;hF7P0h8TbRSHvXuXELCWcDZCGfr0aF/SbsR9hHt0bR3z2hv3wT4W8Od6cVsPZWFk4iVxK333A3F2&#10;PFL29FFOwM/CSuI+390pO3J3Js6dH3GzzjI8JD3c7EQyBHIimR8R7Ri1YdZODTVg4wxaDi4tGJSa&#10;xh14YejEoxQWpxC7UwWlfpbu8LG4d2Dbjg7fVVRvDYq93Y/iN3b42DG8RXtWy7XV4vaN1nY9pw66&#10;q9jwgSMYUHDNdJpqJpNP7t2R2JfSSYzcjG4/Admfsj4/Z2zodr7r4naWG4s9labvpBjd39uzt0MZ&#10;Nwvdb/Q72Tdq4bb2x5+H2ftbCS4p2IMEO0dl4mbhZ2HxZ+Sjsfg00VbPUN28VNJwuOrY92DaGAFI&#10;I2kbrGJTigUg0YvjqMSmqmmoVU1COXYvwldoxt4VbYd9b6c7Udt8kG8/CCd1eecbFrwTuurtLVsF&#10;exYgxaqMbYcTBOBiUNh4uDXS9K2zvV4OzRxi7LHYCxe4fG3d3Ze7O9O8HHDfvfrZuB2TvPutvXhp&#10;27m2t39ycBgcXHtDdHbW3dm4efMxmx9oyZuz8RjJe0MN3AOJwsqGbKimcr2PAr2fBOHWQavGVVEi&#10;vxglhFQhohiRzddUu3+99i31v2jatgxRjYGFu/Ztm4xs2Lsnn4VeNVVScLGooqJp8YBxgcNQZiWK&#10;/uyvrXCURERERERERERERERERERERERERERERERERERERERERERERERERERERFpRes8b97obudp/&#10;s+bJ3h3j2dsnEzeA0/GysLiMPtKdP+TzuIO8+HhxMUWFwU6SJUyZhp0qVBBOjnGKRPM2XKg7mObi&#10;rxsDDIpxcejCLcQFfGfNMO1NJBEG5BDaLlO4ty713ls+Li7BsGNteHTjHCqqwqsICnEGHh1mkjEx&#10;aCXpqpMAjrLa2Wz+LXB3Cbv757En8SsFIi3nw2yYsJiMBs3bM2Xs/aO723sBtLBxY7C4nD4aTjsP&#10;jsINqYeOODvZ2zpk3DTpcOIJmSoLYe27Fh01U1bXhDjqoqBFOJHBxAj5sQRke/P9ursh2mrY07m2&#10;omniBBr2UGXAYHaL9BIcNLLDjt2iuGXEebubJ3b3gwAg3X3J2Hu7jcbtWf8AIZOJx2zJEfyybgJM&#10;jBTozgopsTYaPGGXjIhzAyJY7uWJ2zeWwY9Xm7TQw4QOOjFeKRSzU4RDRAESGsmF2N7U4YBO5tpY&#10;RGLstTMSWA8ocSGn1QvzTjOIW6/NH3G8ewOSGIQwvjcb3kVCX7uHZ8cP5pBigiihHsvEOav5x2jY&#10;3jbMCGk044m0gYOfMN1us9PZLtMWHxHtJJyGLsdnkBto7ukCJXSx8Q934iW3h2Iw0n43Vh/6MBNh&#10;qdWzg4+ws/lmA5lhTjSROWDl0gTzV/sQ7Un+JdqLSCcXZAB/pbSHY3vDCFxI3/3V70HE7xbKMoEc&#10;/cYjE94QKtCY9ngAdWihBr0Lx+xvO2YIJ/mY4fUkDBNsg7Z5BQOyPakQNybQZaMbYgX1bymWZ5m7&#10;gr7TC748HcVszGz8RxAw2zdpGXy4PBz8JtnFQ973jmZMxOCwE6Du4pNIZZhEYjA5iQDCc+Hj7rNF&#10;XjdvFOIAeGmjAxa6Yl6qiKCNPmkWkhR9h/asuBuPaA2fjdkcxYfL1XD3IDvovgRv5u3HFyw7z7GB&#10;AiI73EbRghiEPLy8sR2W3NGCeWBxEeUhnIBweUbF/duE1ieHHYdWwW5Qwzsyn7D+1X94toOQfF2M&#10;Zj/KdCJ5kuRbA7/bvksN49jGoB/fOLHmSdnPXx/Sp8o2M/w3B1ijaG1IHyOvLOJhB2P7UhvuJtMi&#10;fl9iN3v9tNqL2tMLudjb+biR4gSts70YTDSY4q4nB/K8SJQFOebLGzjNjhD0EsPbxEU7RsTtVtuE&#10;AdKNoNQfQHDpzLO4GTjOPsP7UtG5NpOjYuxG2rbSSej81Y2rvzuJIxEUGx979m7Rw1RDOnStpYOP&#10;lBcEy5uzXAuA0UTs5Z+VWqx9gng27CqHPDxqTy+bRVlcvDclH2IdqQx+JNpaQD43ZJzEVbSMx+S+&#10;TO6qy+Im7sBD7e2KR7N8Rjaseuzh55aINo2MD8MwP9DHOmXidOQ6soPZDtQ37SbSDf79sUO8g+U6&#10;ZW9S7vBcU9hYQzJmH3g2fh50cruIjh8biZffyopkmYZMcfcyozKPdiZFCYYwZsuS8P58LyrY4Plu&#10;CRf5uL0zwRJBIMkw+qn7D+1PzfiTanLWxdjcg5xtDX1adF+tcN2tuGG0uB25vC/au29sQbY2HxNm&#10;73baxZGEx+zcdsPF4TZWEnSMNicZtGZio9oyoMDO5cPM2dhsMRMkgY0800S/0qN67AMAYXlOG4qB&#10;inEALZF6O8NSLHocB7GdqTUT8S7UeGqqojj2dxxU0gWxgHPCetgSHC+E21xo4dbZ3p3m3ig3owfc&#10;7w7w7W2zJw8YxMWLw8nae0cbjIJeJiEswxTJMmZKhmmCbPHOXhjjhDr56tr2SvFxKxtWF59RIDVs&#10;xJ4R8zKMzmFB7KdpMOk1V7o2ocFy+A4A+c7YxI9YA5Fb/Xq9G8m729Ho4t2sdu5trCbbwmH4scTc&#10;FiZuDG0RDgsbDjNl4qPAThtHB4Np8OHxWGxUXyMYjBmXi5UQxBxJxMqTmpqpqmisViz0uz9CAR3r&#10;iW+dk2nYtrGBteDVgY3iaK/F18PFw1VVmmo8Bqp84TfPKy/uKrL8lERERERERERERERERERERERE&#10;RERERERERERERERERERERERERERERERefN63jIjxHbV7OEMAJMHZbwRpLnx1i4s8Sx/ExQ1aEUNW&#10;Gi/B3pi8GPhhwPkgZrw6fxq8q6S4gOQ+YLB1vzwTbEdq3LvKoUVV8O9OECnZ9rxZOy7MT52z42FS&#10;ILgVecG4nIgajU/CzBVonBicDDYw50L98M2+9F+TVj5CoNl8vgtaQfkybsIy1y2tRuowfE4tyD9z&#10;N6mXn+G2i99Rwsurm4eNyeSPlL0+S4kP1riGLZvcNdmWM44DSIuPH4TsWJdsEPZxLtoxWandVQf5&#10;LEp4nn4t3gBUbTxbwpDR7AJd6UeFLkCE3cfvWe/+NSd+moY6qvlBmQIA++4cPFzhsObvHIur/FNv&#10;kaulW79rMvBAG3mqIzcZ3dV4sLRzBFT/AAOewc2B+UBq5vqsZxzlVf8AyihtMsGL5v7VlG6YJODi&#10;MAQQd1bWWYhzO8hkemr5RHC1tFWz4SbbQE4g/pd9FPjyR85ru2NTdnj5FubHSFU7pBZ8LE5cW7ca&#10;m4kGmreFZi4bRngvgMKC8PLETl+9ZpubVxFW6CzmrKPH1OfOhpPjqYLW+8856WsFYbqoIIGEXiRu&#10;7GY/N/8AiIMl3jLNk+TC/LEQK/2tMBzf/XJtXp5FPKCCDxZFmxhz/wAT+drMUO7MNh8iWBDfc7G/&#10;9ROYzLS3XP5MA0TRMcxhY/txFfNtdWjx5u4jI4uvTCcm7W9Dqw3UKQGw62Om7sQkQ1jvBzbI5AiJ&#10;WcOGY/Rir/gk2v8A9wTV82f67DHJsRafl6BeIHiY0jPPWvxSfO+Rr14jurHc8o3iXMNzv1mhkGjw&#10;xPm+GnU8u/0r9VqT48lzxAm/37DNsows3Ay71HxWCzYVQmOLd21AFtH3iQ4k5TIzKkEgszRZimHn&#10;df6byAFfCyeOJzGhPjaY5D5LVnOftqd2OwGHWwJj4v2oFgTYjbRLsIsC1irMvDRxAEQxuKknDTy/&#10;QNiOjVsQVBxzqBy8fh3zLnB6FhB6FWO66ofCxCGLfc3bizyzDeIkQHybOG7STh4uaEiCJywP71xW&#10;dKfPkeZ8QrjHj59LZ/L4XeQ+E/LJ3bpiO6qhUWwcR7Gobt3jOX4u3kRmxEmTmu8wuHmwmFoYiHdj&#10;IxoANLfOkAt4EfFfRhYodzVEz47Agt/xbQWYZ2kiPi2vdmLwVcOFXTUQzHd+9G7/ALbqpIJ0YWuF&#10;6VHqs0sy/RdQAhie0RxYLckyAj/Q3coVE0mM2vFlQUAXJdgq4tnBd3qqk1U1afjUAUnu75XW7wjY&#10;NWB2kqw6qTSRsOyFjhY2CWIxD8zHqrxBy8+qlvmlmC2Pl9q4GiIiIiIiIiIiIiIiIiIiIiIiIiIi&#10;IiIiIiIiIiIiIiIiIiIiIiIiIiIvP29bgw8E7tq9nuLkEUcHZb2XUyopnKIuK/FBm5Z8kCx5nET0&#10;Dii4vvvFNG0UB2+RB+eafx6obxdbci4zjXs54D9iG09n971nCpxDTvg0Tsox2HkWyH5x23ZWDkHh&#10;4arE8VgNSTEYIVPcguTX5NGzB9cU3hmz5Ar8GrHqL+e2ZBxqudmwhF+bM8rd9O5sNn8kOdt3AiDl&#10;90jq99RyXWTcHAAQJULHL5KHo/8AhjEufcGZYjtFX5fX5es3s3yPE3qeGaDendOHA8lw34iQfivA&#10;cZXq3oDBkkdYdUo8HA7iSD0GFh+IOLPgHOipVtNX5Uc8fFBjpgC4GmgMBZPijCP8Gpzf7m7JMxB3&#10;kW9Igy8KA4OBn7kVLg/JpOunylraPD9Sqceov573/fsb2+L58jkx85ZqdzYPD+C0gM4A3fu4k9W2&#10;6qXANiMslDFg4R7PcwjMD5NJfN6fKAD0Aq70ZPH1fluD/jcZg8/yVuZJAEOZVTujCBpHklD61bu3&#10;eCxtPl1B58rsCxUfyOEl+7DjTDSCdagYmlQX+PWPKKs6yL3xsfnAbCAOU+oCFI3Rh/yFDuQW3duy&#10;XEwdvmfUCwBXPyKAfxYD/wCCyS+VAcQ7lunVqINorP4zif37HL5sfkml9HhrqfijBYDyegTc7v3Z&#10;ygfb8HP1WdZDAw2ilQtp8nkVoK1nnx+yqDaKncV1W/lccZEfyYyHfIbSRujCY0nZQbGltg3a9jY+&#10;WVa2ILMzBgFnDhJYEQ7qHJicPI5hXIHEQ3ZnbJ6Gonx9YgVNxS/jMf8A7lzrDNKpVujAv4ikEGft&#10;LdkQwf7doFQGcvAABDAZfJISxEuENRxhZPjb5Qa9WGj2Q7TV+X6cXHfvfC9bnm8qDufCuNnoH/4/&#10;dxPOKd4ETBjlMqWXggSDyAjL97QeR/tnP4FrK3lFWeI3IYuJ/wCDLXYmQqndGGGHk1NTW+52ydb0&#10;7yIHISRYEMuylYGEFhKGjHDwjrT98E1PX9KeP/nsOWLif+G2T6AvDBW+J6SH8kHdu/ZnZyw/DrQC&#10;SZuIXYScCCQBLcX/ACDcttMVl0f6lkG0mDxMXaMSoiOuEBeDnIM5Uq3NRI8mAIzGw4IpJLX4dvu9&#10;2kXDiV3uHwghaEQg1+kZEylXH0cRWtLP7nWbD2guBxmLNi1Eswf97+k8w8L4dp3QOCo+Ipsw+0yB&#10;EXp24lyWDCS0EyB6SvquMPJ6MCEU/wDKG4rENzAV2ZuUTSKKOIVe565rmW6qjVslJJfz6w7gvOoY&#10;cmaLGV1H8LOD4jtbVhgEAbt2ItwVYbP412pqxMUs7zxSXYa7Gi/SWs0RERERERERERERERERERER&#10;ERERERERERERERERERERERERERERERERFoC+tpyRF21Oz9MMEET9l7ZUAiihkRENxU4nEMZ0UJFT&#10;Tlo75rh/aKs07Ths84NNqsUfj1fycP1D+pdu/g87LTtHZnfNRpwyaN+1AcdGwVW2DYifwoiux/FP&#10;B/8AUtTHFYaFy8MoHP2MED1f2yGOb6ea4zXi1AvxVdx2nlYw9/TLa9g6N30AGMBtfF7kmatSSC47&#10;rnRdHMkw1DS3BoOTAn3e352NnrZfP40mxrZ487aouC/edQOiy+QUWbAca0bkloeX4g/LI5hlUjkQ&#10;u7S9T7OB91Lhvi9SzqDi1a1hoA4tq16sIn2uIWT4uw483Z3Lgthbkf0U4c5MYPVyojIh5WHd+Bhw&#10;NdX1v8Ayx+OLt55mC+0xFiXYgezIZZhsGHw2wID/ADdyN66DwnkWESwdRd1YHkpYtgtafmgC41cg&#10;DUJ40v8Ajty8qL8/nyGbUelPIKQzeJg6bkF9Pkc5EyX9FObdoAAATUQ4Bibtrozi3RUqxi8EsCM9&#10;qAs1nI6SYaFcbDSJegOWPmbjL2/mCXbIfQooSTGKwsSCQRs5mN39gZZ6Z5qBjEPFVv8AKSMnfzg7&#10;QNcwqHY6SGBwby53Gw0b5GNe9djDJgZx3ZGVMDES7W9m2jVcjKhyeNMRVZrbUOg+cxyckNk0K3kV&#10;DSdnFxfcpLEWBGCH5tU4F3sue6GktuowYH1HXyfMqPGwx4tY8oIu35TuwlneTCodipJM4IBZ3+KQ&#10;cxnhVCq2b3N2Kygkwkn8nVvow4HpT6OfxagU+NJkiucj5VoD+V+b1NHkVAdqsGNPiMi8cVPih1jv&#10;sVclYeFmaCpc0wRf6yD77mhNFYYtR1yj7aBd3jzvoYk3hYzsVD2wQ5hxuUAySZ8WQYmTYFtV2ErD&#10;QMA0vJwBgvJmMNbmubZqRiGXNTnntIcgTzy77MVcbDRUP3kGGPi9yFi2R4aXtoxgcl2kjDwEvywB&#10;rNBgifBhGPqsPM2GLI86povVtAYxkQzu4iORzpVsFAJPDgmcsPdBvL1AVCHNxfmL91g8NCYvow6P&#10;3WFIyBH5Wg8HqaFZsPHqy4iT/Ox4nQ0t0GjySy+bG3fRwECjDYx943UQWFnpxQQbzPWy9IL1XyAS&#10;/RjQwiEQgdoTiqwEMMIP+hu5bloCYbvY9MlsDcVRq2CkmflcQXJsRqAR0ZdIPDhgjA7c4uGBwtur&#10;d5IFOFRNQxjbBqqozyqJ1WxUv2FqBERERERERERERERERERERERERERERERERERERERERERERERE&#10;RERERERaCvrYsuGZ20+z+I4xDCOzFsssZmHgb/TT4lVAmy44jUCoLUNKFcF7U1EbZs4Zx5M8011T&#10;4ytm4a6c4ZifYu7PwYsGjE7J9oTViU0H7ITSxx9nwiR8W7CXbG2fGqIGoqFL5PfU9x0uU5+dls9G&#10;m4PM9JBFHpXUs1uI4lZ4X4S0lvF4rZPPjHDxFulj2awtlwxHj6RJJI2vdzs5P9wmS9wYvckrpJki&#10;CrxwvWhxGFJA1B+T0eozoC1q/OayPxMr+KxOZkHFm1soBvH0jZcN/wAIp0by7Ym7uHYDZxlyPOhF&#10;Igd+eFhrOw48qYcEHwFfgqcZ87zXnzvkq35ODitqdRfksg2TDH79Q8223ZfnaebsOc3mXg2jilQh&#10;2mQg1Yd/KOTPXDgUuPfTLHxl/mHKPF1dBbFfrrEwso2Sgj8IoGv23gZEh/O2Gl+svrKrR4YGGCHv&#10;Jby45kZrhSTziWOU/MC3dkg/zgnHVHmlnMtitNrYpGTZ5BR5HgyTj4FQYOX3fdybnYn7/UxVSPDG&#10;ED5yEnmf2Y5AboeWRRnJD5GlFjNdQLGgy5+ZikuQdcXW9jbut5JQJG00AFmbadkoJtbh2IS8TmFF&#10;8n5jC0Z/5aDpUESBl97qPGVT5nT5OoNIy8a9uqHZKWH2wL2O24Iy/qjEE3YnKIm3DI5IwO/cAhh3&#10;4JI5RzEgYchgc3oeoBV/GF/mn/VluZfxjcmZzaxQbLhsftik60jbBSxYZDYqpDSQNXgMp4ZMJb5y&#10;hDhp8vrrh+mjmnRWGKXikm18MmY0xnFzyl85DZaBfaO7y2huUnYSxLhgR6VZgkwVeMZf64lGlNZL&#10;Xan1minjIngu7Ph1XuGbFjS1m0VfJh/Ll9fLsIv6diHI3LdQrcqTCB+Vh6jvpVh/wBiNW+tW8aWi&#10;gs+WHVyNvGQ/LkNHp5HR/dFMXHlWCdai4Oxkk9Bac12EuVLIBEyHx72VSgoxkD3MMrvSwxCfxWmG&#10;wzkwv40yZzM9Jg7JRT+/U5MRteEGYZvsByyJaQWkvflSoYSwmBrt32HIct/QCHoztUCytxm4Fv5l&#10;Y4tbYj2vmzOQVjOx4R4gcak8vKtmLu2uws2bZksIv3mElQBnjGpabhRUHrIBL3BrZ+qzUYhexkwO&#10;DEIa/wDKewNrePmxdiw2I8ZSGE/bGxZs/wDAxqJvLiF6NnqwcUJ9GdNhhi5hL7Q3FKH6UEbc2x9x&#10;o2EUuCCBvbdhCL1cuTszs2eLdlBMfLYuRGY1NR739Fh5+fCEw6cLwiY1FJ4h8T7rLiujEd6cb8bD&#10;w8KnuFLjMkrYmX7y0eiIiIiIiIiIiIiIiIiIiIiIiIiIiIiIiIiIiIiIiIiIiIiIiIiIiIiItCD1&#10;r0P20eAftRQ/wYdln2ZkUBI/bT4luPZlx6CpNizNfW3bSvh2/ZQwY7IL00H9+xM6qqag12GYcZld&#10;/wD4I2y1Y/YztPXSaxw9puFqcTacOl/irYD+84GLQam/KILaLVJxMDkkzJpDl/n5tPEHD1L5Lg9W&#10;ICCwo0fgwwb6nEI/OLLtrh7Hi0gDjx502vbCDcSPIxnI4T1HCupjlEvCJkZYkA99PIsXAHcFib3P&#10;uqsZxAZanuowYfXzwYnT2t9NOx4hA8/FqIf5u07xJg2fyRxDmR7VVMiIm8xrUm4h+lBItUDOjVqs&#10;RxQPyAYjhwY6efDZAh1kGxYlycZi8+P3lEctmA//AFFnsQVAZRoeaPQfOYhi1h+Rp8OtwqeMY/i3&#10;tw4Jn/TMXD9JCy+R1cJHFicViPHbxLv/APbcruSSRmwURlRN9KZSn0sS3vMp/M1ezKRiwIpnlgF+&#10;vnku56WZ1TyKv8rGhnBxd5R3+TAmzgS7hrrCKRETCTFMYREv3mIdmLA/M9c70DqpxQSPmaHzcEZf&#10;09G0A0l1I2KtoO0d2LvDzsw/2sHyFnDXs+PdRuYXjHIGHt4hjf8AovHqKvoq+MBLPQwZowOv5c3e&#10;3sVfIaiJ8eGgtibybq3iPSBU7icgM+5iaCF5hYxxflMUB7UMAp82/wCb72LlgRbxg80QB52WAbt/&#10;P1HMyXLqadiqaDjNDfKbzBcc/EAtrBlnWcMiJqxR6A95ivj80DT3MbqwxKf5vN6MD/v+wtpqo8ix&#10;MqsYEZjF3oS3N8H6G9KngkmgMUZZiPncQ2ZLvKLHSur0qpFYv5sAfi4LCSI84dcy+bup8jr/ACsY&#10;t85sfeANw78WzVTYj5xMOHU8uTESzxAC57yeX0/ieajMQCXcqfGjMUk5HhwfRNerzd/QKDYcS74z&#10;T+/bwJvf7yKg18xL3AK7GVKIEJ55jAsfnMSGpp3RzfPRWGILeaNPNwtW/Ldhz6tCt5FiN87G1++7&#10;xGTgEeIzi8MNQr8mUTEAYoiKgNNxBd2u8nzNWFuqsMWmGAydqcFmABLee7A53vELFVsNcscQVGfv&#10;+8C7TngNcek2LR3mGlHlAEUYILH56caM9+5pZvFmZ6ZaMYZmnIjzMJxGQNctfmzs1/lxN34hBL4l&#10;mBG0beQwmCdncR1M3JJXoo+rDn/U18dC8RMPaJ4nCIxRRRkk7B3CI9qOCAloSAWDPY3A252TL7nw&#10;4A+Xx7CkD5wlqSRPV9V5pfCewjg+FLaKCaqm3Huc+fVi11McPGg1YtGHWf8AR4fyXC2JVyVdeURE&#10;RERERERERERERERERERERERERERERERERERERERERERERERERERFoT+tdQc3bN4CHkiiI7MWzA8I&#10;nln4pcSmJ7ogU0NfELVnbs8O8dkkTsQLE0Aff8X8qebiPQSvRr4GdHF2G7VVcNZ/ss4RVTRtdV9z&#10;7ucHycgS4gg1nIELVPmS3JpMvQgYvljct0INi4LFx0C4DVUSfxbm9eC2od3BHcBnku4wwTbhxXl2&#10;wt5ec5JBEwQRyv5ri1OOXD/Jjergw4ulcw9R+a7dXqqGoBpGcCrAbJstJBLgPLQsgwySDwYh/pYO&#10;9CaS5ZxxENF9AJcKkZftfRja78uKari3N4Bg7EF1SqsWJDn+fgvPssYyNrrMMCsuPFYmRPyW8AC7&#10;yPOGV4Iya4UEcr+bFa/LiixF86ZZ/pOPxgdnl587BDDvH6WKsdmrnzKwBD+K3i4a7+cNA4duQZRG&#10;XUNDExz5MQc+pvVqZNm6nxnMDXzsEtfkH97uFA2esR4vEk/yW3MW/pVsCZ06EkrgSy49mIs/5k+l&#10;GcDJrZZvdlTxgguMwWOHLa1M40hi4AZBs9bfe8U3f5PbXBizVPHWxN1hBKPexPAW5Qx7vEX8je7+&#10;dUFdLnzhALOcNxkPxXnW2jOp8nryw67x8lthBtnxFjcOefJs+6aZD7Mdiaw4mub0NGtbo2tzWOIM&#10;QzG1WF63HLnf0R5LUaT5lerHD2+40IxG5ek6qcSukVjQQ4nTWw+p1PHScwP/AKsGI6fnAg83kpP4&#10;tcROFvB2kyDWecB7C+Uglmg5YgxLexij4GpbTMEVY1o8YGLEf6WEMvpn0mITyWvLCxLm2FvEZ3+c&#10;RPOXYqeCSQzwxu9By4rOlf1GtD0VuOn8qkmHIqwHNjaxz+mWVPJq5ejEAcBvFbxs4a5IEaQH6K/L&#10;ga0Mbt7TwYmzO70JAtmfE3DE04dROF6HbUAgm4GbKw2aD5mIbD71t4b6SJYRZwAQGN/DyoaFogCc&#10;4cTQiorpnejUpe4rcfigZjiwYc8/a5n0rFXszw2Jb+T2/QhsraFjllPdSJVQGicgWGK97Bi7PmHs&#10;5ZZacS7cIm/FhCWF3e3N25MsGJs9UvTW7D8Xb2N5LVh2OT/QavRD9WOhig9G7tKCJ/Z7RHEoAHva&#10;A7ubgRN897QrETT2a0q63L2OL7kwv6xtFjTV+PrSAF5afCuoFHhb2oAcP3A3ISCMWkucLGkjGJxO&#10;89y2IVypdbERERERERERERERERERERERERERERERERERERERERERERERERERERERFoYetaQk9szg&#10;ERBzP2ZdmAnuzGx/bR4lN/GQAa1FLu5Daj8IVYo3nsT1AfaILcfC48oxgX82qOYnuv6ZfAiwDjdg&#10;e1ppwhiGntgR94GK77l3XDnHwm6cJkiQ7LVYmSvafunDuYe5id+jzzSjnrRrFa8qxhbjOgPjDJ6c&#10;FxqNNYXdfD2A2Gz3f+C08QnOnyyp2YSJEZsq06Qb8lPaYmTHe4flngP4ai6xHGEvVB0reco8Wc+p&#10;6ZZ6dgJM4FIbXZTNminbIqeQ4HohUopJb8kXFfyMXledWmnxWOrGH5Ylv3wjlLYcdObSs43fUR+D&#10;u9wNkdgM52ouHiHAOVyoTJf+Lbr3JHvHfZ/crEcZzFXJvGH/AMNswdcn0v5BVw/gwhz+CAd34Ww6&#10;FiA0BQxSP6Ov+RNP+mIy9xtUlT45vx/RWfQXw3PXXIw8HYah+8DWdmpsOflJB9b5WCQyxykd0DEW&#10;9ruW5Reg7ynNSpNGq70jxzRxHr4yrTlhvJvaD0d5CWB8VTGQ2XDswu205ufU0KOGT86fmw/LV5TU&#10;f/K5+6rMnjvOPnc/vhaT/QnNrdWUnYCRV8hS/wDVsPnb7ZaL+aBlBXPdgxcwlOIA0TSrOWH8dkTf&#10;W2YQY3nOanZvx9ToaNYc36FxUbDf5ESQfwelzPLaAWsHAIYO2aswyiGIlgu1e6Nmo3zuTuKe8UV/&#10;HDOsScq29I4G95lBsN3wAJj7XcZXHlBfNxaMiYlhk1DSyTn8zEzt/lPhb6lPjR+WGMAmsxbLhfJs&#10;o5Sp8iMEYEyHOzQ8hp2nSRcfTZhlN/FRM4FZMdP+l9zO9NEGI9qh/pz6sN5HewOZc18iq/uc8Lwf&#10;JS0sZA2mJvYNd1ZgklwDLf8A4KZY9e9JYto9xmrDFn55afxwDlpRyAEiOSk7FVngOWywKgOreU6H&#10;VpnQdjLlRH6Mpicu7mjRiAJoZ2AHg76ZBjN+MWa5rpMB8/FnIXEFYathuPEDn8jiRdy3lJsHnKRB&#10;HEu6wkj2nEo9fYmkjUv3oa1Oj1s+WjEmamP9MX/1bcrA5ZlfNi7EWIGC+Y+RxCwbltLPJZwA2YF/&#10;Q09WWL+jm2yGEPL2i+I4AEJhAH7FuHZDCKOM53cPpmd4diauLcWGXf7Z2nMGeMOAwpAAMM0Wm68l&#10;/he4fivDHtdHDwt2d3CW4TRfBxi7Guszd+Jjky2HFy5dXkRERERERERERERERERERERERERERERE&#10;RERERERERERERERERERERERFoe+tVyTH2yuAZELg9mbZwPzcMYccUOJDO8cJFxalcywOmfCViCje&#10;u7wSz7A4aqqn+EY12HsmDyb1P+AXsVW1eD3tlVTS/D2z4ZwcLFDnce686zTUO4kNldasceFi527s&#10;UNxIlvViGAmMelCWelC+tKtoDnzu7jr5O8G2uurrvbTunEA+9DrTsuySOKX+VLu17iDLRVm4eJg8&#10;IcE17mADTOI3pkdXDLDVjg5ueVdUgWjhZjl3MRnn+KqgPvQcfi+TbOCRDSazw+wDkqceGiDvDbPu&#10;pb+H06tQO1+lVjOOD+MxH86ou0x5pvlKyDdldxhhoBIwcB7QWFfrDF7XUBwxtyw10lQ/E8wNTVqs&#10;xuxVDjiz6v51QjX5ocZDo2ayfFlYH3udPE4BZ+YxM7CmR3kFRHDE15BT+jl1YZe14ClFHjhrH9Ko&#10;nUZd/IvmqfFtf8mObbPs8wDPn2Ls+sarGLDEV5Lf0UsuBdva+ulNDWDjZ8VQafnVd+RyU/FtWWGI&#10;t8hs+Qy86GAbuEWCi+TH2o+UUhp81BUguS3Nawe/SpBePEl//wB68okt9enNQd2V54YZyfvOC/oe&#10;WbuZsyuIcH7NYPaiY/k4dIr+1/ND1ApqU8cwY1X/AJx0PJ7tzOmo7tqkeK6/a+Hne1YA1sdCrErD&#10;xGEPBYcpHJBagp7WjU6+CtTjhvnCLedURDfzX0ZxGqg7src/J6FjgYL218aNJh3D2ZWYcOQxEAfL&#10;2IM+nNd31A6OFYbQGuD31/8AdHpjPuDdtf8AJdwwcEgS8g1xlmWzurEOGiN4PPuw1er+HRvFxYY1&#10;M+cP9OqIHI5cuij4trL/ACNzbxOEZlmIqYFrtGquy8NE1JYyp3UPU2cBhcsa01ZXGMJPF3muq3ru&#10;Qw0jOE+LawB8lLO3k+Cwls6p9GZLq9KkxUHd2Lj5oFuh9pwzUa+auMcPJj+nUI5t7CO66xfF1bn5&#10;Pn+D4JnmeINJI5AEszP3+Ew5hIeDQ83dAvoCTE/jQ6rNTja1aBuMxbIAGe9ptJXy4u7K8sJw2ez4&#10;f9KHqLW5vcBmXoNerMQmH0de34CG5e0dxGAaEQuDulw3idgTd73N+p312Bq4uzuEb/bW1y7/AL5k&#10;eXQDRePHwz8HxHht2zDIYjsz2dJHBTQHOz41qaYbncrYbXNF1PRERERERERERERERERERERERERE&#10;REREREREREREREREREREREREREREWil607F/DD4DD/c07PL+HE/iK/XTo2S0b4VP223d/m8f9qxv&#10;Re4bqvXP9TvP/Bx23n//AHA9e4d1ei12yLWjVtiiAid2ahz8H1tQln0WqCZJc6v0mQLP+Z7BehwI&#10;OX1MziBIYM7EtIJKrTohzEtcsxNTSrGn21q9FjqbnnDZi9ss85fN1lDEEdYH0T7vcKnFEK2I6XcE&#10;fDQCrW1WOZ+r6Hn3hSSA3PTuZmLnmwjNQmrsztqPjXS1fJwqgGNGOeuVujkZCGzEgAjW9nOWubcj&#10;7FDYOauR+ihy63uVBIexDaNp7sYPoVRIN5azkA2JDtOs9SuPCxzp06Hxz0sozzkkdQWjXkdGGYWT&#10;X3b2DrEXCwjrCxoDEK9PBtf0NWhrXZwdC+Uj1db3asloa/Xk/wBU271kYwwp1F/A65VtraymrrzI&#10;Jz9OnsgyygnI6cpE9TaX+mFlLLCMvcuANSTr9oOqgE0zkW9j+mYyurOCLzLM0nq0w7XHJgCbIdx1&#10;I+/jfr5q40DxPpyJzf3NlVxDRbuJJh8+cQXzZWYDCxoNQaUp7iRllbQA3H0etvTe9xlZlS5sIlxc&#10;MLRpMlnLZQrUJelQBZ7s+bV8tMtb0zOeU6P9Z6sXMlVq4QIF4eJLxpqfNfmWV2Qag0OdQSHe+lmr&#10;7qrKP0kADJokPodWzWAkBxJIfQSzaAznfvXfYWKFwWY0GTClX93m9Tmsoc5uDZnc9fzMdGkL5qoh&#10;ja4MsIaIfIzlC9Af1aT/AM3lvD/8RvEP/sfw1NPv8V2H8HH7mMH+ubYPRisvFH4cxfw9bdy7Ldme&#10;b/auKX9a2ElztdPERERERERERERERERERERERERERERERERERERERERERERERERERERERFonetQE&#10;fji8BA/+xq2e9cv2z+IrdKkZ38Fozwqfttu7/Nx1h9px+R6eyV65fqeP9rjtwXv23pHT7hbraRdz&#10;loDBctq1zCYYjeprb4N7upC1Sb2A5fVc5+ts49CqaizOBYD1Nq/OPzVJhq/UEmlKClaUyYV83WOp&#10;35ajlfWYboFkFcPbTmzuWIiBdozuqkZzI5r/AGeHgG8T9FVb6fV6hfV/U9jWHeCxIh7aZtmBn3ss&#10;HYM92t8QWBOdyw6ozCzPYAy08hfWFDmoaXAeMzeHYuSRAlQmIU8XDGvi3g/mz9cRF4mCG5mXy6we&#10;byU4mYSGaomCYvyHoP1Y87P/AFNepFv1jzRsjA6iTnAZw/RuVlbiq9T6ascxmO8MsCW5b3HTq2t+&#10;o8kNg1ryZknO92Y2e6gEhu9ra9NXz6MuSdfvkrAAvF/TLODp+eFBL9+t45nNtLtPPIRUb3M4+9/g&#10;q1CIbn7ZOvMnM2gEKsuRbX3l511ZTiLM3pSrtU382IvkLK1OmRzyta1nEOYYAtCs9y3rLxcPFrTq&#10;1wFahID5Z3b7fG/2LLHoi49PQlgYzd7rGT5xggepiPz8wB6VYgjvUnMl/Dz06uKDM2GYiBz6iHgA&#10;EaKCed55wRJMsNZa92D3pEVhVn60ZhcnpXQ0ZZQAZYH69IadNZHTDVUHcQZcgh9HjMXsXZiu+wcf&#10;twjKxPW4Ohqx8BqrjlDn1MB7kPPpXz4pjuzYOxl7dF6B3q0L/ueG8JOfaO4ht1bc7hoPd5n3uuxH&#10;g5/czg/1rav95e/pgem3ih8OT+3zt9v3L9mbf1XF9+jLYTXO10+RERERERERERERERERERERERER&#10;EREREREREREREREREREREREREREREWiP61KW7Y3ASrP2aNnebcT+JFLHU6VzFxozwqfttu7/ADdl&#10;l9s4/PVspycs3rf+p5Efrc9uAf8ADajTPcW7OXXScwzrVomTCSXelAbaMKjJnOQ+C1SWBc5asGie&#10;esdF6FUtkWkdBE+u47nu1aMlg/RjZvJiC9nyoegqYkPIGfe0yIzg9HKcUmo2t50RBzztyfLJV4on&#10;fMV0r4towcmgVJbkOY1/M4aW1Vni2rXDRrd4NzyuzQmJw48HvcZMM/hlR1V/X7+7R6k4mvbK+Thj&#10;LZ2EGJACwe9ug1Germ7jqEIs2Y9/RprpZZHgkaG7QWz+iC2rrmmoYU931N1VHDsTqTJOWrCwGrvz&#10;VeMdxOQYa5dRDC5fRYGgcB6vmwpfwFP1NSYZrSPS45Am4mCYlRVUxIfqWFpcfp/TwIi1s28m6MKC&#10;ru3koszOREXjIyXH5pZQapgmzegHWbm3rWXNQ0NtfPx6ig1U9dNPqv3MC56BTUxGj5RfnozgvLH0&#10;SQEsHq4Gej1v0r9wTGGkEaRyzJ1mRNnWQnm2WbZXItkrAJr51Bt7728We6yD8XuZtHYDL3YLHUeI&#10;EAsW1vMXtIILWNzBa3KcAOaub2rkXpr5LIGPsf02buN/WFQOAQSb55NLHMieV+UX8PGAQ9rXJI1o&#10;3UeByFCslGh/QRYuefKfUsNZe0kZvofQX7nmwII7nCxDncEhmIHs1qAzsLuYmehfWuaHGmuZ/O3L&#10;0LDWXFh6OVrCSzB2BE6r0F/Vni/o69uRZntG8RX8t0OGoBfOjdaLsN4Of3M4MN9ubZ/vfosvFL4c&#10;bfr9bxYN/Yx2Z9exVnObH0u0MthRc6XUBERERERERERERERERERERERERERERERERERERERERERE&#10;RERERERERERaIfrVJA7Y3ALN+zTgP+9DiM2Rsz+djlozwqftru//ADddnjynG078+sFetv6nn/a6&#10;7cjP7NsP/wDh7tFhP0DTXVlmxVJep6gWf6rBwfctUkcwTPJ9Rb1M0SvQYZTIz1AcOfY0EZRAqxxl&#10;g70hyyDlsqEi1NLUVGcDMsWfMHlr7LkqX5sIi7ENVHLK+cQAq5IzP36DwbJVIiO/R4brqGOZLMyl&#10;y8c8i7Ztk9hq7AyIjMRrrRmr1J92dtFVW4tOl3jnmHkn6yy4dj0fU2OebHMtWrIcx6dekx6VU1F4&#10;Lg941OQGmeUlIowwYAF+ntf1uc6P1Kq2hGg9XOYHVu5BUw/Gl3HJy+jO3IHLMrDmLt7T5kvrS3XW&#10;zeLy2R/S9/fM5KpNTgszyxOgA5P38tSuTEDpfJm6e4k+/UhT1Uisk3fI8i+Telr36rMEGF8xQVpo&#10;WcmziltEZtXLanln7VdzfIOcwSx6i312UsMdtAAPgH8LPTz6SzB3Jf0dO54N+cICXOmjDmAbH0wT&#10;oHUsJIF/EE2+DuHtRvGquAWBHXlkG10vDZw6g1Nrn675wWOcWE2VmCMgX1yAcAOfFmalfB1YQSB+&#10;j0gjnzeRmBIIJte7OzAnJp5AxlZWZUZe494euYt0YVb3LIHYX01dm5czkzZZHCcz6c88vc62Xc4S&#10;aea5MWtBW+mVsn8LZaZP0E5Wl4eDex5usNegHSGy1kSXZ5guLr0JPVnq+jn2sde0VxHP/VXhyNBk&#10;P1rsP4Oh/Yxganatsf8A1xXij8OAv4e96SC3ZvswI/ze/wBPLVlsJrnS6hoiIiIiIiIiIiIiIiIi&#10;IiIiIiIiIiIiIiIiIiIiIiIiIiIiIiIiIiIiLRA9asLdsbgE9j2adn9KDihxGfofcTRaN8KYfeu7&#10;v83H/tONfrb3n1q/U9S3g77cf/OtH/8AC3a3rvyWrDGXiOYenv8Aj1fNapqGtzBuDcnJubZtdegr&#10;2cm5yzOolvclQTI7AdfEs9qeWt8r1IhsrCx0lrsHu+vVTxQ0NDWcx3NJ9fOasRqaWf39LfHz6VIi&#10;WHQX629fqYo/6J6evqsX1t9g/RXyVWzMB20d9Mrdyl/QcutyASJAkZwj/Bx1tbrT9QqhGgiWM2GX&#10;uJ9JTiadXymx0GkxCjJDgjodKWI6++lbg0ADT0c3Mc82zJZkcmSbxlGoYe7hgYTmNP0j6hX7b51U&#10;lh9X0jTo51OiGpx06ONLZRkMx0Qlx+l6WtUdXvfwIg+3pqI9PdGRcKAc7H0ZFxyPslSIL+g6Rq4D&#10;MHmA2WakE+nX3fu5MdFkCYb5Gocj4OM8rv0dWhrB47m1JsIYTPe6gVMQQeryHaHl5fmWOanhjZ28&#10;wVLSQHHTXkNGZ5u1oUu/q0OWeRbKMysxFRq1owpRzbw+zzUmHLd+fX1xZgCVBPIv3MbdwvY6K1Kj&#10;ZtdOt9SNa5aZGwjp+ec8+5Ynd9JJz6jKC4sb5vbtsLETEHJDXY2d6+LPah1JWagC4b1Xh+gf3ZUr&#10;IlnAYgmG5Xvyd9CIC9DL1Z0f6nHtE69ojiR8N1+HQ1/QuxPg7/czs/8AWttg/wBYr9v57uvFH4bx&#10;fw+b30HZ3suGs33MoP0vzd7rYSXOV1FRERERERERERERERERERERERERERERERERERERERERERER&#10;EREREREREWh761e/443ADQ9mnAXt/dP4i9R1H2Upo/wpftru6P4v7vwnG5TDtPouvWT9T4J/W+7c&#10;AFv7M8Inp8R7Bce/ctV+ZH1GVQ/3OVyb2WqKwx9BfXnf1OvQR2Z7vH0D6upMC1aOIsLAC/uzyZq3&#10;8GZVPQNL+9mP0qTU8E9fW2f1c3ZQE9OhprqGJrRtVR+mg0IzAjOG1buMmp+6It09X6GKjJsAaX1v&#10;XQfV06IACfTHP1EZZG7XZxqaHBHTWeVjLN1gLhyzh6UenuD1y8ulUIAAvws5PPpl7ctVcQO6C94e&#10;3dDjuzWLGmX3yp5P8K0o+eYMBvpf37yqCpugsM/T0iB0uVyaB38jo1Gf3dFcB5bPSZIl8+rRkwSo&#10;y7Xy5OZDyzfodlhFEGZ6vlQX1tY1yDKHfOJNre8W1dyjm3FLxMenJ306spYY75nOtqE18zWrXzSk&#10;C+jN9Zm065dU4md7nV+bwM5PK+YCGJxdmL1d6uQAPPxt0CgO7Ey/X0fmLlwRIQkkE6TmTnb6OeYh&#10;TQxUBF/P3fp/Qa5GMN3iZdhM5Nr9ZnicRBOWdpucgO4jvM0MeuXucfHwcXpWyQT6nuHeNZmBzbKB&#10;qvylzLM56dGyiVNLjctnU9KAknMHMUHwZXa2bwO4iMmj1H0YuLk97auwEkNl6XyXb4aJohX3gXYU&#10;vVq0fwyWWloOZznvPL6bqlVT9Gyd7i1jlo+i9Dr1Zs83o38cWZ+0PxK/7NcPF2K8Hf7mNm/rO2f9&#10;ortf2k87LxT+G2X8Pm+Zduz3ZYdH3ThFvWthNc4XUhERERERERERERERERERERERERERERERERER&#10;ERERERERERERERERERERaHvrWAJ7YvACrD8WnA6sf9M/iLmAbs1OtDlpHwpTvTdzX8gP/aMUAd75&#10;/WvV79T6qbsD2659sMD17k2O5yHpz79VqYWJbLpQ6uSGq5Y5CtBVaprEu9/ocerP6bD0DpqDyO9j&#10;o0x9ZuZdQRCl9MyKF3Nc38PJYz729yrcTw7adHh59eQGbqEk5vY0vnpUM5NTkMrqpHWrRwLPpk9v&#10;ZALX4hf0WZ2hrd46h2BIw+/15091X+CAZiPX6OVs8hCl46d3vnzhkfXN3p+sdfBCHvLZn6bei3QS&#10;qnEZwQ4nrYi/sayRMYQ0RPhRmp8LZ2PgqmlrP1jP0e/WHGGu/S49LW1bllOAiBpQF/HLUdOqsB1F&#10;o9Z9ssBZV455G35jeWv3ssqe/wC/2skfRY6iGsbs/o5WFbnrGsfQYA9QuUZ4SHy1Zz8eutfGsy2v&#10;L9Ps63UvY5a5fX7ILlcgMACMhXKoF2uz6aVNkbNh9J000m+ijictoJPR3bW3VvVJC926aa0oNb9K&#10;Mpb09MoPv+hOIanSCbO4h/oyazKfmNTVn8Wta3x6Xq4B7ZZa8vpjRKqnDvNzOl3sbdC3J1lBE1BT&#10;MVr92pm4ewIVmfU6xII75/RmsHGLE9/fYuC36TDrtcNEeaH2SXL9cyaedcut2y0O8g8wx5SD3H06&#10;sUqLgyCTqW9Z/RkTcL0QPVma+jdxhZn7Q3Eo/wDVvh7UWozLsR4O3+xjZtPKdtaAP4RXManJeK3w&#10;2f7fm+hp2f7LD/ojB9lu7uGwqucrqUiIiIiIiIiIiIiIiIiIiIiIiIiIiIiIiIiIiIiIiIiIiIiI&#10;iIiIiIiItDz1rGaYO2N2fYWpF2acHV8xxP4hlsncRWfKy0r4TqDVvPYC7AbAMgYO0Yz35el+S9VP&#10;gA44w+wnbfDP43a7ALxDbm2IWIzDzoDBWq5HMERyYmluars58S7wsCBqtU10uTlmIg+2M/ohl6CY&#10;db0v7SxtFjAzOQ1sq0yghLe1Vgx1OfhU2J0VDSGE2g8uR1y0zVvGBy9xrkIaTPrD6XIhJceWh1+F&#10;2z6mtKMR+dhnly98nWbjzyMyH9Me5Y3IWBI+z76feqgB/wA8JxQ4abG82F40uzG5WRYHXwtbXx0a&#10;nW1T76ZZexHmxL87ZaS3dqAZCjJDwtYlujEUyAOXXpdpZu79DR9OjqHBhoI0y75aWz9SGIA9Xe2f&#10;gKVfTxsytwG7fR6Xb35KDVSOoc9/dEz0eZWJblcUYAi+rG59+XkQ0MbN7lvf2ZpSQGmCM3yfnq0D&#10;2MpG93vqfjf3OobUaNHob61bjLM/WB38+4ahnWYNga1pWtMunSoqrcPO120IcH61HFLNd/rzOhzz&#10;zzUgPufJrZ6nrQP9SCm7kO2d2Z88wzN+ZQTmC+bDIRfPMvdul+Qejmprl4hv1M7aq4pbNn0Jcnr7&#10;GA5xepxIuwc/Q3pzMZtLK5h4ASxhc9PPT66toLrOKYlj+kZwOTPezyF85qZyJ+de1rWnJmDzdfQ4&#10;SVASA1gD508BYm9OuQtTSIfNjZrN3P8AWZAdUqrquD6shLOYY5l4Lhl6G3q0UPJ6OHGQ/wC6E4kM&#10;dQd2+HrHP+rrRdhPB9+5nZf6xtuYg+U4gaMw2bfQvF74alXF4ed9l3+4PZgf9EYLB82Gfdky2DVz&#10;ZdT0RERERERERERERERERERERERERERERERERERERERERERERERERERERFoaetbxxfjj9nuWASD2&#10;aMJE9KEcT+IljTIuak9BnpfwmH7p7BSGc7ATz+/4tM8pnXmy9SPgFV8PYftrn/ZZgsOu59iD6nL6&#10;5Wq5ETCSGDOfpNcPZ7ProC5Z1qvEpIc84ku3QX1HmzfVegOHi8PPNhDBp1YMCH15MoozqaE6ajwJ&#10;vmLPXJYmBm/6bd2hdfQK3sLggAzD21LRdx6WWBApWufTLQW83qfHGc4LZXkluv0X1WQ4hlunWwb2&#10;92hlYGrNloz6i9POp8BVRa/IaPJ0fTKHEuRM+MN4fOzXvzZ2cBcDN8uln+FqljnVlbIM9haHjlpk&#10;4yzdlPGfU4IPV7Fh1a7yoyfo5BwNC5yBqTmRnqhBjrzIj8bloctAgra5idbCzBrudWeX05NSzDyD&#10;3Y0Li9T0BKnm/pIH1jNjFxkoJJJILZiQ3M2sQQbQYLFCDykN49a093mzimaVAly9vUM29h1a9wpB&#10;LG3dbk9nuL+mwGY8BSzfX0B+7qQTd9bghm5s0Zlp7mUuWeOTNcc4ItfUakhZHW3h9z981M5coL/m&#10;P6LSoNRzeJzy6WJM5xJUsBFCD1aljbL6w9hQUJiXtYTnHLTvcX6BWGLc8rxPW4v7HUo/WQ2Qd70+&#10;GjZqwAeWAGdz3NDE56j01qI+ouZPdpDn6lakRww0caBne9TfO17HVZNJsRLM0WtY/SFgJMU2JMyX&#10;jk40M6Ew67vCTBzjIFvc9K018XallamYMdBbRw+fvKo5nKGAh9bc3MByCvQ99WjmQR+jixghL8na&#10;D4jwxNZzu1w9iH/NiDtm+brsL2AIPZrZmP8ACNrf/X18yvGD4Z7/AK/G/Jf7h9mBy/afZ4fk86GM&#10;lsGLmi6poiIiIiIiIiIiIiIiIiIiIiIiIiIiIiIiIiIiIiIiIiIiIiIiIiIiIiLRF9atkCZ2wez/&#10;ABM8UPZrwjHIQjidxCJJ0YkF3Gl1pnwlMd6bBZ/IM3b8IxXBYcwzl3ML1E+AaR9g3bal5+y3Z4za&#10;rc+yjmcmgQ79NVafKqTDCOVz84KuB/JDPU3L1vmtY100lyCNZaSdBMiTowewK79YZYDzgDEAnRyJ&#10;JAL6wfWqccBAYwtR7Z31yrV+po5WCqnKeYbui0x7QF9VFeb5nO/NnlntJHUOq5grXrWoZw1yw+9K&#10;qnCXaD0+myycc3u+dixhzee4MsCDU1rQdXY0NepbStFQvpGvSWAHd+dSK7E9097ZW/RdcgEhgKVy&#10;0B8eniTUWRs/Xb6rD1dZs5qkels9Mobow9XBDDwifxNT18icx1CltYjTLuAvo4EaXvxCk9343SPe&#10;xdhkhLWbzI6OwDa2owFMnqwP0s4jnnLTJnQ2cYdiNBcsXf3zzcvYawmv1Fm1A8K+bOnDBYR11jo+&#10;g9ksFdr9CXJlwWBclhYga6hZAFrjIk+WX2gC/grCkRAHoj0E/X3ugqb0Fi0j6ObPL5rJjqPF7gnV&#10;zaxa6lun0cvZfLNk4xyly2kQdCOZjkIfOAEXpkGc0c3/ADXHwdlPCeXp1f6spVeIR3MA15EuW1Hp&#10;VyTDzCkPNVqWrrX7jJWFBgs7wLiRqG1IGT3YysXjLjTP80d+jvyVyVKD2OleU3ehtbXI5OFlAAZw&#10;YMD1XvyaeodhiNdnqcXZ5g5TMn0PLMF9FgpEHMGhdi+X/wCz+5yXyq2QA5CA0FmLwcz7sJ4p+XEx&#10;KqZdwG66n29bCHD+hV6tFDy+jm2kNO0PxHFmZt1uHTZCjM1M1vzwfR2bwBn5VtncDj1sO6zZLxs+&#10;GZVxeHXfR13H2Z//AJOBME3vflYBbB65uuqyIiIiIiIiIiIiIiIiIiIiIiIiIiIiIiIiIiIiIiIi&#10;IiIiIiIiIiIiIi0VvWpJEUztccAJgjEMA7OGGgmAxEAw/tmb/RAEC4J18mNVp3wkAneWwSw8hL2d&#10;hj4kPDTzk+r09+Af+4vttEjtVsppLOxO6MAQX81oL9WBJjVWnyiS0IhYEtF9GKIDNhRmFgzBq5LW&#10;lYIZgLQS4Ld5mYzjIQF35or4ci5g8Idje5zLMSSLHVUY5VSIqFjYMLZEk1bIPXxKwkAxGZIbncFt&#10;QGJpfRfRxVNkehEM8Q5kPHN7QKMcAJMLEC7uYi2RGmlGHkywmkat3iWb6gzc2JN701GoEu/nMxhr&#10;yIHL0knnEZcPm7vWtM7WNvuRXgMtbMljmMrnKZHQws1HGfNgUsS1iScnFvR6GXPJCQA8XkA4e/Qt&#10;9h6PU0EfRIgemBcm55BSDzIaAXOcAvnHr1z45ISGLAPXOvi7aU9wKkUguIcf0jqOQf28sqnEDwJl&#10;rvln+b0ABsjJGrB6D7v4DQtUgqGGZA6OZBlpzDfVBV+LM2JcjqW7ibfSy5MppcRfpmDbLMVybS6l&#10;nBILnn3RLSS352dT4wBsnaGDDIm82cMbSSs4ZRMMPSEUIzEIcNmQ9crtor8IYRkPUM2JnX6k8cxI&#10;JcP3Z6PduZbvWXdVLkUDuz0bK9fDS9VenC4qXDc3GV9OWfpd0qxKSBm8CANdXzYe7qaDD6wxAVL8&#10;hi9mgBAADgmj/rTgpETDw0xnmwu058nWKqsB2IzFxEec7HIG7s9rFX5choeX28zWWxBr1EQyOQpq&#10;KWFLQ79Q7ZOzzq5BWI1iCOFsi88zAar6nEXV7D4cihERu0MQIIL0IeIF8mcgvmr8EnUsALA2aJYE&#10;Cb+tYK8QM7jmRIJ6MWyctDaX7vCSIxEKEA6xMbsXaHLxapAFmsKSGcOO5wxazexrs4dlgrxKWYnm&#10;wAuSz6zFrOHYEr0IfVpW/c59ps7fjEcSLuf/AFW4c5mv30W+fB+D9juC+e1bX/v6/YvHP4ZBfw57&#10;6LEfcPszcN/FGBLfTmtgxc2XVlERERERERERERERERERERERERERERERERERERERERERERERERER&#10;ERERaLHrUMccPa87PsIBMEXZww73IccTN/WPKIhUAlixatRQjUPhGb4x2AEfwGojVxj4kDTKXden&#10;3wDv3Fdub+b2p2MuIYHdOHnNyAGhzcwFqxzwCD4u5FIWNGDm9c3LPW41riBp6+iPa5Fxn3d8QQYp&#10;ItAdi9rmkWYXyteepmQAhqmhv7MRFbQljdjRxfVljroD+a/NpZxe9gMpmACZOQGprl4fQcps50By&#10;zhUooCC4oC+WmvgzP7yFgqwyCXII1Otx6tJizLIKjSxNsnB1cDSA0XezqvEGJNb3/Xmfj1KxEVUm&#10;LEvLEAh/rNm5wWX004jMxPqLTdjYd1+RWDiEirPSr5XoTXwzvUKppIMkvlpGve3LPMBK6ywN46M/&#10;LKL65lzMsIJPOwYUc3bU3yAejZOrcJa8cxyJsALN73EcYg5tk8nPOH9eXObkDQxCrgQgB3LV63yp&#10;kbqCABk2UAy+Q1v0zTjkg2u4I6EZaM3sZccpZooIiGGtn0zoT51BeiO4m2VvWBAAN41JsyycYAAH&#10;CSSfWwb03OWYDMMoYRTlBcVrEA1dDCHbzLgurgmqdCSbvqWABkHuLjksZNWbToLs5s9zN/TYKWCA&#10;nlYExPV4gHHUxQjwYfBqWDiA5u4NiHLXtGV2vmhJbkMmNuQ1+mSyuQwx3AYac8Dl7Zj9Wr2sHLd1&#10;yACHt86Ym5izFUJAcEidKSA2uReXaZHomh582h19oVd8wGIvWpz1Uh4hgw0MER+nvu7UFvnOAxF3&#10;dmDxBIAPe+ZIvyeax5TCwYguMhYVDM92zDsQsgAsWcEWuehFQHXLM2XzYjguLOXEDPU5PkBBFy4X&#10;dS4ohDCCakAjlFWe1LsCMyBZi7KSCeES8cnJtJIZnF/nEgHNfOSKTxGoRBeRMywvLC+U5n0GPVo4&#10;jF6OTaBLE/jDcSajP+xrh5U9Tm9jRgzDfHYH9zmBL/bO2Tl9/qt0trErx9+GRPhy3wddw9lzl/ef&#10;Z2EaCO5bBq5ourKIiIiIiIiIiIiIiIiIiIiIiIiIiIiIiIiIiIiIiIiIiIiIiIiIiIiIi0WfWpZg&#10;h7W/Z6gidj2cpZBArzHiXv2GJFRlYVrULUPhGYbx3e5DHY6ixY/v5sHmwvHV49P/AIBuJTT2J7eA&#10;kA/ZTu88yPikWDagZ5rVfnmGFyYuWpYgtd2d4gRc1ckm7Estc1mkgDiixuHyYMGm/KwJZz3lJFdQ&#10;IIILliDYsLmDplqHIXWxGE/xj9TCWL3DxAC9S4uS2ixmqktezyGJP5hkJEhZbuWblDxmJm97E3UM&#10;UUETgE9WGfSgORzOlXUEg6Huqh9YeGzfLk0+cPnc+Fy453iR065KuIIauTUsxANgWNIs6AXdgaus&#10;RYkgtytZxblL6G/NZHxKfmlv6MWsDMRY6luaxaEGgdiwLN9b3YueoByenAHb52UcrsOoObl8w5GU&#10;VEgGsyMhaHZmq5uXubPBQgMGDdByw5ZtEHpRi+j0rWoPlA9T2/OOgF3UCrMkhpcOws06CQzi5Z3J&#10;HIjDkGtorgUDhiXu+ouPfWQ4Iaxy6N0nM5Xl1bhIzNgx0u+hFuUZhwVyIhE8RNrUb6LitQKdXJZs&#10;1DEycnkiNJzOXe7iVGdy2ZnMdxsAVNDEYhUiIZgMCNBTK3wzKygNzYAZTnEty7pyS16quRy1OeWY&#10;D2fksxC5NCwvUUow83vpmrM8N3fjXvBM8sr8xHFHzqncNd7ze9xnexzM8MMZrCIqvVi+VGb3Zv8A&#10;C7FupvILSH5QXFtDdYzWHD1sIclmzn5xY5CchdTy4Iy3MeUZFqUD2FRfRxZnKcJaBOcWpsL2gPYR&#10;mAEOIBYmrKR3G0NDP0ursuGENzTQPa/lhxQN/OpoKimqs2rBgJsRNvO7ryPS3yE1OW4jlYzmHfO3&#10;fmSuygjhNYT7VoWIagaGnhbWykXkBwZMNMwALX1z78Z0cxJhsy9i8PADmwMX9CH1Z8N6N/F0Z+0J&#10;xMNuV/7H9wA7dWub/Ab17At9jmA391bae87RXoSO4M3V15DfDHL+HLfB/wDgPZh+vxRgX5rYPXNF&#10;1ZREREREREREREREREREREREREREREREREREREREREREREREREREREREWij61c47W3Z0ZzzdnOoH&#10;TiXvxVmIzLlxRxUFjp7wkftju82bYcSXa20A30m1ol4Xpr8BQt2M7d2jtPu42md1teI5aytV6OZH&#10;WHu4jFaI0s7BqM/6bXK1wQ94PTpzzYv6OneoeaA9dIAYtJhrXsS4nJ8lQmQxCEc5IJNgwdswBfKk&#10;VQWoDVQQO99GmDOU+3mAswqJfh4Rk/C/OHLtVbvuSq5jizcUzy+PwyH+9VRozMc55AjT0Ncu7qTU&#10;YmknVgTq/wCmObLkxxQuBc0JDfp6VflvfJQwIYC7taw6yZD6t6FcVFp4TkIEtr5094hozbCKKMAE&#10;mLlFxd/BncguQAK2DqCIfLMO9oBdjrLRkJdWFRkQ7uGGQ5sGvrZ82UJiiNSQR7veDU1ahCqQDMdA&#10;bG8uW77G+bq4qInM8s9QxFoFjMTlw+nshw4AEJyNLvT+SzHO6gAEuAQHD5E5l4nuGXMqxrqGYJAg&#10;s8acjZ5JuAZnIxMz2y9kkGhd2Id3FyNWyUmmm0nv9Dw0auXLF7KorqtF9Yyyk9xYZXJXAjmu4dhc&#10;CCMDNzUh621DCgNKkPIFpAkU6N+jJhYurcTnImBkYAyH6G9swjmaRXykgMamvtAuRpVrnS1MsCDf&#10;SQI6kNLsL9XVXeHpfU1adYfn0GUzypkbsIHY/wAkwk5sSHILOaC7FiFdpsdBznNo0lrPcgFYzWWm&#10;o8/ryl7zMXUpjiD83LAS4EN4h4h75sTSjBXbTQvcx6YGv0KorccQ5Ewzy/SLPnmRKyhnQuDzRg2P&#10;zTDyeIGhZi/wDKri3nPBtUfWeh7xIchz1talrsauc2HqiQ/NdjhsVDDFUxk3aKWIRkQfpO0JcNcv&#10;ccwKsCHAbXIxzHR+czaFiqpqP5DcqvOgsQSWeJ5Z6r0PPVoI+89G3Nj/AJXaA4l9XbYW4kLjpTU+&#10;LLe3YIg9nMBv7p2wejHq9/ruvIL4Y4bw474t+0XZq3+asEZ+tbBq5murKIiIiIiIiIiIiIiIiIiI&#10;iIiIiIiIiIiIiIiIiIiIiIiIiIiIiIiIiIi0V/Wru7h7V/ZziiBeLs7RikJJIh4lb6FqVuaWc50W&#10;ofCOAd47ue3kWLZ7+P8ARnzP0+mHwF6v7Du3Qy+ybdxkt/FZ9+i1U5kfKYooYIv8aIksD/NMJhp9&#10;d6VWuS2Q6ODNwOp0By0dd6gciQ2okRDEggnM2AYBQc4iAJEbvUgDlZ6lgzO2QJLZ1VRTTZnIM2LE&#10;hhLnMBnixMgFW42BIqDHU3MReW6wXhlFGYTXljyagtZ6B9HtV7MVLUuA02+sw0yQDIYTCniyJpBa&#10;JjXM88uZUMUUNWEYpYCKo1IAJaopbSyrwg9xs2ehMDPr0KuKiM2JycE+7k97rFyHiEJI1IoxPvp4&#10;ZKGcuQ+nr5AsWcMY5F3t4wSOIvJlgHknqSTGY9IURdwW8QIYiDe9myD9aF2Q0zYTECCLgDvkDSC5&#10;DqwxB76yOt7DV3dlzC4IeGIEkOIgzgmoDs4zo70FaPUBi8i1x51s3aZltMynjXecjLv7NHHNtVmB&#10;CQeahhirzAkFhDZons/QkB3orCgFyQ7GO4dXaORYnQqpxCYyIYT33ZgG9IvZBNhJJhERa5EIFdPp&#10;MQHFvPVM7FnhmFReJMA8n6aFSazEgciSbExOr2ltVPBzZwgdYgL5sOY5npe4qpFBLsIhoABA6lnZ&#10;pAu3JVOJoXsIeZPXLNni0rKKMMQITEaB4aMwZrvkxq3irVCLcXPmXBzFtGL2uVXiOZYcySbsZNrs&#10;0XA1AnAhj+lAxueZg7hgeYlibOWfNyVPCLCmbuQOK4NoeWmbMycbWLDJiX5wdM8h0ICuS5csEHuj&#10;ExevKSaXBfxNDELUBDgKGAhy3JxEtDc2yZYjXX+U2QLmHIEMI/NeV2crlo0HKMnMJAiLUoc7Wroa&#10;q3CCHY6uAzdTrnLcxDqnEx86qzvVIJ5iA/S7NK9DP1aUAejacADm4+8TSQARUbI3Jher35VvDsHH&#10;Z3ADM207Zm4+/wBRjl6OS8jPhiN+vdvUjPcPZo/9GYY+hplbA65kuraIiIiIiIiIiIiIiIiIiIiI&#10;iIiIiIiIiIiIiIiIiIiIiIiIiIiIiIiIi0WvWrH/ABsOzkBU/i7TCQz0/bK3zFaFhf4s9VqTwi/h&#10;+74JI2PFA78b25DTV2XpR8ByoU9ke3T2PaPdr8vuZXLO/QtfNarcyGYMvazgIEVLDlo4IH69VrsC&#10;+WRDevvN/U5LLvMK6cjF+KX5l3a/SesVYhGKNqwhGWQNADpzMXNsgoZ3+j8zfoB0KuK365ktzdnB&#10;MgZvpzUHLFRoYiBUQvTN2IAatnIvq5QA9xsIADej9MSrmt4cc/RLzY2cO2YeViYIxUQxN4kjJyxh&#10;rn4a6GMDOdQ02e+g56AWgVXY2E0sxsGzPeZ74aCKCOOjVB61fIgQUeummaM2TwQcu5rFoOWdgpgs&#10;XYCQ7ctaptn6clgICCAIAGoAIoiSRSxgYPa1vzioFGdrZ8tSLRE+jO3jGaT6MvTA0f8AOsZkqYWi&#10;ZvatXRnLQiuhaoLGodQaSOhyBiDGve3V7KRiB27tM3ubPc5d6xglTQ7wsPZLRF2hbUeDGjs4ObuG&#10;oOMjN9ZYd2ZeWs5U+MGRvoCxd+Ri7TexyWcMqN4hWAC5BAYsLEgkliA1C+oqgpOVhJvydu6HzAyl&#10;Qa83NT2Eh2Of5nvFln3cAv3kRFaQ81CBQsc/exDtlaO+Z73GZEQ3eQGVuMwXA5TZngHIaw0jKJpf&#10;KHaGOrgDuy5Fv1OwNah2QcIy7spAOd72Zu6DQmsk+cM85u2h5B3uI5XIII4+VoW6ARCmYewY+7RT&#10;wvqYLDPMP0Ajq4HKpxGktzl75mc/VJPO1LwuIsIWzBt/V9Vs1IoJ5+mGa5zd8vSVj8dSM/VBN+QY&#10;l+ZHpHYYfB4kxA1Zg5B5gWz5SSxLCxFRXJWFJBgjo5aQL/Q9u8rHXtGGcxD3uGGrDIn1wzEeht6t&#10;TBFB6NiQI4hFGePHFExNRj8h3RhANSXMIhi9qrEZMTuzsN+5/B/rO1/748h7F5J/C/qFfhr3oRb4&#10;h7OC5Ijd1DsYh3tDutgJcwXV9ERERERERERERERERERERERERERERERERERERERERERERERERERE&#10;RERfgftf+jU7IXbd27sLfLtA8KJW/O+e6+wJW6uwNtxb6cQN2I8Bu7BtXG7Yj2bDh90t5dj4Ca+O&#10;2ljp4xOLwOKxLzzK70SoZYl/j7z3Fu3e1eHibbs5xcTCoOHh1jFxsM00VHiIAw66aZqzNJLOxDut&#10;k9hfC1288HOz7ZsfZLfte6dj3htFG17Zg07BuzbBjbThYRwcLENW37HtNdHDQeHhw66KTcgkBfkn&#10;dX1f30YOyxtOLeHs44bbhxeKlzMBJmcUuNUP4Mw0uXyxSIcRI4hYOPExTphMyOKbKHJywwwE1K/M&#10;wuxm4KOLj2M4jlxxbTtT0hmuMWn2RrK5ztHwoPDXiHD8T20xsIU0EV/cXs759RM1Md1VtAAipzJK&#10;+sPoEfROG/ZOwFa/3WOOl/8AOb79Vl+w/s6P4uE/5Ttf/j+jRfP+yc8OU/2dY8//AAXs3GjfcfLJ&#10;c/uCXonP703Z3+dbjj9f7Zbp9h/Z23xeG/rO19P5dR+yc8OX+Hm0f7G7N/8Ao/uZuuf3BP0Tn96Z&#10;s2unFbjkPKnEyg++QZ9h/Zz+9tP/ADja9X/l/d1P7Jzw5m/bzaT13N2bPt3PN1x+4Jeib/vTNmnx&#10;4rcc/r/bMeudelk+w/s5/e2kWttG15f8un7J3w5/4ebTd/2l7N3/ANjLj9wR9E1/el7N/wA63HP/&#10;APpqHsf2cP8AF1I6bRtYHo8f+dosn7J3w5/4e7V/sbs4Of8Aedc/uCXomjfslbLI0PFXjkR/3m9U&#10;+w/s7nu4HrtO2f8AmPVZR+yc8OX+Hm1f7H7Of+j9/WbofQI+iZJc9knZbsA/7avHMUD5Diaxdy7i&#10;qfYf2cFt3Af/AHO2f+YZT+yc8Of+Hu1RP7T9nOn95/VZD6BH0TJ/2JGyv86nHKrBq/6ZrGwuMgh7&#10;H9nD/FtPXynbP/Mcuij9k54c/wDD3av9j9nf/SP0rIegT9E0LdkjZIz/ALqfHK+v90y/VPsO7N/3&#10;tp/5ztnRvwjT05qf2Tvhz/w92rP+J+zmd/4nWQ9At6JwW7JWyv8AOpxyP18TP6slP2H9nP7205/w&#10;nbM7/wAI98k/ZO+HP/D3av8AY/Zz/wBHWX7gz6J5m/FL2WB04qccodP5PEwaJ9h/Z3+9w79p2w9/&#10;4R7yo/ZN+HJ3+zvaX1O5uzZMTL7nmZXA9Ax6J4f7EvZhvfirxzIq2X7Zt6XUfYf2dd/i4f8AOds/&#10;8wp/ZOeHL/DvaP8AYvZv/wBG9S/z3a/q+/o0MTt3GY/ZnZ8w+D2TiZGFhw+yJfFLjPIgwGIkwcmI&#10;mwzot+8ZPxMvFECbFDHNlmVFFFBAOQQrDV2L3BVWahslVNLBqKdq2kAEXk4lRIOrvkvrwvhQ+GgY&#10;VNGL2zxq8QVF8T4l7O1Gqktwj9q6BS0ixcXkr+nvZp7LnA/shcNYeEfZ93Kg3C3BG3dpbzR7Dg27&#10;vLvCItvbYk4KRtPH/hDevbG3Nqj5TL2dhIfk/wAu+TShJHcyYIo5hj5BsOwbLu3Z6dl2PC8Vg01V&#10;Vijjrraqs8VZ4sSqqqTLOwyWoO13bDtF2631i9oO1G8at6b2xsHZ9mxNrq2fZdmNWBsuH4rZ6PFb&#10;FgbPgDgoDcVOEKqi5qJMr9Ar7FxlERERERERERERERERERERERERERERERERERERERERERERERER&#10;ERERERERERERERERERERERERERERERERERERERERERERERERERERERERERERERERERERERERERER&#10;ERERERERERERERERERERERERERERERERERERERERERERERERERERERERERERERERERERERERERER&#10;ERf/2VBLAQItABQABgAIAAAAIQArENvACgEAABQCAAATAAAAAAAAAAAAAAAAAAAAAABbQ29udGVu&#10;dF9UeXBlc10ueG1sUEsBAi0AFAAGAAgAAAAhADj9If/WAAAAlAEAAAsAAAAAAAAAAAAAAAAAOwEA&#10;AF9yZWxzLy5yZWxzUEsBAi0AFAAGAAgAAAAhAKW/PO++AgAAbAUAAA4AAAAAAAAAAAAAAAAAOgIA&#10;AGRycy9lMm9Eb2MueG1sUEsBAi0AFAAGAAgAAAAhADedwRi6AAAAIQEAABkAAAAAAAAAAAAAAAAA&#10;JAUAAGRycy9fcmVscy9lMm9Eb2MueG1sLnJlbHNQSwECLQAUAAYACAAAACEAY46RSt0AAAAIAQAA&#10;DwAAAAAAAAAAAAAAAAAVBgAAZHJzL2Rvd25yZXYueG1sUEsBAi0ACgAAAAAAAAAhAMbUXGPK0QAA&#10;ytEAABQAAAAAAAAAAAAAAAAAHwcAAGRycy9tZWRpYS9pbWFnZTEuanBnUEsFBgAAAAAGAAYAfAEA&#10;ABvZAAAAAA=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4674235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02EA3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102EA3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Digital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68.05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HTKv8/hAAAACwEAAA8AAABkcnMvZG93bnJldi54bWxMj8tO&#10;wzAQRfdI/IM1SOyokz4SGjKpKio2LJAoSLB0YyeOiMeW7abh7zErWI7u0b1n6t1sRjYpHwZLCPki&#10;A6aotXKgHuH97enuHliIgqQYLSmEbxVg11xf1aKS9kKvajrGnqUSCpVA0DG6ivPQamVEWFinKGWd&#10;9UbEdPqeSy8uqdyMfJllBTdioLSghVOPWrVfx7NB+DB6kAf/8tnJcTo8d/uNm71DvL2Z9w/Aoprj&#10;Hwy/+kkdmuR0smeSgY0Iy3VeJhShXBU5sEQU23wN7ISw3ZQr4E3N///Q/AAAAP//AwBQSwECLQAU&#10;AAYACAAAACEAtoM4kv4AAADhAQAAEwAAAAAAAAAAAAAAAAAAAAAAW0NvbnRlbnRfVHlwZXNdLnht&#10;bFBLAQItABQABgAIAAAAIQA4/SH/1gAAAJQBAAALAAAAAAAAAAAAAAAAAC8BAABfcmVscy8ucmVs&#10;c1BLAQItABQABgAIAAAAIQAdqWHAIgIAACMEAAAOAAAAAAAAAAAAAAAAAC4CAABkcnMvZTJvRG9j&#10;LnhtbFBLAQItABQABgAIAAAAIQB0yr/P4QAAAAsBAAAPAAAAAAAAAAAAAAAAAHwEAABkcnMvZG93&#10;bnJldi54bWxQSwUGAAAAAAQABADzAAAAigUAAAAA&#10;" stroked="f">
                <v:textbox style="mso-fit-shape-to-text:t">
                  <w:txbxContent>
                    <w:p w:rsidR="001A2E57" w:rsidRPr="001A2E57" w:rsidRDefault="00102EA3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102EA3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Digital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5391150</wp:posOffset>
                </wp:positionV>
                <wp:extent cx="5934075" cy="27622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102EA3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02EA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Digital Control System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102EA3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It has a digital control system so you can set your own temperature.</w:t>
                            </w:r>
                          </w:p>
                          <w:p w:rsidR="003C2BB9" w:rsidRDefault="00102EA3" w:rsidP="00916D20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02EA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4 Temperature Sensors</w:t>
                            </w:r>
                          </w:p>
                          <w:p w:rsidR="0048588E" w:rsidRDefault="00102EA3" w:rsidP="00102EA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102EA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FD Inverter Technology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Dimension(H*W*D)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02E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102EA3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1775*660*500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Total Net Capacity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02E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438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Compressor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02EA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A+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424.5pt;width:467.25pt;height:21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iJA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zikxTGOJ&#10;XsQQyHsYSBHV6a0vMejZYlgY8BqrnDL19gn4D08MbDpmduLBOeg7wRpkN40vs6unI46PIHX/GRr8&#10;hu0DJKChdTpKh2IQRMcqHS+ViVQ4Xs6XN7N8gRQ5+orFbVHMU+0yVp6fW+fDRwGaxENFHZY+wbPD&#10;kw+RDivPIfE3D0o2W6lUMtyu3ihHDgzbZJtWyuBVmDKkr+hyXswTsoH4PnWQlgHbWEld0bs8rrGx&#10;ohwfTJNCApNqPCMTZU76RElGccJQD6kQN2fZa2iOKJiDsWtxyvDQgftFSY8dW1H/c8+coER9Mij6&#10;cjqbxRZPxmy+KNBw15762sMMR6iKBkrG4yaksYhyGHjA4rQyyRarODI5UcZOTGqepia2+rWdov7M&#10;9vo3AAAA//8DAFBLAwQUAAYACAAAACEAca3y7d4AAAAJAQAADwAAAGRycy9kb3ducmV2LnhtbEyP&#10;QU+DQBCF7yb+h82YeDF2sdIWkKVRE43X1v6AAaZAZGcJuy303zue7G1e3sub7+Xb2fbqTKPvHBt4&#10;WkSgiCtXd9wYOHx/PCagfECusXdMBi7kYVvc3uSY1W7iHZ33oVFSwj5DA20IQ6a1r1qy6BduIBbv&#10;6EaLQeTY6HrEScptr5dRtNYWO5YPLQ703lL1sz9ZA8ev6WGVTuVnOGx28foNu03pLsbc382vL6AC&#10;zeE/DH/4gg6FMJXuxLVXvQEZEgwkcSqH2OlzvAJVSm6ZxBHoItfXC4pfAAAA//8DAFBLAQItABQA&#10;BgAIAAAAIQC2gziS/gAAAOEBAAATAAAAAAAAAAAAAAAAAAAAAABbQ29udGVudF9UeXBlc10ueG1s&#10;UEsBAi0AFAAGAAgAAAAhADj9If/WAAAAlAEAAAsAAAAAAAAAAAAAAAAALwEAAF9yZWxzLy5yZWxz&#10;UEsBAi0AFAAGAAgAAAAhALADLCIkAgAAIwQAAA4AAAAAAAAAAAAAAAAALgIAAGRycy9lMm9Eb2Mu&#10;eG1sUEsBAi0AFAAGAAgAAAAhAHGt8u3eAAAACQEAAA8AAAAAAAAAAAAAAAAAfgQAAGRycy9kb3du&#10;cmV2LnhtbFBLBQYAAAAABAAEAPMAAACJBQAAAAA=&#10;" stroked="f">
                <v:textbox>
                  <w:txbxContent>
                    <w:p w:rsidR="003C2BB9" w:rsidRDefault="00102EA3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02EA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Digital Control System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102EA3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It has a digital control system so you can set your own temperature.</w:t>
                      </w:r>
                    </w:p>
                    <w:p w:rsidR="003C2BB9" w:rsidRDefault="00102EA3" w:rsidP="00916D20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102EA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4 Temperature Sensors</w:t>
                      </w:r>
                    </w:p>
                    <w:p w:rsidR="0048588E" w:rsidRDefault="00102EA3" w:rsidP="00102EA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102EA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FD Inverter Technology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Dimension(H*W*D)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02E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102EA3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1775*660*500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Total Net Capacity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02E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438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Compressor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02EA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A+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10F4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F78" w:rsidRDefault="00E24F78" w:rsidP="00F671F5">
      <w:pPr>
        <w:spacing w:after="0" w:line="240" w:lineRule="auto"/>
      </w:pPr>
      <w:r>
        <w:separator/>
      </w:r>
    </w:p>
  </w:endnote>
  <w:endnote w:type="continuationSeparator" w:id="0">
    <w:p w:rsidR="00E24F78" w:rsidRDefault="00E24F78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F78" w:rsidRDefault="00E24F78" w:rsidP="00F671F5">
      <w:pPr>
        <w:spacing w:after="0" w:line="240" w:lineRule="auto"/>
      </w:pPr>
      <w:r>
        <w:separator/>
      </w:r>
    </w:p>
  </w:footnote>
  <w:footnote w:type="continuationSeparator" w:id="0">
    <w:p w:rsidR="00E24F78" w:rsidRDefault="00E24F78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26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26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26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02EA3"/>
    <w:rsid w:val="001952DA"/>
    <w:rsid w:val="001A2E57"/>
    <w:rsid w:val="00237981"/>
    <w:rsid w:val="003A3F6E"/>
    <w:rsid w:val="003C2BB9"/>
    <w:rsid w:val="003C6BB1"/>
    <w:rsid w:val="0048588E"/>
    <w:rsid w:val="005C0D11"/>
    <w:rsid w:val="00665107"/>
    <w:rsid w:val="006738C1"/>
    <w:rsid w:val="007A2EAC"/>
    <w:rsid w:val="00881E57"/>
    <w:rsid w:val="008B159E"/>
    <w:rsid w:val="00916D20"/>
    <w:rsid w:val="00AA2411"/>
    <w:rsid w:val="00B31A37"/>
    <w:rsid w:val="00B9788F"/>
    <w:rsid w:val="00BD74E3"/>
    <w:rsid w:val="00C4390E"/>
    <w:rsid w:val="00CB556E"/>
    <w:rsid w:val="00D07D84"/>
    <w:rsid w:val="00D25C66"/>
    <w:rsid w:val="00D70BE5"/>
    <w:rsid w:val="00D91532"/>
    <w:rsid w:val="00E2086F"/>
    <w:rsid w:val="00E24F78"/>
    <w:rsid w:val="00E47FB5"/>
    <w:rsid w:val="00E85189"/>
    <w:rsid w:val="00F22570"/>
    <w:rsid w:val="00F671F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97B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330C-70F4-418D-B014-411304A2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2020-12-21T10:37:00Z</dcterms:created>
  <dcterms:modified xsi:type="dcterms:W3CDTF">2020-12-21T10:37:00Z</dcterms:modified>
</cp:coreProperties>
</file>