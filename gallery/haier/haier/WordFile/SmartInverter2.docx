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B447F6" w:rsidP="0085068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4409440</wp:posOffset>
                </wp:positionV>
                <wp:extent cx="5934075" cy="380047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80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E536AF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536AF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A-PAM Technology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C4390E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The </w:t>
                            </w:r>
                            <w:r w:rsidR="00B31A37"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self-clean</w:t>
                            </w: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design freezes the surface with moisture in the air and removes the dirt in defrosting.</w:t>
                            </w:r>
                          </w:p>
                          <w:p w:rsidR="0085068A" w:rsidRPr="0085068A" w:rsidRDefault="0085068A" w:rsidP="0085068A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3C2BB9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Installation</w:t>
                            </w:r>
                          </w:p>
                          <w:p w:rsidR="00C4390E" w:rsidRPr="00C4390E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UPS Inverter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Refrigerant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Air Circulation (m3/h)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850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347.2pt;width:467.25pt;height:299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" stroked="f">
                <v:textbox>
                  <w:txbxContent>
                    <w:p w:rsidR="003C2BB9" w:rsidRDefault="00E536AF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E536AF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A-PAM Technology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C4390E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The </w:t>
                      </w:r>
                      <w:r w:rsidR="00B31A37"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>self-clean</w:t>
                      </w: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design freezes the surface with moisture in the air and removes the dirt in defrosting.</w:t>
                      </w:r>
                    </w:p>
                    <w:p w:rsidR="0085068A" w:rsidRPr="0085068A" w:rsidRDefault="0085068A" w:rsidP="0085068A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</w:p>
                    <w:p w:rsidR="003C2BB9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Installation</w:t>
                      </w:r>
                    </w:p>
                    <w:p w:rsidR="00C4390E" w:rsidRPr="00C4390E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UPS Inverter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Refrigerant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Air Circulation (m3/h)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850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7FEAC" wp14:editId="4EF1D5FD">
                <wp:simplePos x="0" y="0"/>
                <wp:positionH relativeFrom="column">
                  <wp:posOffset>3905250</wp:posOffset>
                </wp:positionH>
                <wp:positionV relativeFrom="paragraph">
                  <wp:posOffset>5305425</wp:posOffset>
                </wp:positionV>
                <wp:extent cx="1828800" cy="2571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linkedTxbx id="2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7FEAC" id="Text Box 11" o:spid="_x0000_s1027" type="#_x0000_t202" style="position:absolute;margin-left:307.5pt;margin-top:417.75pt;width:2in;height:2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" fillcolor="white [3201]" stroked="f" strokeweight=".5pt">
                <v:textbox>
                  <w:txbxContent/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17C689" wp14:editId="04283F21">
                <wp:simplePos x="0" y="0"/>
                <wp:positionH relativeFrom="column">
                  <wp:posOffset>2028825</wp:posOffset>
                </wp:positionH>
                <wp:positionV relativeFrom="paragraph">
                  <wp:posOffset>5305425</wp:posOffset>
                </wp:positionV>
                <wp:extent cx="1828800" cy="2571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linkedTxbx id="2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17C689" id="Text Box 8" o:spid="_x0000_s1028" type="#_x0000_t202" style="position:absolute;margin-left:159.75pt;margin-top:417.75pt;width:2in;height:20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" fillcolor="white [3201]" stroked="f" strokeweight=".5pt">
                <v:textbox style="mso-next-textbox:#Text Box 11">
                  <w:txbxContent/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5295900</wp:posOffset>
                </wp:positionV>
                <wp:extent cx="1828800" cy="2571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 id="2">
                        <w:txbxContent>
                          <w:p w:rsidR="0085068A" w:rsidRPr="0085068A" w:rsidRDefault="0085068A" w:rsidP="0085068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5068A">
                              <w:rPr>
                                <w:sz w:val="18"/>
                                <w:szCs w:val="18"/>
                                <w:lang w:val="en-GB"/>
                              </w:rPr>
                              <w:t>One Touch Cleaning.</w:t>
                            </w:r>
                          </w:p>
                          <w:p w:rsidR="0085068A" w:rsidRDefault="0085068A" w:rsidP="0085068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5068A">
                              <w:rPr>
                                <w:sz w:val="18"/>
                                <w:szCs w:val="18"/>
                                <w:lang w:val="en-GB"/>
                              </w:rPr>
                              <w:t>Turbo Cooling &amp; Heating</w:t>
                            </w:r>
                          </w:p>
                          <w:p w:rsidR="0085068A" w:rsidRPr="0085068A" w:rsidRDefault="00E67736" w:rsidP="0085068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Wi-Fi</w:t>
                            </w:r>
                            <w:r w:rsidR="0085068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S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m</w:t>
                            </w:r>
                            <w:r w:rsidR="0085068A">
                              <w:rPr>
                                <w:sz w:val="18"/>
                                <w:szCs w:val="18"/>
                                <w:lang w:val="en-GB"/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9" type="#_x0000_t202" style="position:absolute;margin-left:12pt;margin-top:417pt;width:2in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" fillcolor="white [3201]" stroked="f" strokeweight=".5pt">
                <v:textbox style="mso-next-textbox:#Text Box 8">
                  <w:txbxContent>
                    <w:p w:rsidR="0085068A" w:rsidRPr="0085068A" w:rsidRDefault="0085068A" w:rsidP="0085068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85068A">
                        <w:rPr>
                          <w:sz w:val="18"/>
                          <w:szCs w:val="18"/>
                          <w:lang w:val="en-GB"/>
                        </w:rPr>
                        <w:t>One Touch Cleaning.</w:t>
                      </w:r>
                    </w:p>
                    <w:p w:rsidR="0085068A" w:rsidRDefault="0085068A" w:rsidP="0085068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85068A">
                        <w:rPr>
                          <w:sz w:val="18"/>
                          <w:szCs w:val="18"/>
                          <w:lang w:val="en-GB"/>
                        </w:rPr>
                        <w:t>Turbo Cooling &amp; Heating</w:t>
                      </w:r>
                    </w:p>
                    <w:p w:rsidR="0085068A" w:rsidRPr="0085068A" w:rsidRDefault="00E67736" w:rsidP="0085068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Wi-Fi</w:t>
                      </w:r>
                      <w:r w:rsidR="0085068A">
                        <w:rPr>
                          <w:sz w:val="18"/>
                          <w:szCs w:val="18"/>
                          <w:lang w:val="en-GB"/>
                        </w:rPr>
                        <w:t xml:space="preserve"> S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>m</w:t>
                      </w:r>
                      <w:r w:rsidR="0085068A">
                        <w:rPr>
                          <w:sz w:val="18"/>
                          <w:szCs w:val="18"/>
                          <w:lang w:val="en-GB"/>
                        </w:rPr>
                        <w:t>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3588385</wp:posOffset>
                </wp:positionV>
                <wp:extent cx="2360930" cy="1404620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85D76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Smart Inverter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282.5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" stroked="f">
                <v:textbox style="mso-fit-shape-to-text:t">
                  <w:txbxContent>
                    <w:p w:rsidR="001A2E57" w:rsidRPr="001A2E57" w:rsidRDefault="00185D76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Smart Inverter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4051935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E536AF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36AF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HSU-18HFCA/022WUSDC(S)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97.2pt;margin-top:319.05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" stroked="f">
                <v:textbox style="mso-fit-shape-to-text:t">
                  <w:txbxContent>
                    <w:p w:rsidR="001A2E57" w:rsidRPr="001A2E57" w:rsidRDefault="00E536AF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36AF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HSU-18HFCA/022WUSDC(S)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1061085</wp:posOffset>
                </wp:positionH>
                <wp:positionV relativeFrom="paragraph">
                  <wp:posOffset>2054225</wp:posOffset>
                </wp:positionV>
                <wp:extent cx="3801745" cy="1544955"/>
                <wp:effectExtent l="0" t="0" r="825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54495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3.55pt;margin-top:161.75pt;width:299.3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D7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1514475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40.4pt;margin-top:119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JseUyw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6dHOpaoOYERoeGg8zC9YNMp8w6iDWVBg+3VH&#10;DMNIPEgw8yLJMj88wkc2nYHzkDmPlOcRIilAFdhhNCzXLgycIIxegenvebCjvx0Dk5Ey3PGg7jiP&#10;/BA5/w5Zv6bm8i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63ED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747" w:rsidRDefault="00E31747" w:rsidP="00F671F5">
      <w:pPr>
        <w:spacing w:after="0" w:line="240" w:lineRule="auto"/>
      </w:pPr>
      <w:r>
        <w:separator/>
      </w:r>
    </w:p>
  </w:endnote>
  <w:endnote w:type="continuationSeparator" w:id="0">
    <w:p w:rsidR="00E31747" w:rsidRDefault="00E31747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747" w:rsidRDefault="00E31747" w:rsidP="00F671F5">
      <w:pPr>
        <w:spacing w:after="0" w:line="240" w:lineRule="auto"/>
      </w:pPr>
      <w:r>
        <w:separator/>
      </w:r>
    </w:p>
  </w:footnote>
  <w:footnote w:type="continuationSeparator" w:id="0">
    <w:p w:rsidR="00E31747" w:rsidRDefault="00E31747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7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228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229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230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17DE8"/>
    <w:multiLevelType w:val="hybridMultilevel"/>
    <w:tmpl w:val="1F5E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47F32"/>
    <w:multiLevelType w:val="hybridMultilevel"/>
    <w:tmpl w:val="0686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F6410"/>
    <w:rsid w:val="00185D76"/>
    <w:rsid w:val="001A2E57"/>
    <w:rsid w:val="003A3F6E"/>
    <w:rsid w:val="003C2BB9"/>
    <w:rsid w:val="005C0D11"/>
    <w:rsid w:val="00665107"/>
    <w:rsid w:val="007A2EAC"/>
    <w:rsid w:val="0085068A"/>
    <w:rsid w:val="008B159E"/>
    <w:rsid w:val="00AA2411"/>
    <w:rsid w:val="00B31A37"/>
    <w:rsid w:val="00B447F6"/>
    <w:rsid w:val="00B9788F"/>
    <w:rsid w:val="00BD74E3"/>
    <w:rsid w:val="00C4390E"/>
    <w:rsid w:val="00D07D84"/>
    <w:rsid w:val="00E31747"/>
    <w:rsid w:val="00E47FB5"/>
    <w:rsid w:val="00E536AF"/>
    <w:rsid w:val="00E67736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D95DA-9B97-4102-B89D-416EF2D3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3</cp:revision>
  <dcterms:created xsi:type="dcterms:W3CDTF">2020-12-19T05:45:00Z</dcterms:created>
  <dcterms:modified xsi:type="dcterms:W3CDTF">2020-12-19T05:59:00Z</dcterms:modified>
</cp:coreProperties>
</file>