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D70B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5033010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D70BE5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0BE5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HRF-748KG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96.3pt;width:185.9pt;height:110.6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fuhDQIAAPMDAAAOAAAAZHJzL2Uyb0RvYy54bWysU21v2yAQ/j5p/wHxfbHjOl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" filled="f" stroked="f">
                <v:textbox style="mso-fit-shape-to-text:t">
                  <w:txbxContent>
                    <w:p w:rsidR="001A2E57" w:rsidRPr="001A2E57" w:rsidRDefault="00D70BE5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0BE5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HRF-748KG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53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2247900</wp:posOffset>
                </wp:positionV>
                <wp:extent cx="2190750" cy="24003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4003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77pt;width:172.5pt;height:189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9153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1534795</wp:posOffset>
                </wp:positionH>
                <wp:positionV relativeFrom="paragraph">
                  <wp:posOffset>4674235</wp:posOffset>
                </wp:positionV>
                <wp:extent cx="2855595" cy="1404620"/>
                <wp:effectExtent l="0" t="0" r="190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5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D70BE5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D70BE5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SBS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20.85pt;margin-top:368.05pt;width:224.8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" stroked="f">
                <v:textbox style="mso-fit-shape-to-text:t">
                  <w:txbxContent>
                    <w:p w:rsidR="001A2E57" w:rsidRPr="001A2E57" w:rsidRDefault="00D70BE5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D70BE5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SBS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53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5391150</wp:posOffset>
                </wp:positionV>
                <wp:extent cx="5934075" cy="276225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76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FF25F2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FF25F2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TWIN-INVERTER</w:t>
                            </w:r>
                            <w:r w:rsid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Default="00FF25F2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Twin Inverter keeps food fresh for longer time &amp; save energy along with noise free environment.</w:t>
                            </w:r>
                          </w:p>
                          <w:p w:rsidR="003C2BB9" w:rsidRDefault="00FF25F2" w:rsidP="00FF25F2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No</w:t>
                            </w:r>
                            <w:r w:rsidRPr="00FF25F2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-F</w:t>
                            </w: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 xml:space="preserve">rost </w:t>
                            </w:r>
                            <w:r w:rsidRPr="00FF25F2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M</w:t>
                            </w: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 xml:space="preserve">ulti </w:t>
                            </w:r>
                            <w:r w:rsidRPr="00FF25F2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A</w:t>
                            </w: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 xml:space="preserve">ir </w:t>
                            </w:r>
                            <w:r w:rsidRPr="00FF25F2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F</w:t>
                            </w: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low</w:t>
                            </w:r>
                          </w:p>
                          <w:p w:rsidR="00C4390E" w:rsidRPr="00C4390E" w:rsidRDefault="00FF25F2" w:rsidP="00FF25F2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F25F2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L</w:t>
                            </w: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arge</w:t>
                            </w:r>
                            <w:r w:rsidRPr="00FF25F2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-C</w:t>
                            </w: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apacity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D91532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D91532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Dimension(H*W*D)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FF25F2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FF25F2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1790*908*738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D91532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D91532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Total Net Capacity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FF25F2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495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D91532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D91532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C</w:t>
                                  </w:r>
                                  <w:bookmarkStart w:id="0" w:name="_GoBack"/>
                                  <w:bookmarkEnd w:id="0"/>
                                  <w:r w:rsidRPr="00D91532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ompressor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D91532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D91532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Inverter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16.05pt;margin-top:424.5pt;width:467.25pt;height:217.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" stroked="f">
                <v:textbox>
                  <w:txbxContent>
                    <w:p w:rsidR="003C2BB9" w:rsidRDefault="00FF25F2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FF25F2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TWIN-INVERTER</w:t>
                      </w:r>
                      <w:r w:rsid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Default="00FF25F2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  <w:t>Twin Inverter keeps food fresh for longer time &amp; save energy along with noise free environment.</w:t>
                      </w:r>
                    </w:p>
                    <w:p w:rsidR="003C2BB9" w:rsidRDefault="00FF25F2" w:rsidP="00FF25F2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No</w:t>
                      </w:r>
                      <w:r w:rsidRPr="00FF25F2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-F</w:t>
                      </w: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 xml:space="preserve">rost </w:t>
                      </w:r>
                      <w:r w:rsidRPr="00FF25F2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M</w:t>
                      </w: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 xml:space="preserve">ulti </w:t>
                      </w:r>
                      <w:r w:rsidRPr="00FF25F2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A</w:t>
                      </w: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 xml:space="preserve">ir </w:t>
                      </w:r>
                      <w:r w:rsidRPr="00FF25F2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F</w:t>
                      </w: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low</w:t>
                      </w:r>
                    </w:p>
                    <w:p w:rsidR="00C4390E" w:rsidRPr="00C4390E" w:rsidRDefault="00FF25F2" w:rsidP="00FF25F2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FF25F2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L</w:t>
                      </w: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arge</w:t>
                      </w:r>
                      <w:r w:rsidRPr="00FF25F2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-C</w:t>
                      </w: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apacity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D91532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D91532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Dimension(H*W*D)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FF25F2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FF25F2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1790*908*738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D91532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D91532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Total Net Capacity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FF25F2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495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D91532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D91532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C</w:t>
                            </w:r>
                            <w:bookmarkStart w:id="1" w:name="_GoBack"/>
                            <w:bookmarkEnd w:id="1"/>
                            <w:r w:rsidRPr="00D91532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ompressor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D91532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D91532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Inverter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5C6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1438275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13.2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aliyg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7GjnUlUHMCI0PDQe5hcsGmW+YdTBLCiw/boj&#10;hmEkHiSYeZFkmR8e4SObzsB5yJxHyvMIkRSgCuwwGpZrFwZOEEavwPT3PNjR346ByUgZ7nhQd5xH&#10;foicf4esX1Nz+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4FD8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34C" w:rsidRDefault="0017034C" w:rsidP="00F671F5">
      <w:pPr>
        <w:spacing w:after="0" w:line="240" w:lineRule="auto"/>
      </w:pPr>
      <w:r>
        <w:separator/>
      </w:r>
    </w:p>
  </w:endnote>
  <w:endnote w:type="continuationSeparator" w:id="0">
    <w:p w:rsidR="0017034C" w:rsidRDefault="0017034C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34C" w:rsidRDefault="0017034C" w:rsidP="00F671F5">
      <w:pPr>
        <w:spacing w:after="0" w:line="240" w:lineRule="auto"/>
      </w:pPr>
      <w:r>
        <w:separator/>
      </w:r>
    </w:p>
  </w:footnote>
  <w:footnote w:type="continuationSeparator" w:id="0">
    <w:p w:rsidR="0017034C" w:rsidRDefault="0017034C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6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167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168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169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17034C"/>
    <w:rsid w:val="001952DA"/>
    <w:rsid w:val="001A2E57"/>
    <w:rsid w:val="003A3F6E"/>
    <w:rsid w:val="003C2BB9"/>
    <w:rsid w:val="005C0D11"/>
    <w:rsid w:val="00665107"/>
    <w:rsid w:val="007A2EAC"/>
    <w:rsid w:val="008B159E"/>
    <w:rsid w:val="00AA2411"/>
    <w:rsid w:val="00B31A37"/>
    <w:rsid w:val="00B9788F"/>
    <w:rsid w:val="00BD74E3"/>
    <w:rsid w:val="00C4390E"/>
    <w:rsid w:val="00D07D84"/>
    <w:rsid w:val="00D25C66"/>
    <w:rsid w:val="00D70BE5"/>
    <w:rsid w:val="00D91532"/>
    <w:rsid w:val="00E47FB5"/>
    <w:rsid w:val="00E85189"/>
    <w:rsid w:val="00F22570"/>
    <w:rsid w:val="00F671F5"/>
    <w:rsid w:val="00FF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197B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2718A-B6A5-4427-9CB1-D125B916A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2020-12-21T10:03:00Z</dcterms:created>
  <dcterms:modified xsi:type="dcterms:W3CDTF">2020-12-21T10:03:00Z</dcterms:modified>
</cp:coreProperties>
</file>