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B12E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5153025</wp:posOffset>
                </wp:positionV>
                <wp:extent cx="5934075" cy="307340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07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786A0D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DD Inverter Motor</w:t>
                            </w:r>
                            <w:r w:rsid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Default="00786A0D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Direct motion motor </w:t>
                            </w:r>
                            <w:bookmarkStart w:id="0" w:name="_GoBack"/>
                            <w: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of Fisher &amp; Paykel which works with less vibration and produces the minimal 67 decibels noise.</w:t>
                            </w:r>
                          </w:p>
                          <w:p w:rsidR="003C2BB9" w:rsidRDefault="00097BBF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UV Light</w:t>
                            </w:r>
                          </w:p>
                          <w:p w:rsidR="00C4390E" w:rsidRPr="00C4390E" w:rsidRDefault="00097BBF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Dual Spray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097BBF" w:rsidP="00097BBF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Wash Capacity (Kg)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Dimension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850x595x530</w:t>
                                  </w:r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Motor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DD Motor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05pt;margin-top:405.75pt;width:467.25pt;height:242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" stroked="f">
                <v:textbox>
                  <w:txbxContent>
                    <w:p w:rsidR="003C2BB9" w:rsidRDefault="00786A0D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DD Inverter Motor</w:t>
                      </w:r>
                      <w:r w:rsid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Default="00786A0D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Direct motion motor </w:t>
                      </w:r>
                      <w:bookmarkStart w:id="1" w:name="_GoBack"/>
                      <w: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  <w:t>of Fisher &amp; Paykel which works with less vibration and produces the minimal 67 decibels noise.</w:t>
                      </w:r>
                    </w:p>
                    <w:p w:rsidR="003C2BB9" w:rsidRDefault="00097BBF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UV Light</w:t>
                      </w:r>
                    </w:p>
                    <w:p w:rsidR="00C4390E" w:rsidRPr="00C4390E" w:rsidRDefault="00097BBF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Dual Spray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097BBF" w:rsidP="00097BBF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Wash Capacity (Kg)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8</w:t>
                            </w:r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Dimension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850x595x530</w:t>
                            </w:r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Motor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DD Motor</w:t>
                            </w:r>
                          </w:p>
                        </w:tc>
                      </w:tr>
                      <w:bookmarkEnd w:id="1"/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4661535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786A0D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6A0D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HWM 80-B14876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367.05pt;width:185.9pt;height:110.6pt;z-index:25166438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" filled="f" stroked="f">
                <v:textbox style="mso-fit-shape-to-text:t">
                  <w:txbxContent>
                    <w:p w:rsidR="001A2E57" w:rsidRPr="001A2E57" w:rsidRDefault="00786A0D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6A0D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HWM 80-B14876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1534795</wp:posOffset>
                </wp:positionH>
                <wp:positionV relativeFrom="paragraph">
                  <wp:posOffset>4340860</wp:posOffset>
                </wp:positionV>
                <wp:extent cx="2855595" cy="1404620"/>
                <wp:effectExtent l="0" t="0" r="190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5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786A0D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786A0D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Series Front Loading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20.85pt;margin-top:341.8pt;width:224.8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" stroked="f">
                <v:textbox style="mso-fit-shape-to-text:t">
                  <w:txbxContent>
                    <w:p w:rsidR="001A2E57" w:rsidRPr="001A2E57" w:rsidRDefault="00786A0D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786A0D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Series Front Loading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2028825</wp:posOffset>
                </wp:positionV>
                <wp:extent cx="2190750" cy="24003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4003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59.75pt;width:172.5pt;height:189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" stroked="f">
                <v:fill r:id="rId9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25C6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1438275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13.2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aliyg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7GjnUlUHMCI0PDQe5hcsGmW+YdTBLCiw/boj&#10;hmEkHiSYeZFkmR8e4SObzsB5yJxHyvMIkRSgCuwwGpZrFwZOEEavwPT3PNjR346ByUgZ7nhQd5xH&#10;foicf4esX1Nz+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69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60C" w:rsidRDefault="0057660C" w:rsidP="00F671F5">
      <w:pPr>
        <w:spacing w:after="0" w:line="240" w:lineRule="auto"/>
      </w:pPr>
      <w:r>
        <w:separator/>
      </w:r>
    </w:p>
  </w:endnote>
  <w:endnote w:type="continuationSeparator" w:id="0">
    <w:p w:rsidR="0057660C" w:rsidRDefault="0057660C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60C" w:rsidRDefault="0057660C" w:rsidP="00F671F5">
      <w:pPr>
        <w:spacing w:after="0" w:line="240" w:lineRule="auto"/>
      </w:pPr>
      <w:r>
        <w:separator/>
      </w:r>
    </w:p>
  </w:footnote>
  <w:footnote w:type="continuationSeparator" w:id="0">
    <w:p w:rsidR="0057660C" w:rsidRDefault="0057660C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75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76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77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097BBF"/>
    <w:rsid w:val="001952DA"/>
    <w:rsid w:val="001A2E57"/>
    <w:rsid w:val="003A3F6E"/>
    <w:rsid w:val="003C2BB9"/>
    <w:rsid w:val="0057660C"/>
    <w:rsid w:val="005C0D11"/>
    <w:rsid w:val="00665107"/>
    <w:rsid w:val="00786A0D"/>
    <w:rsid w:val="007A2EAC"/>
    <w:rsid w:val="008B159E"/>
    <w:rsid w:val="00912898"/>
    <w:rsid w:val="00AA2411"/>
    <w:rsid w:val="00B12EBE"/>
    <w:rsid w:val="00B31A37"/>
    <w:rsid w:val="00B9788F"/>
    <w:rsid w:val="00BD74E3"/>
    <w:rsid w:val="00C4390E"/>
    <w:rsid w:val="00D07D84"/>
    <w:rsid w:val="00D25C66"/>
    <w:rsid w:val="00D91532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C000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0F9A1-3B07-473F-B2B0-F26F24E67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3</cp:revision>
  <dcterms:created xsi:type="dcterms:W3CDTF">2020-12-23T05:56:00Z</dcterms:created>
  <dcterms:modified xsi:type="dcterms:W3CDTF">2020-12-23T06:00:00Z</dcterms:modified>
</cp:coreProperties>
</file>