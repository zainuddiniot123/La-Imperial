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B206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4419600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48pt;width:467.25pt;height:298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rYIAIAABw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5D76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HSU-18HFCA/022WUSDC(G)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5D76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HSU-18HFCA/022WUSDC(G)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3636010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286.3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M1ZlJO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" stroked="f">
                <v:fill r:id="rId10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pVaQ&#10;keAAAAALAQAADwAAAAAAAAAAAAAAAAAjBgAAZHJzL2Rvd25yZXYueG1sUEsBAi0ACgAAAAAAAAAh&#10;AO/ZFTYTHgAAEx4AABQAAAAAAAAAAAAAAAAAMAcAAGRycy9tZWRpYS9pbWFnZTEucG5nUEsFBgAA&#10;AAAGAAYAfAEAAHUlAAAAAA==&#10;" stroked="f">
                <v:fill r:id="rId12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5EA" w:rsidRDefault="008505EA" w:rsidP="00F671F5">
      <w:pPr>
        <w:spacing w:after="0" w:line="240" w:lineRule="auto"/>
      </w:pPr>
      <w:r>
        <w:separator/>
      </w:r>
    </w:p>
  </w:endnote>
  <w:endnote w:type="continuationSeparator" w:id="0">
    <w:p w:rsidR="008505EA" w:rsidRDefault="008505EA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5EA" w:rsidRDefault="008505EA" w:rsidP="00F671F5">
      <w:pPr>
        <w:spacing w:after="0" w:line="240" w:lineRule="auto"/>
      </w:pPr>
      <w:r>
        <w:separator/>
      </w:r>
    </w:p>
  </w:footnote>
  <w:footnote w:type="continuationSeparator" w:id="0">
    <w:p w:rsidR="008505EA" w:rsidRDefault="008505EA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16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17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18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85D76"/>
    <w:rsid w:val="001A2E57"/>
    <w:rsid w:val="003A3F6E"/>
    <w:rsid w:val="003C2BB9"/>
    <w:rsid w:val="005C0D11"/>
    <w:rsid w:val="00665107"/>
    <w:rsid w:val="007A2EAC"/>
    <w:rsid w:val="008505EA"/>
    <w:rsid w:val="008B159E"/>
    <w:rsid w:val="0090276D"/>
    <w:rsid w:val="00A61753"/>
    <w:rsid w:val="00AA2411"/>
    <w:rsid w:val="00B31A37"/>
    <w:rsid w:val="00B9788F"/>
    <w:rsid w:val="00BB2069"/>
    <w:rsid w:val="00BD74E3"/>
    <w:rsid w:val="00C4390E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EEE3F-724F-4588-B520-997DB2D6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2020-12-19T05:07:00Z</dcterms:created>
  <dcterms:modified xsi:type="dcterms:W3CDTF">2020-12-19T05:57:00Z</dcterms:modified>
</cp:coreProperties>
</file>