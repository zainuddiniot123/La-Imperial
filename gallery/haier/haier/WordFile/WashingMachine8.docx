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C0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5292725</wp:posOffset>
                </wp:positionV>
                <wp:extent cx="5934075" cy="2930525"/>
                <wp:effectExtent l="0" t="0" r="9525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93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BCA" w:rsidRDefault="00194BCA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Hand Wash</w:t>
                            </w:r>
                          </w:p>
                          <w:p w:rsidR="003C2BB9" w:rsidRDefault="0091259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Eco Wash</w:t>
                            </w:r>
                          </w:p>
                          <w:p w:rsidR="003C0109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Pillow Drum</w:t>
                            </w:r>
                          </w:p>
                          <w:p w:rsidR="00C4390E" w:rsidRPr="00C4390E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Lint Filter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94BCA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70F2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540x510x875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416.75pt;width:467.25pt;height:230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" stroked="f">
                <v:textbox>
                  <w:txbxContent>
                    <w:p w:rsidR="00194BCA" w:rsidRDefault="00194BCA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Hand Wash</w:t>
                      </w:r>
                    </w:p>
                    <w:p w:rsidR="003C2BB9" w:rsidRDefault="0091259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Eco Wash</w:t>
                      </w:r>
                    </w:p>
                    <w:p w:rsidR="003C0109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Pillow Drum</w:t>
                      </w:r>
                    </w:p>
                    <w:p w:rsidR="00C4390E" w:rsidRPr="00C4390E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Lint Filter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94BCA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9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70F2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540x510x875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Normal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BD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4718685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80788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0788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HWM 150-1789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371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" filled="f" stroked="f">
                <v:textbox style="mso-fit-shape-to-text:t">
                  <w:txbxContent>
                    <w:p w:rsidR="001A2E57" w:rsidRPr="001A2E57" w:rsidRDefault="00480788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0788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HWM 150-1789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33BD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33BD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Series Top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F33BD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33BD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Series Top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643" w:rsidRDefault="00052643" w:rsidP="00F671F5">
      <w:pPr>
        <w:spacing w:after="0" w:line="240" w:lineRule="auto"/>
      </w:pPr>
      <w:r>
        <w:separator/>
      </w:r>
    </w:p>
  </w:endnote>
  <w:endnote w:type="continuationSeparator" w:id="0">
    <w:p w:rsidR="00052643" w:rsidRDefault="00052643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643" w:rsidRDefault="00052643" w:rsidP="00F671F5">
      <w:pPr>
        <w:spacing w:after="0" w:line="240" w:lineRule="auto"/>
      </w:pPr>
      <w:r>
        <w:separator/>
      </w:r>
    </w:p>
  </w:footnote>
  <w:footnote w:type="continuationSeparator" w:id="0">
    <w:p w:rsidR="00052643" w:rsidRDefault="00052643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52643"/>
    <w:rsid w:val="00097BBF"/>
    <w:rsid w:val="00194BCA"/>
    <w:rsid w:val="001952DA"/>
    <w:rsid w:val="001A2E57"/>
    <w:rsid w:val="001B37EE"/>
    <w:rsid w:val="002E592D"/>
    <w:rsid w:val="003A3F6E"/>
    <w:rsid w:val="003C0109"/>
    <w:rsid w:val="003C2BB9"/>
    <w:rsid w:val="00480788"/>
    <w:rsid w:val="004B15F1"/>
    <w:rsid w:val="005C0D11"/>
    <w:rsid w:val="00665107"/>
    <w:rsid w:val="00786A0D"/>
    <w:rsid w:val="007A2EAC"/>
    <w:rsid w:val="008B159E"/>
    <w:rsid w:val="00912593"/>
    <w:rsid w:val="00912898"/>
    <w:rsid w:val="00AA2411"/>
    <w:rsid w:val="00B12EBE"/>
    <w:rsid w:val="00B31A37"/>
    <w:rsid w:val="00B9788F"/>
    <w:rsid w:val="00BD74E3"/>
    <w:rsid w:val="00C01C40"/>
    <w:rsid w:val="00C4390E"/>
    <w:rsid w:val="00D07D84"/>
    <w:rsid w:val="00D25C66"/>
    <w:rsid w:val="00D70F2C"/>
    <w:rsid w:val="00D91532"/>
    <w:rsid w:val="00E47FB5"/>
    <w:rsid w:val="00E85189"/>
    <w:rsid w:val="00F22570"/>
    <w:rsid w:val="00F33BDB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D3ED7-3AEF-42A8-A123-D0CD24B2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2020-12-23T13:39:00Z</dcterms:created>
  <dcterms:modified xsi:type="dcterms:W3CDTF">2020-12-23T13:39:00Z</dcterms:modified>
</cp:coreProperties>
</file>