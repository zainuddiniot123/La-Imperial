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BB206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4419600</wp:posOffset>
                </wp:positionV>
                <wp:extent cx="5934075" cy="3790950"/>
                <wp:effectExtent l="0" t="0" r="952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790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3C2BB9" w:rsidP="00BD74E3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One Touch Cleaning</w:t>
                            </w: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:</w:t>
                            </w:r>
                          </w:p>
                          <w:p w:rsidR="003C2BB9" w:rsidRDefault="00C4390E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The </w:t>
                            </w:r>
                            <w:r w:rsidR="00B31A37"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self-clean</w:t>
                            </w:r>
                            <w:r w:rsidRPr="00185D76"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design freezes the surface with moisture in the air and removes the dirt in defrosting.</w:t>
                            </w:r>
                          </w:p>
                          <w:p w:rsidR="000213C2" w:rsidRPr="00185D76" w:rsidRDefault="000213C2" w:rsidP="00BD74E3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0213C2">
                              <w:rPr>
                                <w:rFonts w:asciiTheme="majorHAnsi" w:eastAsia="Times New Roman" w:hAnsiTheme="majorHAnsi" w:cstheme="majorBidi"/>
                                <w:noProof/>
                                <w:color w:val="000000"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581650" cy="276225"/>
                                  <wp:effectExtent l="0" t="0" r="0" b="9525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81650" cy="276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3C2BB9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Installation</w:t>
                            </w:r>
                          </w:p>
                          <w:p w:rsidR="00C4390E" w:rsidRPr="00C4390E" w:rsidRDefault="00C4390E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UPS Inverter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6"/>
                              <w:gridCol w:w="4517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Refrigerant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Air Circulation (m3/h)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850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48pt;width:467.25pt;height:298.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" stroked="f">
                <v:textbox>
                  <w:txbxContent>
                    <w:p w:rsidR="003C2BB9" w:rsidRDefault="003C2BB9" w:rsidP="00BD74E3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One Touch Cleaning</w:t>
                      </w: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:</w:t>
                      </w:r>
                    </w:p>
                    <w:p w:rsidR="003C2BB9" w:rsidRDefault="00C4390E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The </w:t>
                      </w:r>
                      <w:r w:rsidR="00B31A37"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>self-clean</w:t>
                      </w:r>
                      <w:r w:rsidRPr="00185D76"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design freezes the surface with moisture in the air and removes the dirt in defrosting.</w:t>
                      </w:r>
                    </w:p>
                    <w:p w:rsidR="000213C2" w:rsidRPr="00185D76" w:rsidRDefault="000213C2" w:rsidP="00BD74E3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0213C2">
                        <w:rPr>
                          <w:rFonts w:asciiTheme="majorHAnsi" w:eastAsia="Times New Roman" w:hAnsiTheme="majorHAnsi" w:cstheme="majorBidi"/>
                          <w:noProof/>
                          <w:color w:val="000000"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581650" cy="276225"/>
                            <wp:effectExtent l="0" t="0" r="0" b="9525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81650" cy="276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3C2BB9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Installation</w:t>
                      </w:r>
                    </w:p>
                    <w:p w:rsidR="00C4390E" w:rsidRPr="00C4390E" w:rsidRDefault="00C4390E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UPS Inverter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6"/>
                        <w:gridCol w:w="4517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Refrigerant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Air Circulation (m3/h)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850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69A" w:rsidRPr="001A2E57" w:rsidRDefault="00CA669A" w:rsidP="00CA669A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86AD4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HSU-12HFAA/022WUSDC(B)</w:t>
                            </w:r>
                          </w:p>
                          <w:p w:rsidR="001A2E57" w:rsidRPr="001A2E57" w:rsidRDefault="001A2E57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" stroked="f">
                <v:textbox style="mso-fit-shape-to-text:t">
                  <w:txbxContent>
                    <w:p w:rsidR="00CA669A" w:rsidRPr="001A2E57" w:rsidRDefault="00CA669A" w:rsidP="00CA669A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86AD4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HSU-12HFAA/022WUSDC(B)</w:t>
                      </w:r>
                    </w:p>
                    <w:p w:rsidR="001A2E57" w:rsidRPr="001A2E57" w:rsidRDefault="001A2E57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3636010</wp:posOffset>
                </wp:positionV>
                <wp:extent cx="2360930" cy="1404620"/>
                <wp:effectExtent l="0" t="0" r="381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185D76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Smart Inverter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40.4pt;margin-top:286.3pt;width:185.9pt;height:110.6pt;z-index:25166233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" stroked="f">
                <v:textbox style="mso-fit-shape-to-text:t">
                  <w:txbxContent>
                    <w:p w:rsidR="001A2E57" w:rsidRPr="001A2E57" w:rsidRDefault="00185D76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Smart Inverter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1061085</wp:posOffset>
                </wp:positionH>
                <wp:positionV relativeFrom="paragraph">
                  <wp:posOffset>2206625</wp:posOffset>
                </wp:positionV>
                <wp:extent cx="3801745" cy="1544955"/>
                <wp:effectExtent l="0" t="0" r="8255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1745" cy="1544955"/>
                        </a:xfrm>
                        <a:prstGeom prst="rect">
                          <a:avLst/>
                        </a:prstGeom>
                        <a:blipFill dpi="0"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83.55pt;margin-top:173.75pt;width:299.3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EFkb2JlIFBob3Rvc2hvcCBDQyAyMDE3IChNYWNpbnRvc2gpADIwMTk6MDI6&#10;MjAgMTc6MTA6NTIAAAiQAwACAAAAFAAAEUiQBAACAAAAFAAAEVySkQACAAAAAzAwAACSkgACAAAA&#10;AzAwAACgAQADAAAAAf//AACgAgAEAAAAAQAADUqgAwAEAAAAAQAADUrqHAAHAAAIDAAACTwAAAAA&#10;HOoAAAAI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" stroked="f">
                <v:fill r:id="rId10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85D7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margin">
                  <wp:posOffset>1514475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140.4pt;margin-top:119.2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" stroked="f">
                <v:fill r:id="rId12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6EA0" w:rsidRDefault="00516EA0" w:rsidP="00F671F5">
      <w:pPr>
        <w:spacing w:after="0" w:line="240" w:lineRule="auto"/>
      </w:pPr>
      <w:r>
        <w:separator/>
      </w:r>
    </w:p>
  </w:endnote>
  <w:endnote w:type="continuationSeparator" w:id="0">
    <w:p w:rsidR="00516EA0" w:rsidRDefault="00516EA0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6EA0" w:rsidRDefault="00516EA0" w:rsidP="00F671F5">
      <w:pPr>
        <w:spacing w:after="0" w:line="240" w:lineRule="auto"/>
      </w:pPr>
      <w:r>
        <w:separator/>
      </w:r>
    </w:p>
  </w:footnote>
  <w:footnote w:type="continuationSeparator" w:id="0">
    <w:p w:rsidR="00516EA0" w:rsidRDefault="00516EA0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35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336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337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338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85D76"/>
    <w:rsid w:val="001A2E57"/>
    <w:rsid w:val="003A3F6E"/>
    <w:rsid w:val="003C2BB9"/>
    <w:rsid w:val="00516EA0"/>
    <w:rsid w:val="005C0D11"/>
    <w:rsid w:val="00665107"/>
    <w:rsid w:val="007A2EAC"/>
    <w:rsid w:val="008505EA"/>
    <w:rsid w:val="008B159E"/>
    <w:rsid w:val="0090276D"/>
    <w:rsid w:val="00A61753"/>
    <w:rsid w:val="00AA2411"/>
    <w:rsid w:val="00B31A37"/>
    <w:rsid w:val="00B6766C"/>
    <w:rsid w:val="00B9788F"/>
    <w:rsid w:val="00BB2069"/>
    <w:rsid w:val="00BD74E3"/>
    <w:rsid w:val="00C4390E"/>
    <w:rsid w:val="00CA669A"/>
    <w:rsid w:val="00D07D84"/>
    <w:rsid w:val="00E47FB5"/>
    <w:rsid w:val="00E85189"/>
    <w:rsid w:val="00F22570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9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8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93190-8CE5-4A6D-BE07-E3DD92750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2020-12-19T06:41:00Z</dcterms:created>
  <dcterms:modified xsi:type="dcterms:W3CDTF">2020-12-19T06:41:00Z</dcterms:modified>
</cp:coreProperties>
</file>