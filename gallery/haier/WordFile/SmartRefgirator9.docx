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7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5033010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76634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634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HR-438IDBT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.3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" filled="f" stroked="f">
                <v:textbox style="mso-fit-shape-to-text:t">
                  <w:txbxContent>
                    <w:p w:rsidR="001A2E57" w:rsidRPr="001A2E57" w:rsidRDefault="00D76634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634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HR-438IDBT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4674235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02EA3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102EA3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Digital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68.05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" stroked="f">
                <v:textbox style="mso-fit-shape-to-text:t">
                  <w:txbxContent>
                    <w:p w:rsidR="001A2E57" w:rsidRPr="001A2E57" w:rsidRDefault="00102EA3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102EA3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Digital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5391150</wp:posOffset>
                </wp:positionV>
                <wp:extent cx="5934075" cy="27622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102EA3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02EA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Digital Contr</w:t>
                            </w:r>
                            <w:bookmarkStart w:id="0" w:name="_GoBack"/>
                            <w:bookmarkEnd w:id="0"/>
                            <w:r w:rsidRPr="00102EA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ol System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102EA3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It has a digital control system so you can set your own temperature.</w:t>
                            </w:r>
                          </w:p>
                          <w:p w:rsidR="003C2BB9" w:rsidRDefault="00102EA3" w:rsidP="00916D20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02EA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4 Temperature Sensors</w:t>
                            </w:r>
                          </w:p>
                          <w:p w:rsidR="0048588E" w:rsidRDefault="00102EA3" w:rsidP="00102EA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02EA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FD Inverter Technology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Dimension(H*W*D)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02E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102EA3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1775*660*500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Total Net Capacity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02E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438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Compressor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02E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A+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424.5pt;width:467.25pt;height:21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iJA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" stroked="f">
                <v:textbox>
                  <w:txbxContent>
                    <w:p w:rsidR="003C2BB9" w:rsidRDefault="00102EA3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02EA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Digital Contr</w:t>
                      </w:r>
                      <w:bookmarkStart w:id="1" w:name="_GoBack"/>
                      <w:bookmarkEnd w:id="1"/>
                      <w:r w:rsidRPr="00102EA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ol System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102EA3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It has a digital control system so you can set your own temperature.</w:t>
                      </w:r>
                    </w:p>
                    <w:p w:rsidR="003C2BB9" w:rsidRDefault="00102EA3" w:rsidP="00916D20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02EA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4 Temperature Sensors</w:t>
                      </w:r>
                    </w:p>
                    <w:p w:rsidR="0048588E" w:rsidRDefault="00102EA3" w:rsidP="00102EA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02EA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FD Inverter Technology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Dimension(H*W*D)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02E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102EA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1775*660*500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Total Net Capacity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02E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438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Compressor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02E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A+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BD05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F79" w:rsidRDefault="00CA2F79" w:rsidP="00F671F5">
      <w:pPr>
        <w:spacing w:after="0" w:line="240" w:lineRule="auto"/>
      </w:pPr>
      <w:r>
        <w:separator/>
      </w:r>
    </w:p>
  </w:endnote>
  <w:endnote w:type="continuationSeparator" w:id="0">
    <w:p w:rsidR="00CA2F79" w:rsidRDefault="00CA2F79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F79" w:rsidRDefault="00CA2F79" w:rsidP="00F671F5">
      <w:pPr>
        <w:spacing w:after="0" w:line="240" w:lineRule="auto"/>
      </w:pPr>
      <w:r>
        <w:separator/>
      </w:r>
    </w:p>
  </w:footnote>
  <w:footnote w:type="continuationSeparator" w:id="0">
    <w:p w:rsidR="00CA2F79" w:rsidRDefault="00CA2F79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8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8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8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02EA3"/>
    <w:rsid w:val="001952DA"/>
    <w:rsid w:val="001A2E57"/>
    <w:rsid w:val="00237981"/>
    <w:rsid w:val="003A3F6E"/>
    <w:rsid w:val="003C2BB9"/>
    <w:rsid w:val="003C6BB1"/>
    <w:rsid w:val="0048588E"/>
    <w:rsid w:val="005C0D11"/>
    <w:rsid w:val="00665107"/>
    <w:rsid w:val="006738C1"/>
    <w:rsid w:val="007A2EAC"/>
    <w:rsid w:val="00881E57"/>
    <w:rsid w:val="008B159E"/>
    <w:rsid w:val="00916D20"/>
    <w:rsid w:val="00AA2411"/>
    <w:rsid w:val="00B31A37"/>
    <w:rsid w:val="00B9788F"/>
    <w:rsid w:val="00BD74E3"/>
    <w:rsid w:val="00C4390E"/>
    <w:rsid w:val="00CA2F79"/>
    <w:rsid w:val="00CB556E"/>
    <w:rsid w:val="00D07D84"/>
    <w:rsid w:val="00D25C66"/>
    <w:rsid w:val="00D70BE5"/>
    <w:rsid w:val="00D76634"/>
    <w:rsid w:val="00D91532"/>
    <w:rsid w:val="00E2086F"/>
    <w:rsid w:val="00E47FB5"/>
    <w:rsid w:val="00E85189"/>
    <w:rsid w:val="00F22570"/>
    <w:rsid w:val="00F671F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97B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26712-4091-4CD1-AE48-1B9DCE53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2020-12-21T10:39:00Z</dcterms:created>
  <dcterms:modified xsi:type="dcterms:W3CDTF">2020-12-21T10:39:00Z</dcterms:modified>
</cp:coreProperties>
</file>