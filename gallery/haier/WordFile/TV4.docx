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874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4274185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255A3" w:rsidP="000255A3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UHD Androi</w:t>
                            </w:r>
                            <w:r w:rsidRPr="000255A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336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gYDg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" filled="f" stroked="f">
                <v:textbox style="mso-fit-shape-to-text:t">
                  <w:txbxContent>
                    <w:p w:rsidR="001A2E57" w:rsidRPr="001A2E57" w:rsidRDefault="000255A3" w:rsidP="000255A3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UHD Androi</w:t>
                      </w:r>
                      <w:r w:rsidRPr="000255A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d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255A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55A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LE65S8000UG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0255A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55A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LE65S8000UG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255A3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4K UHD</w:t>
                            </w:r>
                          </w:p>
                          <w:p w:rsidR="003C2BB9" w:rsidRPr="00011438" w:rsidRDefault="000255A3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Google Assistant</w:t>
                            </w:r>
                          </w:p>
                          <w:p w:rsidR="00011438" w:rsidRPr="00C4390E" w:rsidRDefault="000255A3" w:rsidP="000255A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Colour Gamut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55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65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Panel 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55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E-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55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255A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55A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</w:t>
                                  </w:r>
                                  <w:r w:rsid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55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255A3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4K UHD</w:t>
                      </w:r>
                    </w:p>
                    <w:p w:rsidR="003C2BB9" w:rsidRPr="00011438" w:rsidRDefault="000255A3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Google Assistant</w:t>
                      </w:r>
                    </w:p>
                    <w:p w:rsidR="00011438" w:rsidRPr="00C4390E" w:rsidRDefault="000255A3" w:rsidP="000255A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Colour Gamut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55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65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Panel </w:t>
                            </w:r>
                            <w:r w:rsidR="00011438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55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E-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55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255A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255A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</w:t>
                            </w:r>
                            <w:r w:rsidR="00234276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55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27" w:rsidRDefault="008A5C27" w:rsidP="00F671F5">
      <w:pPr>
        <w:spacing w:after="0" w:line="240" w:lineRule="auto"/>
      </w:pPr>
      <w:r>
        <w:separator/>
      </w:r>
    </w:p>
  </w:endnote>
  <w:endnote w:type="continuationSeparator" w:id="0">
    <w:p w:rsidR="008A5C27" w:rsidRDefault="008A5C2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27" w:rsidRDefault="008A5C27" w:rsidP="00F671F5">
      <w:pPr>
        <w:spacing w:after="0" w:line="240" w:lineRule="auto"/>
      </w:pPr>
      <w:r>
        <w:separator/>
      </w:r>
    </w:p>
  </w:footnote>
  <w:footnote w:type="continuationSeparator" w:id="0">
    <w:p w:rsidR="008A5C27" w:rsidRDefault="008A5C2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55A3"/>
    <w:rsid w:val="001A2E57"/>
    <w:rsid w:val="001B1FE2"/>
    <w:rsid w:val="00234276"/>
    <w:rsid w:val="002B583B"/>
    <w:rsid w:val="003A3F6E"/>
    <w:rsid w:val="003C2BB9"/>
    <w:rsid w:val="005C0D11"/>
    <w:rsid w:val="00665107"/>
    <w:rsid w:val="007A2EAC"/>
    <w:rsid w:val="008A5C27"/>
    <w:rsid w:val="008B159E"/>
    <w:rsid w:val="009B7956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E8747C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00C7-AB7B-42FB-8995-813612C2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2020-12-21T11:59:00Z</dcterms:created>
  <dcterms:modified xsi:type="dcterms:W3CDTF">2020-12-21T12:06:00Z</dcterms:modified>
</cp:coreProperties>
</file>