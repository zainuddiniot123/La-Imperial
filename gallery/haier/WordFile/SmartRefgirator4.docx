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7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5033010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81E57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1E57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HRF-622ICG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AFDJQE&#10;3gAAAAkBAAAPAAAAAAAAAAAAAAAAAGcEAABkcnMvZG93bnJldi54bWxQSwUGAAAAAAQABADzAAAA&#10;cgUAAAAA&#10;" filled="f" stroked="f">
                <v:textbox style="mso-fit-shape-to-text:t">
                  <w:txbxContent>
                    <w:p w:rsidR="001A2E57" w:rsidRPr="001A2E57" w:rsidRDefault="00881E57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1E57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HRF-622ICG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zvvgIAAGw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fXR0dGEw4VpXB3AedDh2Gp4rGDTafseog6tfYvdtSy3HSN4rcO8szfPw&#10;VsRJPp5kwR3nkfV5hCoGUCX2GPXDpY/vS6hT6QW4vBbRf89MBspwpaO6w/MT3ozzecx6fiTnv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70BE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70BE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dqWHA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D70BE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70BE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SBS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FF25F2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TWIN-INVERTER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FF25F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Twin Inverter keeps food fresh for longer time &amp; save energy along with noise free environment.</w:t>
                            </w:r>
                          </w:p>
                          <w:p w:rsidR="003C2BB9" w:rsidRDefault="00FF25F2" w:rsidP="00FF25F2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No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-F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rost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ulti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ir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</w:t>
                            </w:r>
                          </w:p>
                          <w:p w:rsidR="00C4390E" w:rsidRPr="00C4390E" w:rsidRDefault="00FF25F2" w:rsidP="00FF25F2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arge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-C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apacity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F25F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F25F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1790*908*738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6738C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560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Inverter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FF25F2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TWIN-INVERTER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FF25F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Twin Inverter keeps food fresh for longer time &amp; save energy along with noise free environment.</w:t>
                      </w:r>
                    </w:p>
                    <w:p w:rsidR="003C2BB9" w:rsidRDefault="00FF25F2" w:rsidP="00FF25F2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No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-F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rost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M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ulti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ir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</w:t>
                      </w:r>
                    </w:p>
                    <w:p w:rsidR="00C4390E" w:rsidRPr="00C4390E" w:rsidRDefault="00FF25F2" w:rsidP="00FF25F2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arge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-C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apacity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F25F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1790*908*738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6738C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560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Inverter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58BA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827" w:rsidRDefault="00957827" w:rsidP="00F671F5">
      <w:pPr>
        <w:spacing w:after="0" w:line="240" w:lineRule="auto"/>
      </w:pPr>
      <w:r>
        <w:separator/>
      </w:r>
    </w:p>
  </w:endnote>
  <w:endnote w:type="continuationSeparator" w:id="0">
    <w:p w:rsidR="00957827" w:rsidRDefault="00957827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827" w:rsidRDefault="00957827" w:rsidP="00F671F5">
      <w:pPr>
        <w:spacing w:after="0" w:line="240" w:lineRule="auto"/>
      </w:pPr>
      <w:r>
        <w:separator/>
      </w:r>
    </w:p>
  </w:footnote>
  <w:footnote w:type="continuationSeparator" w:id="0">
    <w:p w:rsidR="00957827" w:rsidRDefault="00957827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1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1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1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237981"/>
    <w:rsid w:val="003A3F6E"/>
    <w:rsid w:val="003C2BB9"/>
    <w:rsid w:val="005C0D11"/>
    <w:rsid w:val="00665107"/>
    <w:rsid w:val="006738C1"/>
    <w:rsid w:val="007A2EAC"/>
    <w:rsid w:val="00881E57"/>
    <w:rsid w:val="008B159E"/>
    <w:rsid w:val="00957827"/>
    <w:rsid w:val="00AA2411"/>
    <w:rsid w:val="00B31A37"/>
    <w:rsid w:val="00B9788F"/>
    <w:rsid w:val="00BD74E3"/>
    <w:rsid w:val="00C4390E"/>
    <w:rsid w:val="00D07D84"/>
    <w:rsid w:val="00D25C66"/>
    <w:rsid w:val="00D70BE5"/>
    <w:rsid w:val="00D91532"/>
    <w:rsid w:val="00E2086F"/>
    <w:rsid w:val="00E47FB5"/>
    <w:rsid w:val="00E85189"/>
    <w:rsid w:val="00F22570"/>
    <w:rsid w:val="00F671F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3E03-19A2-461E-BBD4-8916A37D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2020-12-21T10:20:00Z</dcterms:created>
  <dcterms:modified xsi:type="dcterms:W3CDTF">2020-12-21T10:20:00Z</dcterms:modified>
</cp:coreProperties>
</file>