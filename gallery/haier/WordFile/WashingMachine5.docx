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3C010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5445125</wp:posOffset>
                </wp:positionV>
                <wp:extent cx="5934075" cy="2778125"/>
                <wp:effectExtent l="0" t="0" r="9525" b="31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277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2BB9" w:rsidRDefault="00912593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Eco Wash</w:t>
                            </w:r>
                          </w:p>
                          <w:p w:rsidR="003C0109" w:rsidRDefault="003C0109" w:rsidP="00F33BDB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Pillow Drum</w:t>
                            </w:r>
                          </w:p>
                          <w:p w:rsidR="00C4390E" w:rsidRPr="00C4390E" w:rsidRDefault="003C0109" w:rsidP="00F33BDB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Lint Filter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7"/>
                              <w:gridCol w:w="4516"/>
                            </w:tblGrid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097BBF" w:rsidP="00097BBF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Wash Capacity (Kg)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B927E8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7.5</w:t>
                                  </w: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Dimension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D70F2C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D70F2C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540x510x875</w:t>
                                  </w:r>
                                </w:p>
                              </w:tc>
                            </w:tr>
                            <w:tr w:rsidR="003C2BB9" w:rsidTr="00D91532">
                              <w:tc>
                                <w:tcPr>
                                  <w:tcW w:w="4517" w:type="dxa"/>
                                </w:tcPr>
                                <w:p w:rsidR="003C2BB9" w:rsidRPr="003C2BB9" w:rsidRDefault="00097BBF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097BBF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Motor</w:t>
                                  </w: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4516" w:type="dxa"/>
                                </w:tcPr>
                                <w:p w:rsidR="003C2BB9" w:rsidRPr="003C2BB9" w:rsidRDefault="00D70F2C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Normal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05pt;margin-top:428.75pt;width:467.25pt;height:218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" stroked="f">
                <v:textbox>
                  <w:txbxContent>
                    <w:p w:rsidR="003C2BB9" w:rsidRDefault="00912593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Eco Wash</w:t>
                      </w:r>
                    </w:p>
                    <w:p w:rsidR="003C0109" w:rsidRDefault="003C0109" w:rsidP="00F33BDB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Pillow Drum</w:t>
                      </w:r>
                    </w:p>
                    <w:p w:rsidR="00C4390E" w:rsidRPr="00C4390E" w:rsidRDefault="003C0109" w:rsidP="00F33BDB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Lint Filter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7"/>
                        <w:gridCol w:w="4516"/>
                      </w:tblGrid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097BBF" w:rsidP="00097BBF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Wash Capacity (Kg)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B927E8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7.5</w:t>
                            </w:r>
                            <w:bookmarkStart w:id="1" w:name="_GoBack"/>
                            <w:bookmarkEnd w:id="1"/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Dimension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D70F2C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D70F2C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540x510x875</w:t>
                            </w:r>
                          </w:p>
                        </w:tc>
                      </w:tr>
                      <w:tr w:rsidR="003C2BB9" w:rsidTr="00D91532">
                        <w:tc>
                          <w:tcPr>
                            <w:tcW w:w="4517" w:type="dxa"/>
                          </w:tcPr>
                          <w:p w:rsidR="003C2BB9" w:rsidRPr="003C2BB9" w:rsidRDefault="00097BBF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097BBF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Motor</w:t>
                            </w: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4516" w:type="dxa"/>
                          </w:tcPr>
                          <w:p w:rsidR="003C2BB9" w:rsidRPr="003C2BB9" w:rsidRDefault="00D70F2C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Normal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33BDB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1783080</wp:posOffset>
                </wp:positionH>
                <wp:positionV relativeFrom="paragraph">
                  <wp:posOffset>4718685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D70F2C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70F2C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HWM 75-918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40.4pt;margin-top:371.55pt;width:185.9pt;height:110.6pt;z-index:25166438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" filled="f" stroked="f">
                <v:textbox style="mso-fit-shape-to-text:t">
                  <w:txbxContent>
                    <w:p w:rsidR="001A2E57" w:rsidRPr="001A2E57" w:rsidRDefault="00D70F2C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70F2C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HWM 75-918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2EBE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1534795</wp:posOffset>
                </wp:positionH>
                <wp:positionV relativeFrom="paragraph">
                  <wp:posOffset>4340860</wp:posOffset>
                </wp:positionV>
                <wp:extent cx="2855595" cy="1404620"/>
                <wp:effectExtent l="0" t="0" r="190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55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F33BDB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F33BDB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Series Top Loading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120.85pt;margin-top:341.8pt;width:224.8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" stroked="f">
                <v:textbox style="mso-fit-shape-to-text:t">
                  <w:txbxContent>
                    <w:p w:rsidR="001A2E57" w:rsidRPr="001A2E57" w:rsidRDefault="00F33BDB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F33BDB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Series Top Loading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12EBE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2028825</wp:posOffset>
                </wp:positionV>
                <wp:extent cx="2190750" cy="240030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240030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D91532">
                            <w:pPr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159.75pt;width:172.5pt;height:189pt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" stroked="f">
                <v:fill r:id="rId9" o:title="" recolor="t" rotate="t" type="frame"/>
                <v:textbox>
                  <w:txbxContent>
                    <w:p w:rsidR="00B31A37" w:rsidRPr="00B31A37" w:rsidRDefault="00B31A37" w:rsidP="00D91532">
                      <w:pPr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25C66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margin">
                  <wp:posOffset>1438275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113.2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margin;mso-width-percent:40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4690D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A8D" w:rsidRDefault="00946A8D" w:rsidP="00F671F5">
      <w:pPr>
        <w:spacing w:after="0" w:line="240" w:lineRule="auto"/>
      </w:pPr>
      <w:r>
        <w:separator/>
      </w:r>
    </w:p>
  </w:endnote>
  <w:endnote w:type="continuationSeparator" w:id="0">
    <w:p w:rsidR="00946A8D" w:rsidRDefault="00946A8D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A8D" w:rsidRDefault="00946A8D" w:rsidP="00F671F5">
      <w:pPr>
        <w:spacing w:after="0" w:line="240" w:lineRule="auto"/>
      </w:pPr>
      <w:r>
        <w:separator/>
      </w:r>
    </w:p>
  </w:footnote>
  <w:footnote w:type="continuationSeparator" w:id="0">
    <w:p w:rsidR="00946A8D" w:rsidRDefault="00946A8D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6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187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188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189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C66"/>
    <w:rsid w:val="00097BBF"/>
    <w:rsid w:val="001952DA"/>
    <w:rsid w:val="001A2E57"/>
    <w:rsid w:val="001B37EE"/>
    <w:rsid w:val="002E592D"/>
    <w:rsid w:val="003A3F6E"/>
    <w:rsid w:val="003C0109"/>
    <w:rsid w:val="003C2BB9"/>
    <w:rsid w:val="005C0D11"/>
    <w:rsid w:val="00665107"/>
    <w:rsid w:val="00786A0D"/>
    <w:rsid w:val="007A2EAC"/>
    <w:rsid w:val="008B159E"/>
    <w:rsid w:val="00912593"/>
    <w:rsid w:val="00912898"/>
    <w:rsid w:val="00946A8D"/>
    <w:rsid w:val="00AA2411"/>
    <w:rsid w:val="00B12EBE"/>
    <w:rsid w:val="00B31A37"/>
    <w:rsid w:val="00B927E8"/>
    <w:rsid w:val="00B9788F"/>
    <w:rsid w:val="00BD74E3"/>
    <w:rsid w:val="00C4390E"/>
    <w:rsid w:val="00CA506D"/>
    <w:rsid w:val="00D07D84"/>
    <w:rsid w:val="00D25C66"/>
    <w:rsid w:val="00D70F2C"/>
    <w:rsid w:val="00D91532"/>
    <w:rsid w:val="00E47FB5"/>
    <w:rsid w:val="00E85189"/>
    <w:rsid w:val="00F22570"/>
    <w:rsid w:val="00F33BDB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9F23"/>
  <w15:chartTrackingRefBased/>
  <w15:docId w15:val="{7F2F05CC-788C-4991-83C9-D02568F1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CA5B8-A81B-4F51-BB5F-5D8220F0BC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3</cp:revision>
  <dcterms:created xsi:type="dcterms:W3CDTF">2020-12-23T06:26:00Z</dcterms:created>
  <dcterms:modified xsi:type="dcterms:W3CDTF">2020-12-23T06:29:00Z</dcterms:modified>
</cp:coreProperties>
</file>