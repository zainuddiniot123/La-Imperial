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447F6" w:rsidP="008506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4409440</wp:posOffset>
                </wp:positionV>
                <wp:extent cx="5934075" cy="380047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E536AF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36AF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A-PAM Technology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85068A" w:rsidRPr="0085068A" w:rsidRDefault="0085068A" w:rsidP="0085068A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AC3754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320~1922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47.2pt;width:467.25pt;height:299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" stroked="f">
                <v:textbox>
                  <w:txbxContent>
                    <w:p w:rsidR="003C2BB9" w:rsidRDefault="00E536AF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36AF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A-PAM Technology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85068A" w:rsidRPr="0085068A" w:rsidRDefault="0085068A" w:rsidP="0085068A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AC3754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320~1922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F7FEAC" wp14:editId="4EF1D5FD">
                <wp:simplePos x="0" y="0"/>
                <wp:positionH relativeFrom="column">
                  <wp:posOffset>3905250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2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FEAC" id="Text Box 11" o:spid="_x0000_s1027" type="#_x0000_t202" style="position:absolute;margin-left:307.5pt;margin-top:417.75pt;width:2in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" fillcolor="white [3201]" stroked="f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17C689" wp14:editId="04283F21">
                <wp:simplePos x="0" y="0"/>
                <wp:positionH relativeFrom="column">
                  <wp:posOffset>2028825</wp:posOffset>
                </wp:positionH>
                <wp:positionV relativeFrom="paragraph">
                  <wp:posOffset>5305425</wp:posOffset>
                </wp:positionV>
                <wp:extent cx="1828800" cy="2571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17C689" id="Text Box 8" o:spid="_x0000_s1028" type="#_x0000_t202" style="position:absolute;margin-left:159.75pt;margin-top:417.75pt;width:2in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" fillcolor="white [3201]" stroked="f" strokeweight=".5pt">
                <v:textbox style="mso-next-textbox:#Text Box 11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5295900</wp:posOffset>
                </wp:positionV>
                <wp:extent cx="182880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 id="2">
                        <w:txbxContent>
                          <w:p w:rsidR="0085068A" w:rsidRP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One Touch Cleaning.</w:t>
                            </w:r>
                          </w:p>
                          <w:p w:rsidR="0085068A" w:rsidRDefault="0085068A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Turbo Cooling &amp; Heating</w:t>
                            </w:r>
                          </w:p>
                          <w:p w:rsidR="0085068A" w:rsidRPr="0085068A" w:rsidRDefault="00E67736" w:rsidP="0085068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Wi-Fi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S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m</w:t>
                            </w:r>
                            <w:r w:rsidR="0085068A">
                              <w:rPr>
                                <w:sz w:val="18"/>
                                <w:szCs w:val="18"/>
                                <w:lang w:val="en-GB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9" type="#_x0000_t202" style="position:absolute;margin-left:12pt;margin-top:417pt;width:2in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" fillcolor="white [3201]" stroked="f" strokeweight=".5pt">
                <v:textbox style="mso-next-textbox:#Text Box 8">
                  <w:txbxContent>
                    <w:p w:rsidR="0085068A" w:rsidRP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One Touch Cleaning.</w:t>
                      </w:r>
                    </w:p>
                    <w:p w:rsidR="0085068A" w:rsidRDefault="0085068A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85068A">
                        <w:rPr>
                          <w:sz w:val="18"/>
                          <w:szCs w:val="18"/>
                          <w:lang w:val="en-GB"/>
                        </w:rPr>
                        <w:t>Turbo Cooling &amp; Heating</w:t>
                      </w:r>
                    </w:p>
                    <w:p w:rsidR="0085068A" w:rsidRPr="0085068A" w:rsidRDefault="00E67736" w:rsidP="0085068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Wi-Fi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 xml:space="preserve"> S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m</w:t>
                      </w:r>
                      <w:r w:rsidR="0085068A">
                        <w:rPr>
                          <w:sz w:val="18"/>
                          <w:szCs w:val="18"/>
                          <w:lang w:val="en-GB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3588385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282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xAEhVu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4051935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D2F56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2F56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HSU-12HFCA/022WUSDC(S)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7.2pt;margin-top:319.05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" stroked="f">
                <v:textbox style="mso-fit-shape-to-text:t">
                  <w:txbxContent>
                    <w:p w:rsidR="001A2E57" w:rsidRPr="001A2E57" w:rsidRDefault="001D2F56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2F56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HSU-12HFCA/022WUSDC(S)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2054225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83.55pt;margin-top:161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seUyw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6dHOpaoOYERoeGg8zC9YNMp8w6iDWVBg+3VH&#10;DMNIPEgw8yLJMj88wkc2nYHzkDmPlOcRIilAFdhhNCzXLgycIIxegenvebCjvx0Dk5Ey3PGg7jiP&#10;/BA5/w5Zv6bm8i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3ED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8D8" w:rsidRDefault="00F478D8" w:rsidP="00F671F5">
      <w:pPr>
        <w:spacing w:after="0" w:line="240" w:lineRule="auto"/>
      </w:pPr>
      <w:r>
        <w:separator/>
      </w:r>
    </w:p>
  </w:endnote>
  <w:endnote w:type="continuationSeparator" w:id="0">
    <w:p w:rsidR="00F478D8" w:rsidRDefault="00F478D8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8D8" w:rsidRDefault="00F478D8" w:rsidP="00F671F5">
      <w:pPr>
        <w:spacing w:after="0" w:line="240" w:lineRule="auto"/>
      </w:pPr>
      <w:r>
        <w:separator/>
      </w:r>
    </w:p>
  </w:footnote>
  <w:footnote w:type="continuationSeparator" w:id="0">
    <w:p w:rsidR="00F478D8" w:rsidRDefault="00F478D8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9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360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361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362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7DE8"/>
    <w:multiLevelType w:val="hybridMultilevel"/>
    <w:tmpl w:val="1F5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47F32"/>
    <w:multiLevelType w:val="hybridMultilevel"/>
    <w:tmpl w:val="068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F6410"/>
    <w:rsid w:val="00185D76"/>
    <w:rsid w:val="001A2E57"/>
    <w:rsid w:val="001D2F56"/>
    <w:rsid w:val="003A3F6E"/>
    <w:rsid w:val="003C2BB9"/>
    <w:rsid w:val="005C0D11"/>
    <w:rsid w:val="00665107"/>
    <w:rsid w:val="007A2EAC"/>
    <w:rsid w:val="0085068A"/>
    <w:rsid w:val="008B159E"/>
    <w:rsid w:val="00AA2411"/>
    <w:rsid w:val="00AC3754"/>
    <w:rsid w:val="00B31A37"/>
    <w:rsid w:val="00B447F6"/>
    <w:rsid w:val="00B9788F"/>
    <w:rsid w:val="00BD74E3"/>
    <w:rsid w:val="00C4390E"/>
    <w:rsid w:val="00D07D84"/>
    <w:rsid w:val="00E31747"/>
    <w:rsid w:val="00E47FB5"/>
    <w:rsid w:val="00E536AF"/>
    <w:rsid w:val="00E67736"/>
    <w:rsid w:val="00E85189"/>
    <w:rsid w:val="00EB737F"/>
    <w:rsid w:val="00F22570"/>
    <w:rsid w:val="00F478D8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3DDE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76BE9-AE1F-4E5E-8A3A-DF1D7AC4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2020-12-19T06:44:00Z</dcterms:created>
  <dcterms:modified xsi:type="dcterms:W3CDTF">2020-12-19T06:44:00Z</dcterms:modified>
</cp:coreProperties>
</file>