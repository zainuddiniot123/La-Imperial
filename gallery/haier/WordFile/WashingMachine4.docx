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5445125</wp:posOffset>
                </wp:positionV>
                <wp:extent cx="5934075" cy="27781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91259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Eco Wash</w:t>
                            </w:r>
                          </w:p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C4390E" w:rsidRPr="00C4390E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Lint Filter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38380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8.5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33BDB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33BDB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600x575x900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28.75pt;width:467.25pt;height:218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ulIAIAABw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" stroked="f">
                <v:textbox>
                  <w:txbxContent>
                    <w:p w:rsidR="003C2BB9" w:rsidRDefault="0091259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Eco Wash</w:t>
                      </w:r>
                    </w:p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C4390E" w:rsidRPr="00C4390E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Lint Filter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38380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8.5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33BDB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33BDB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600x575x900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1259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259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HWM85-7288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91259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259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HWM85-7288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6F" w:rsidRDefault="00243A6F" w:rsidP="00F671F5">
      <w:pPr>
        <w:spacing w:after="0" w:line="240" w:lineRule="auto"/>
      </w:pPr>
      <w:r>
        <w:separator/>
      </w:r>
    </w:p>
  </w:endnote>
  <w:endnote w:type="continuationSeparator" w:id="0">
    <w:p w:rsidR="00243A6F" w:rsidRDefault="00243A6F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6F" w:rsidRDefault="00243A6F" w:rsidP="00F671F5">
      <w:pPr>
        <w:spacing w:after="0" w:line="240" w:lineRule="auto"/>
      </w:pPr>
      <w:r>
        <w:separator/>
      </w:r>
    </w:p>
  </w:footnote>
  <w:footnote w:type="continuationSeparator" w:id="0">
    <w:p w:rsidR="00243A6F" w:rsidRDefault="00243A6F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52DA"/>
    <w:rsid w:val="001A2E57"/>
    <w:rsid w:val="001B37EE"/>
    <w:rsid w:val="00243A6F"/>
    <w:rsid w:val="002E592D"/>
    <w:rsid w:val="0038380C"/>
    <w:rsid w:val="003A3F6E"/>
    <w:rsid w:val="003C0109"/>
    <w:rsid w:val="003C2BB9"/>
    <w:rsid w:val="004546CF"/>
    <w:rsid w:val="005C0D11"/>
    <w:rsid w:val="00665107"/>
    <w:rsid w:val="00786A0D"/>
    <w:rsid w:val="007A2EAC"/>
    <w:rsid w:val="008B159E"/>
    <w:rsid w:val="00912593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FC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BC074-FEEB-4C93-BB53-AAA078D7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2020-12-23T06:24:00Z</dcterms:created>
  <dcterms:modified xsi:type="dcterms:W3CDTF">2020-12-23T06:28:00Z</dcterms:modified>
</cp:coreProperties>
</file>