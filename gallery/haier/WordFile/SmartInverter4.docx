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BB2069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4419600</wp:posOffset>
                </wp:positionV>
                <wp:extent cx="5934075" cy="379095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3C2BB9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One Touch Cleaning</w:t>
                            </w: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Default="00C4390E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The </w:t>
                            </w:r>
                            <w:r w:rsidR="00B31A37"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self-clean</w:t>
                            </w:r>
                            <w:r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 design freezes the surface with moisture in the air and removes the dirt in defrosting.</w:t>
                            </w:r>
                          </w:p>
                          <w:p w:rsidR="000213C2" w:rsidRPr="00185D76" w:rsidRDefault="000213C2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213C2">
                              <w:rPr>
                                <w:rFonts w:asciiTheme="majorHAnsi" w:eastAsia="Times New Roman" w:hAnsiTheme="majorHAnsi" w:cstheme="majorBidi"/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5581650" cy="276225"/>
                                  <wp:effectExtent l="0" t="0" r="0" b="952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165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C2BB9" w:rsidRDefault="00C43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Easy Installation</w:t>
                            </w:r>
                          </w:p>
                          <w:p w:rsidR="00C4390E" w:rsidRPr="00C4390E" w:rsidRDefault="00C43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UPS Inverter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6"/>
                              <w:gridCol w:w="4517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Power Input (W)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320~2204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Running Current (A)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1.4~10.2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Refrigerant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R410a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Air Circulation (m3/h)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850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05pt;margin-top:348pt;width:467.25pt;height:298.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" stroked="f">
                <v:textbox>
                  <w:txbxContent>
                    <w:p w:rsidR="003C2BB9" w:rsidRDefault="003C2BB9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One Touch Cleaning</w:t>
                      </w: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Default="00C4390E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  <w:r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The </w:t>
                      </w:r>
                      <w:r w:rsidR="00B31A37"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>self-clean</w:t>
                      </w:r>
                      <w:r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 design freezes the surface with moisture in the air and removes the dirt in defrosting.</w:t>
                      </w:r>
                    </w:p>
                    <w:p w:rsidR="000213C2" w:rsidRPr="00185D76" w:rsidRDefault="000213C2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  <w:r w:rsidRPr="000213C2">
                        <w:rPr>
                          <w:rFonts w:asciiTheme="majorHAnsi" w:eastAsia="Times New Roman" w:hAnsiTheme="majorHAnsi" w:cstheme="majorBidi"/>
                          <w:noProof/>
                          <w:color w:val="000000"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5581650" cy="276225"/>
                            <wp:effectExtent l="0" t="0" r="0" b="952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165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C2BB9" w:rsidRDefault="00C43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Easy Installation</w:t>
                      </w:r>
                    </w:p>
                    <w:p w:rsidR="00C4390E" w:rsidRPr="00C4390E" w:rsidRDefault="00C43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UPS Inverter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6"/>
                        <w:gridCol w:w="4517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Power Input (W)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320~2204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Running Current (A)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1.4~10.2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Refrigerant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R410a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Air Circulation (m3/h)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850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1234440</wp:posOffset>
                </wp:positionH>
                <wp:positionV relativeFrom="paragraph">
                  <wp:posOffset>4099560</wp:posOffset>
                </wp:positionV>
                <wp:extent cx="345567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B6766C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766C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HSU-18HFCF/022WUSDC(W)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97.2pt;margin-top:322.8pt;width:272.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" stroked="f">
                <v:textbox style="mso-fit-shape-to-text:t">
                  <w:txbxContent>
                    <w:p w:rsidR="001A2E57" w:rsidRPr="001A2E57" w:rsidRDefault="00B6766C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766C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HSU-18HFCF/022WUSDC(W)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3636010</wp:posOffset>
                </wp:positionV>
                <wp:extent cx="2360930" cy="1404620"/>
                <wp:effectExtent l="0" t="0" r="381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185D76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Smart Inverter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40.4pt;margin-top:286.3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" stroked="f">
                <v:textbox style="mso-fit-shape-to-text:t">
                  <w:txbxContent>
                    <w:p w:rsidR="001A2E57" w:rsidRPr="001A2E57" w:rsidRDefault="00185D76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Smart Inverter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1061085</wp:posOffset>
                </wp:positionH>
                <wp:positionV relativeFrom="paragraph">
                  <wp:posOffset>2206625</wp:posOffset>
                </wp:positionV>
                <wp:extent cx="3801745" cy="1544955"/>
                <wp:effectExtent l="0" t="0" r="825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745" cy="1544955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3.55pt;margin-top:173.75pt;width:299.35pt;height:121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" stroked="f">
                <v:fill r:id="rId10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5D7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margin">
                  <wp:posOffset>1514475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40.4pt;margin-top:119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aliyg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7GjnUlUHMCI0PDQe5hcsGmW+YdTBLCiw/boj&#10;hmEkHiSYeZFkmR8e4SObzsB5yJxHyvMIkRSgCuwwGpZrFwZOEEavwPT3PNjR346ByUgZ7nhQd5xH&#10;foicf4esX1Nz+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" stroked="f">
                <v:fill r:id="rId12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2AFE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8D7" w:rsidRDefault="006E28D7" w:rsidP="00F671F5">
      <w:pPr>
        <w:spacing w:after="0" w:line="240" w:lineRule="auto"/>
      </w:pPr>
      <w:r>
        <w:separator/>
      </w:r>
    </w:p>
  </w:endnote>
  <w:endnote w:type="continuationSeparator" w:id="0">
    <w:p w:rsidR="006E28D7" w:rsidRDefault="006E28D7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8D7" w:rsidRDefault="006E28D7" w:rsidP="00F671F5">
      <w:pPr>
        <w:spacing w:after="0" w:line="240" w:lineRule="auto"/>
      </w:pPr>
      <w:r>
        <w:separator/>
      </w:r>
    </w:p>
  </w:footnote>
  <w:footnote w:type="continuationSeparator" w:id="0">
    <w:p w:rsidR="006E28D7" w:rsidRDefault="006E28D7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9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280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281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282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76"/>
    <w:rsid w:val="000213C2"/>
    <w:rsid w:val="00185D76"/>
    <w:rsid w:val="001A2E57"/>
    <w:rsid w:val="003A3F6E"/>
    <w:rsid w:val="003C2BB9"/>
    <w:rsid w:val="005C0D11"/>
    <w:rsid w:val="00665107"/>
    <w:rsid w:val="006E28D7"/>
    <w:rsid w:val="007A2EAC"/>
    <w:rsid w:val="008505EA"/>
    <w:rsid w:val="008B159E"/>
    <w:rsid w:val="0090276D"/>
    <w:rsid w:val="00A61753"/>
    <w:rsid w:val="00AA2411"/>
    <w:rsid w:val="00B31A37"/>
    <w:rsid w:val="00B6766C"/>
    <w:rsid w:val="00B9788F"/>
    <w:rsid w:val="00BB2069"/>
    <w:rsid w:val="00BD74E3"/>
    <w:rsid w:val="00C4390E"/>
    <w:rsid w:val="00D07D84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0502B-2BDE-40A9-83CB-0A4C3E4C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0EFAC-7C98-4E07-A3C7-E1696A6F7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2020-12-19T06:02:00Z</dcterms:created>
  <dcterms:modified xsi:type="dcterms:W3CDTF">2020-12-19T06:02:00Z</dcterms:modified>
</cp:coreProperties>
</file>