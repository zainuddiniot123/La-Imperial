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36173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1964055</wp:posOffset>
                </wp:positionH>
                <wp:positionV relativeFrom="margin">
                  <wp:posOffset>2448528</wp:posOffset>
                </wp:positionV>
                <wp:extent cx="1991534" cy="2399665"/>
                <wp:effectExtent l="0" t="0" r="8890" b="63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1534" cy="2399665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D9153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4.65pt;margin-top:192.8pt;width:156.8pt;height:188.9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" stroked="f">
                <v:fill r:id="rId9" o:title="" recolor="t" rotate="t" type="frame"/>
                <v:textbox>
                  <w:txbxContent>
                    <w:p w:rsidR="00B31A37" w:rsidRPr="00B31A37" w:rsidRDefault="00B31A37" w:rsidP="00D9153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5559427" wp14:editId="4F21922E">
                <wp:simplePos x="0" y="0"/>
                <wp:positionH relativeFrom="margin">
                  <wp:align>center</wp:align>
                </wp:positionH>
                <wp:positionV relativeFrom="margin">
                  <wp:posOffset>1724025</wp:posOffset>
                </wp:positionV>
                <wp:extent cx="2856167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167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733" w:rsidRDefault="00361733" w:rsidP="00361733"/>
                          <w:p w:rsidR="00361733" w:rsidRPr="00D07D84" w:rsidRDefault="00361733" w:rsidP="00361733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559427" id="_x0000_s1027" type="#_x0000_t202" style="position:absolute;margin-left:0;margin-top:135.75pt;width:224.9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" stroked="f">
                <v:fill r:id="rId11" o:title="" recolor="t" rotate="t" type="frame"/>
                <v:textbox style="mso-fit-shape-to-text:t">
                  <w:txbxContent>
                    <w:p w:rsidR="00361733" w:rsidRDefault="00361733" w:rsidP="00361733"/>
                    <w:p w:rsidR="00361733" w:rsidRPr="00D07D84" w:rsidRDefault="00361733" w:rsidP="00361733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7082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1061066</wp:posOffset>
                </wp:positionH>
                <wp:positionV relativeFrom="paragraph">
                  <wp:posOffset>4988560</wp:posOffset>
                </wp:positionV>
                <wp:extent cx="3800259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25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AE0B04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AE0B04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LG Speaker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3.55pt;margin-top:392.8pt;width:299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" stroked="f">
                <v:textbox style="mso-fit-shape-to-text:t">
                  <w:txbxContent>
                    <w:p w:rsidR="001A2E57" w:rsidRPr="001A2E57" w:rsidRDefault="00AE0B04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AE0B04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LG Speaker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082E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5452110</wp:posOffset>
                </wp:positionV>
                <wp:extent cx="2360930" cy="1404620"/>
                <wp:effectExtent l="0" t="0" r="381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2E4D86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4D86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LG FH-2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40.4pt;margin-top:429.3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" stroked="f">
                <v:textbox style="mso-fit-shape-to-text:t">
                  <w:txbxContent>
                    <w:p w:rsidR="001A2E57" w:rsidRPr="001A2E57" w:rsidRDefault="002E4D86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4D86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LG FH-2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30A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5781040</wp:posOffset>
                </wp:positionV>
                <wp:extent cx="5934075" cy="237172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D40789" w:rsidP="00BD74E3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D4078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Tweeter Design Soft Dome</w:t>
                            </w:r>
                          </w:p>
                          <w:p w:rsidR="003C2BB9" w:rsidRDefault="00D40789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4078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RMS Input Power 80W</w:t>
                            </w:r>
                          </w:p>
                          <w:p w:rsidR="00D07D84" w:rsidRPr="000A224D" w:rsidRDefault="00D40789" w:rsidP="000A224D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4078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Frequency Response 58Hz – 22kHz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7"/>
                              <w:gridCol w:w="4516"/>
                            </w:tblGrid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7029CE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Price: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2E4D86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12</w:t>
                                  </w:r>
                                  <w:r w:rsidR="007A026C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,9</w:t>
                                  </w:r>
                                  <w:r w:rsidR="007029CE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00/- Rs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16.05pt;margin-top:455.2pt;width:467.25pt;height:186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" stroked="f">
                <v:textbox>
                  <w:txbxContent>
                    <w:p w:rsidR="003C2BB9" w:rsidRDefault="00D40789" w:rsidP="00BD74E3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D4078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Tweeter Design Soft Dome</w:t>
                      </w:r>
                    </w:p>
                    <w:p w:rsidR="003C2BB9" w:rsidRDefault="00D40789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D4078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RMS Input Power 80W</w:t>
                      </w:r>
                    </w:p>
                    <w:p w:rsidR="00D07D84" w:rsidRPr="000A224D" w:rsidRDefault="00D40789" w:rsidP="000A224D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D4078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Frequency Response 58Hz – 22kHz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7"/>
                        <w:gridCol w:w="4516"/>
                      </w:tblGrid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7029CE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Price: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2E4D86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12</w:t>
                            </w:r>
                            <w:r w:rsidR="007A026C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,9</w:t>
                            </w:r>
                            <w:r w:rsidR="007029CE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00/- Rs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469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82A" w:rsidRDefault="00AE582A" w:rsidP="00F671F5">
      <w:pPr>
        <w:spacing w:after="0" w:line="240" w:lineRule="auto"/>
      </w:pPr>
      <w:r>
        <w:separator/>
      </w:r>
    </w:p>
  </w:endnote>
  <w:endnote w:type="continuationSeparator" w:id="0">
    <w:p w:rsidR="00AE582A" w:rsidRDefault="00AE582A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82A" w:rsidRDefault="00AE582A" w:rsidP="00F671F5">
      <w:pPr>
        <w:spacing w:after="0" w:line="240" w:lineRule="auto"/>
      </w:pPr>
      <w:r>
        <w:separator/>
      </w:r>
    </w:p>
  </w:footnote>
  <w:footnote w:type="continuationSeparator" w:id="0">
    <w:p w:rsidR="00AE582A" w:rsidRDefault="00AE582A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47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48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49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66"/>
    <w:rsid w:val="000A224D"/>
    <w:rsid w:val="001952DA"/>
    <w:rsid w:val="001A2E57"/>
    <w:rsid w:val="001C0572"/>
    <w:rsid w:val="001E26B7"/>
    <w:rsid w:val="00212C90"/>
    <w:rsid w:val="002E4D86"/>
    <w:rsid w:val="00361733"/>
    <w:rsid w:val="003A3F6E"/>
    <w:rsid w:val="003C0B6C"/>
    <w:rsid w:val="003C2BB9"/>
    <w:rsid w:val="004F2B3B"/>
    <w:rsid w:val="005C0D11"/>
    <w:rsid w:val="00641086"/>
    <w:rsid w:val="00665107"/>
    <w:rsid w:val="006C30A1"/>
    <w:rsid w:val="007029CE"/>
    <w:rsid w:val="007A026C"/>
    <w:rsid w:val="007A2EAC"/>
    <w:rsid w:val="007E5334"/>
    <w:rsid w:val="007F7AD5"/>
    <w:rsid w:val="0087082E"/>
    <w:rsid w:val="008734B6"/>
    <w:rsid w:val="008B159E"/>
    <w:rsid w:val="00906A1C"/>
    <w:rsid w:val="00912898"/>
    <w:rsid w:val="009B5C5A"/>
    <w:rsid w:val="00AA2411"/>
    <w:rsid w:val="00AE0B04"/>
    <w:rsid w:val="00AE582A"/>
    <w:rsid w:val="00B31A37"/>
    <w:rsid w:val="00B4172F"/>
    <w:rsid w:val="00B9788F"/>
    <w:rsid w:val="00BD74E3"/>
    <w:rsid w:val="00C4390E"/>
    <w:rsid w:val="00D07D84"/>
    <w:rsid w:val="00D22A3F"/>
    <w:rsid w:val="00D25C66"/>
    <w:rsid w:val="00D40789"/>
    <w:rsid w:val="00D91532"/>
    <w:rsid w:val="00E47FB5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DE78"/>
  <w15:chartTrackingRefBased/>
  <w15:docId w15:val="{7F2F05CC-788C-4991-83C9-D02568F1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733"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BC791-B451-4C06-B6C9-956496293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2020-12-24T19:13:00Z</dcterms:created>
  <dcterms:modified xsi:type="dcterms:W3CDTF">2020-12-24T19:13:00Z</dcterms:modified>
</cp:coreProperties>
</file>