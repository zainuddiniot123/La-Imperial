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50C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4893309</wp:posOffset>
                </wp:positionV>
                <wp:extent cx="5934075" cy="33242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C63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Cleaning</w:t>
                            </w:r>
                          </w:p>
                          <w:p w:rsidR="003C2BB9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Convenient cleaning performance</w:t>
                            </w:r>
                          </w:p>
                          <w:p w:rsidR="00C4390E" w:rsidRPr="00C4390E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low surface energy and dense structure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5"/>
                              <w:gridCol w:w="4518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50C63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Oven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07D91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44</w:t>
                                  </w:r>
                                  <w:r w:rsidR="001165A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85.3pt;width:467.25pt;height:261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5fIAIAABw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" stroked="f">
                <v:textbox>
                  <w:txbxContent>
                    <w:p w:rsidR="00E50C63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Cleaning</w:t>
                      </w:r>
                    </w:p>
                    <w:p w:rsidR="003C2BB9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Convenient cleaning performance</w:t>
                      </w:r>
                    </w:p>
                    <w:p w:rsidR="00C4390E" w:rsidRPr="00C4390E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low surface energy and dense structure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5"/>
                        <w:gridCol w:w="4518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50C63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Oven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E07D91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44</w:t>
                            </w:r>
                            <w:r w:rsidR="001165A1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870103</wp:posOffset>
                </wp:positionH>
                <wp:positionV relativeFrom="paragraph">
                  <wp:posOffset>3721735</wp:posOffset>
                </wp:positionV>
                <wp:extent cx="4181361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36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E07D91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E07D91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Convection Microwave Oven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8.5pt;margin-top:293.05pt;width:32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E07D91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E07D91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Convection Microwave Oven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1660800</wp:posOffset>
                </wp:positionH>
                <wp:positionV relativeFrom="paragraph">
                  <wp:posOffset>2205355</wp:posOffset>
                </wp:positionV>
                <wp:extent cx="2596295" cy="1544956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295" cy="1544956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0.75pt;margin-top:173.65pt;width:204.4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7A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E07D91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D91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MJ3286BFUM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" filled="f" stroked="f">
                <v:textbox style="mso-fit-shape-to-text:t">
                  <w:txbxContent>
                    <w:p w:rsidR="001A2E57" w:rsidRPr="001A2E57" w:rsidRDefault="00E07D91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D91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MJ3286BFUM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A3B" w:rsidRDefault="00076A3B" w:rsidP="00F671F5">
      <w:pPr>
        <w:spacing w:after="0" w:line="240" w:lineRule="auto"/>
      </w:pPr>
      <w:r>
        <w:separator/>
      </w:r>
    </w:p>
  </w:endnote>
  <w:endnote w:type="continuationSeparator" w:id="0">
    <w:p w:rsidR="00076A3B" w:rsidRDefault="00076A3B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A3B" w:rsidRDefault="00076A3B" w:rsidP="00F671F5">
      <w:pPr>
        <w:spacing w:after="0" w:line="240" w:lineRule="auto"/>
      </w:pPr>
      <w:r>
        <w:separator/>
      </w:r>
    </w:p>
  </w:footnote>
  <w:footnote w:type="continuationSeparator" w:id="0">
    <w:p w:rsidR="00076A3B" w:rsidRDefault="00076A3B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1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1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1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076A3B"/>
    <w:rsid w:val="000E719B"/>
    <w:rsid w:val="001165A1"/>
    <w:rsid w:val="00185D76"/>
    <w:rsid w:val="00186635"/>
    <w:rsid w:val="001A2E57"/>
    <w:rsid w:val="001A73EA"/>
    <w:rsid w:val="003A3F6E"/>
    <w:rsid w:val="003C2BB9"/>
    <w:rsid w:val="005A0A0C"/>
    <w:rsid w:val="005C0D11"/>
    <w:rsid w:val="0061064F"/>
    <w:rsid w:val="00665107"/>
    <w:rsid w:val="007A2EAC"/>
    <w:rsid w:val="008505EA"/>
    <w:rsid w:val="008B159E"/>
    <w:rsid w:val="008F7A95"/>
    <w:rsid w:val="0090276D"/>
    <w:rsid w:val="00A61753"/>
    <w:rsid w:val="00AA2411"/>
    <w:rsid w:val="00B31A37"/>
    <w:rsid w:val="00B9788F"/>
    <w:rsid w:val="00BB2069"/>
    <w:rsid w:val="00BD74E3"/>
    <w:rsid w:val="00C4390E"/>
    <w:rsid w:val="00D07D84"/>
    <w:rsid w:val="00E07D91"/>
    <w:rsid w:val="00E23497"/>
    <w:rsid w:val="00E47FB5"/>
    <w:rsid w:val="00E50C63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14AF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53802-0E3B-413F-8B61-AA16C395D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2020-12-24T18:56:00Z</dcterms:created>
  <dcterms:modified xsi:type="dcterms:W3CDTF">2020-12-24T18:56:00Z</dcterms:modified>
</cp:coreProperties>
</file>