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E50C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4893309</wp:posOffset>
                </wp:positionV>
                <wp:extent cx="5934075" cy="33242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32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C63" w:rsidRDefault="00E50C63" w:rsidP="00C4390E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E50C63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Easy Cleaning</w:t>
                            </w:r>
                          </w:p>
                          <w:p w:rsidR="003C2BB9" w:rsidRDefault="00E50C63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50C63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Convenient cleaning performance</w:t>
                            </w:r>
                          </w:p>
                          <w:p w:rsidR="00C4390E" w:rsidRPr="00C4390E" w:rsidRDefault="00E50C63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50C63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low surface energy and dense structure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5"/>
                              <w:gridCol w:w="4518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Power Input (W)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320~2204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Running Current (A)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1.4~10.2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E50C63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Oven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R410a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1165A1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186635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4</w:t>
                                  </w:r>
                                  <w:r w:rsidR="001165A1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5,9</w:t>
                                  </w:r>
                                  <w:bookmarkStart w:id="0" w:name="_GoBack"/>
                                  <w:bookmarkEnd w:id="0"/>
                                  <w:r w:rsidR="001165A1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00/- Rs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05pt;margin-top:385.3pt;width:467.25pt;height:261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" stroked="f">
                <v:textbox>
                  <w:txbxContent>
                    <w:p w:rsidR="00E50C63" w:rsidRDefault="00E50C63" w:rsidP="00C4390E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E50C63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Easy Cleaning</w:t>
                      </w:r>
                    </w:p>
                    <w:p w:rsidR="003C2BB9" w:rsidRDefault="00E50C63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E50C63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Convenient cleaning performance</w:t>
                      </w:r>
                    </w:p>
                    <w:p w:rsidR="00C4390E" w:rsidRPr="00C4390E" w:rsidRDefault="00E50C63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E50C63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low surface energy and dense structure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5"/>
                        <w:gridCol w:w="4518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Power Input (W)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320~2204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Running Current (A)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1.4~10.2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E50C63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Oven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R410a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1165A1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186635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4</w:t>
                            </w:r>
                            <w:r w:rsidR="001165A1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5,9</w:t>
                            </w:r>
                            <w:bookmarkStart w:id="1" w:name="_GoBack"/>
                            <w:bookmarkEnd w:id="1"/>
                            <w:r w:rsidR="001165A1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00/- Rs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870103</wp:posOffset>
                </wp:positionH>
                <wp:positionV relativeFrom="paragraph">
                  <wp:posOffset>3721735</wp:posOffset>
                </wp:positionV>
                <wp:extent cx="4181361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36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186635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186635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Charcoal Convection Microwave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68.5pt;margin-top:293.05pt;width:329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" filled="f" stroked="f">
                <v:textbox style="mso-fit-shape-to-text:t">
                  <w:txbxContent>
                    <w:p w:rsidR="001A2E57" w:rsidRPr="001A2E57" w:rsidRDefault="00186635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186635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Charcoal Convection Microwave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1660800</wp:posOffset>
                </wp:positionH>
                <wp:positionV relativeFrom="paragraph">
                  <wp:posOffset>2205355</wp:posOffset>
                </wp:positionV>
                <wp:extent cx="2596295" cy="1544956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6295" cy="1544956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0.75pt;margin-top:173.65pt;width:204.45pt;height:121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" stroked="f">
                <v:fill r:id="rId9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7A9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1535144</wp:posOffset>
                </wp:positionH>
                <wp:positionV relativeFrom="margin">
                  <wp:posOffset>1514475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0.9pt;margin-top:119.2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B206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1234440</wp:posOffset>
                </wp:positionH>
                <wp:positionV relativeFrom="paragraph">
                  <wp:posOffset>4099560</wp:posOffset>
                </wp:positionV>
                <wp:extent cx="345567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6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186635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6635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MJ2886BFUM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97.2pt;margin-top:322.8pt;width:272.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" filled="f" stroked="f">
                <v:textbox style="mso-fit-shape-to-text:t">
                  <w:txbxContent>
                    <w:p w:rsidR="001A2E57" w:rsidRPr="001A2E57" w:rsidRDefault="00186635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6635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MJ2886BFUM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2AFE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18C" w:rsidRDefault="00E0418C" w:rsidP="00F671F5">
      <w:pPr>
        <w:spacing w:after="0" w:line="240" w:lineRule="auto"/>
      </w:pPr>
      <w:r>
        <w:separator/>
      </w:r>
    </w:p>
  </w:endnote>
  <w:endnote w:type="continuationSeparator" w:id="0">
    <w:p w:rsidR="00E0418C" w:rsidRDefault="00E0418C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18C" w:rsidRDefault="00E0418C" w:rsidP="00F671F5">
      <w:pPr>
        <w:spacing w:after="0" w:line="240" w:lineRule="auto"/>
      </w:pPr>
      <w:r>
        <w:separator/>
      </w:r>
    </w:p>
  </w:footnote>
  <w:footnote w:type="continuationSeparator" w:id="0">
    <w:p w:rsidR="00E0418C" w:rsidRDefault="00E0418C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55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56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57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76"/>
    <w:rsid w:val="000213C2"/>
    <w:rsid w:val="001165A1"/>
    <w:rsid w:val="00185D76"/>
    <w:rsid w:val="00186635"/>
    <w:rsid w:val="001A2E57"/>
    <w:rsid w:val="003A3F6E"/>
    <w:rsid w:val="003C2BB9"/>
    <w:rsid w:val="005A0A0C"/>
    <w:rsid w:val="005C0D11"/>
    <w:rsid w:val="0061064F"/>
    <w:rsid w:val="00665107"/>
    <w:rsid w:val="007A2EAC"/>
    <w:rsid w:val="008505EA"/>
    <w:rsid w:val="008B159E"/>
    <w:rsid w:val="008F7A95"/>
    <w:rsid w:val="0090276D"/>
    <w:rsid w:val="00A61753"/>
    <w:rsid w:val="00AA2411"/>
    <w:rsid w:val="00B31A37"/>
    <w:rsid w:val="00B9788F"/>
    <w:rsid w:val="00BB2069"/>
    <w:rsid w:val="00BD74E3"/>
    <w:rsid w:val="00C4390E"/>
    <w:rsid w:val="00D07D84"/>
    <w:rsid w:val="00E0418C"/>
    <w:rsid w:val="00E47FB5"/>
    <w:rsid w:val="00E50C63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14AF"/>
  <w15:chartTrackingRefBased/>
  <w15:docId w15:val="{B6B0502B-2BDE-40A9-83CB-0A4C3E4C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C37FA-564A-4241-AB14-C56F294D4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2020-12-24T18:52:00Z</dcterms:created>
  <dcterms:modified xsi:type="dcterms:W3CDTF">2020-12-24T18:52:00Z</dcterms:modified>
</cp:coreProperties>
</file>