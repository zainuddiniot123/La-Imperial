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7082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7082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Multi Pro Food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87082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7082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Multi Pro Food Processor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7082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82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FP730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87082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82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FP730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87082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87082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FF" w:rsidRDefault="007E71FF" w:rsidP="00F671F5">
      <w:pPr>
        <w:spacing w:after="0" w:line="240" w:lineRule="auto"/>
      </w:pPr>
      <w:r>
        <w:separator/>
      </w:r>
    </w:p>
  </w:endnote>
  <w:endnote w:type="continuationSeparator" w:id="0">
    <w:p w:rsidR="007E71FF" w:rsidRDefault="007E71FF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FF" w:rsidRDefault="007E71FF" w:rsidP="00F671F5">
      <w:pPr>
        <w:spacing w:after="0" w:line="240" w:lineRule="auto"/>
      </w:pPr>
      <w:r>
        <w:separator/>
      </w:r>
    </w:p>
  </w:footnote>
  <w:footnote w:type="continuationSeparator" w:id="0">
    <w:p w:rsidR="007E71FF" w:rsidRDefault="007E71FF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212C90"/>
    <w:rsid w:val="003A3F6E"/>
    <w:rsid w:val="003C0B6C"/>
    <w:rsid w:val="003C2BB9"/>
    <w:rsid w:val="005C0D11"/>
    <w:rsid w:val="00641086"/>
    <w:rsid w:val="00665107"/>
    <w:rsid w:val="006C30A1"/>
    <w:rsid w:val="007029CE"/>
    <w:rsid w:val="007A2EAC"/>
    <w:rsid w:val="007E71FF"/>
    <w:rsid w:val="0087082E"/>
    <w:rsid w:val="008B159E"/>
    <w:rsid w:val="00912898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7FD70-A810-456E-9708-A1C90567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2020-12-24T17:56:00Z</dcterms:created>
  <dcterms:modified xsi:type="dcterms:W3CDTF">2020-12-24T17:56:00Z</dcterms:modified>
</cp:coreProperties>
</file>