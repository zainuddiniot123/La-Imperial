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C0C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1876425</wp:posOffset>
                </wp:positionH>
                <wp:positionV relativeFrom="margin">
                  <wp:posOffset>2280221</wp:posOffset>
                </wp:positionV>
                <wp:extent cx="2190750" cy="2640330"/>
                <wp:effectExtent l="0" t="0" r="0" b="762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64033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7.75pt;margin-top:179.55pt;width:172.5pt;height:207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1533525</wp:posOffset>
                </wp:positionH>
                <wp:positionV relativeFrom="margin">
                  <wp:posOffset>1619250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75pt;margin-top:127.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>
                      <w:bookmarkStart w:id="1" w:name="_GoBack"/>
                    </w:p>
                    <w:bookmarkEnd w:id="1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1391285</wp:posOffset>
                </wp:positionH>
                <wp:positionV relativeFrom="paragraph">
                  <wp:posOffset>4826635</wp:posOffset>
                </wp:positionV>
                <wp:extent cx="3140710" cy="1404620"/>
                <wp:effectExtent l="0" t="0" r="254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07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A5235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9A5235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Super Compact Blender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09.55pt;margin-top:380.05pt;width:247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" stroked="f">
                <v:textbox style="mso-fit-shape-to-text:t">
                  <w:txbxContent>
                    <w:p w:rsidR="001A2E57" w:rsidRPr="001A2E57" w:rsidRDefault="009A5235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9A5235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Super Compact Blender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4108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5290185</wp:posOffset>
                </wp:positionV>
                <wp:extent cx="2360930" cy="1404620"/>
                <wp:effectExtent l="0" t="0" r="381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9A5235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A5235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Bl227 Ha624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40.4pt;margin-top:416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K0IwIAACM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" stroked="f">
                <v:textbox style="mso-fit-shape-to-text:t">
                  <w:txbxContent>
                    <w:p w:rsidR="001A2E57" w:rsidRPr="001A2E57" w:rsidRDefault="009A5235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A5235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Bl227 Ha624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0A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5781040</wp:posOffset>
                </wp:positionV>
                <wp:extent cx="5934075" cy="23717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371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2 speed dial plus pulse</w:t>
                            </w:r>
                          </w:p>
                          <w:p w:rsidR="003C2BB9" w:rsidRDefault="00DC0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400W motor</w:t>
                            </w:r>
                          </w:p>
                          <w:p w:rsidR="00D07D84" w:rsidRPr="00DC090E" w:rsidRDefault="00DC090E" w:rsidP="00DC0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C090E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1.6 litre plastic goblet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7029CE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54017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10</w:t>
                                  </w:r>
                                  <w:r w:rsidR="007029C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16.05pt;margin-top:455.2pt;width:467.25pt;height:186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" stroked="f">
                <v:textbox>
                  <w:txbxContent>
                    <w:p w:rsidR="003C2BB9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2 speed dial plus pulse</w:t>
                      </w:r>
                    </w:p>
                    <w:p w:rsidR="003C2BB9" w:rsidRDefault="00DC0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400W motor</w:t>
                      </w:r>
                    </w:p>
                    <w:p w:rsidR="00D07D84" w:rsidRPr="00DC090E" w:rsidRDefault="00DC090E" w:rsidP="00DC0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DC090E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1.6 litre plastic goblet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7029CE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54017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10</w:t>
                            </w:r>
                            <w:r w:rsidR="007029CE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2FE" w:rsidRDefault="00D552FE" w:rsidP="00F671F5">
      <w:pPr>
        <w:spacing w:after="0" w:line="240" w:lineRule="auto"/>
      </w:pPr>
      <w:r>
        <w:separator/>
      </w:r>
    </w:p>
  </w:endnote>
  <w:endnote w:type="continuationSeparator" w:id="0">
    <w:p w:rsidR="00D552FE" w:rsidRDefault="00D552FE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2FE" w:rsidRDefault="00D552FE" w:rsidP="00F671F5">
      <w:pPr>
        <w:spacing w:after="0" w:line="240" w:lineRule="auto"/>
      </w:pPr>
      <w:r>
        <w:separator/>
      </w:r>
    </w:p>
  </w:footnote>
  <w:footnote w:type="continuationSeparator" w:id="0">
    <w:p w:rsidR="00D552FE" w:rsidRDefault="00D552FE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99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00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01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1952DA"/>
    <w:rsid w:val="001A2E57"/>
    <w:rsid w:val="001C0572"/>
    <w:rsid w:val="00212C90"/>
    <w:rsid w:val="00226710"/>
    <w:rsid w:val="003335FF"/>
    <w:rsid w:val="003A3F6E"/>
    <w:rsid w:val="003C0B6C"/>
    <w:rsid w:val="003C2BB9"/>
    <w:rsid w:val="005141C5"/>
    <w:rsid w:val="0054017F"/>
    <w:rsid w:val="005C0D11"/>
    <w:rsid w:val="00641086"/>
    <w:rsid w:val="00665107"/>
    <w:rsid w:val="006C30A1"/>
    <w:rsid w:val="007029CE"/>
    <w:rsid w:val="007A2EAC"/>
    <w:rsid w:val="008B159E"/>
    <w:rsid w:val="00912898"/>
    <w:rsid w:val="009A5235"/>
    <w:rsid w:val="00AA2411"/>
    <w:rsid w:val="00B31A37"/>
    <w:rsid w:val="00B4172F"/>
    <w:rsid w:val="00B9788F"/>
    <w:rsid w:val="00BC0C99"/>
    <w:rsid w:val="00BD74E3"/>
    <w:rsid w:val="00C4390E"/>
    <w:rsid w:val="00D07D84"/>
    <w:rsid w:val="00D25C66"/>
    <w:rsid w:val="00D552FE"/>
    <w:rsid w:val="00D91532"/>
    <w:rsid w:val="00DB0673"/>
    <w:rsid w:val="00DC090E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2C5DC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AEF41-0F06-4223-9728-5D6160C45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2020-12-24T17:43:00Z</dcterms:created>
  <dcterms:modified xsi:type="dcterms:W3CDTF">2020-12-24T17:43:00Z</dcterms:modified>
</cp:coreProperties>
</file>