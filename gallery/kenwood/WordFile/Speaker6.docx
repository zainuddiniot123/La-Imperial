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1F5" w:rsidRDefault="00E2385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430489</wp:posOffset>
                </wp:positionH>
                <wp:positionV relativeFrom="paragraph">
                  <wp:posOffset>4988560</wp:posOffset>
                </wp:positionV>
                <wp:extent cx="5058049" cy="1404620"/>
                <wp:effectExtent l="0" t="0" r="9525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804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F951D8" w:rsidP="001A2E57">
                            <w:pPr>
                              <w:jc w:val="center"/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</w:pPr>
                            <w:r w:rsidRPr="00F951D8"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  <w:t>KFC series speakers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.9pt;margin-top:392.8pt;width:398.2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" stroked="f">
                <v:textbox style="mso-fit-shape-to-text:t">
                  <w:txbxContent>
                    <w:p w:rsidR="001A2E57" w:rsidRPr="001A2E57" w:rsidRDefault="00F951D8" w:rsidP="001A2E57">
                      <w:pPr>
                        <w:jc w:val="center"/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</w:pPr>
                      <w:r w:rsidRPr="00F951D8"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  <w:t>KFC series speakers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40789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posOffset>1364871</wp:posOffset>
                </wp:positionH>
                <wp:positionV relativeFrom="margin">
                  <wp:posOffset>2562860</wp:posOffset>
                </wp:positionV>
                <wp:extent cx="3207478" cy="2181709"/>
                <wp:effectExtent l="0" t="0" r="0" b="952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7478" cy="2181709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1A37" w:rsidRPr="00B31A37" w:rsidRDefault="00B31A37" w:rsidP="00D91532">
                            <w:pPr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07.45pt;margin-top:201.8pt;width:252.55pt;height:171.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" stroked="f">
                <v:fill r:id="rId9" o:title="" recolor="t" rotate="t" type="frame"/>
                <v:textbox>
                  <w:txbxContent>
                    <w:p w:rsidR="00B31A37" w:rsidRPr="00B31A37" w:rsidRDefault="00B31A37" w:rsidP="00D91532">
                      <w:pPr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7082E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1783080</wp:posOffset>
                </wp:positionH>
                <wp:positionV relativeFrom="paragraph">
                  <wp:posOffset>5452110</wp:posOffset>
                </wp:positionV>
                <wp:extent cx="2360930" cy="1404620"/>
                <wp:effectExtent l="0" t="0" r="381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F951D8" w:rsidP="001A2E57">
                            <w:pPr>
                              <w:jc w:val="center"/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951D8"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KFC-PS170C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40.4pt;margin-top:429.3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" stroked="f">
                <v:textbox style="mso-fit-shape-to-text:t">
                  <w:txbxContent>
                    <w:p w:rsidR="001A2E57" w:rsidRPr="001A2E57" w:rsidRDefault="00F951D8" w:rsidP="001A2E57">
                      <w:pPr>
                        <w:jc w:val="center"/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951D8"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KFC-PS170C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4108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1533525</wp:posOffset>
                </wp:positionH>
                <wp:positionV relativeFrom="margin">
                  <wp:posOffset>1619250</wp:posOffset>
                </wp:positionV>
                <wp:extent cx="2856167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6167" cy="140462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1F5" w:rsidRDefault="00F671F5" w:rsidP="001A2E57"/>
                          <w:p w:rsidR="001A2E57" w:rsidRPr="00D07D84" w:rsidRDefault="001A2E57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120.75pt;margin-top:127.5pt;width:224.9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" stroked="f">
                <v:fill r:id="rId11" o:title="" recolor="t" rotate="t" type="frame"/>
                <v:textbox style="mso-fit-shape-to-text:t">
                  <w:txbxContent>
                    <w:p w:rsidR="00F671F5" w:rsidRDefault="00F671F5" w:rsidP="001A2E57"/>
                    <w:p w:rsidR="001A2E57" w:rsidRPr="00D07D84" w:rsidRDefault="001A2E57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C30A1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5781040</wp:posOffset>
                </wp:positionV>
                <wp:extent cx="5934075" cy="2371725"/>
                <wp:effectExtent l="0" t="0" r="9525" b="952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2371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2BB9" w:rsidRDefault="00D40789" w:rsidP="00BD74E3">
                            <w:pP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D40789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Tweeter Design Soft Dome</w:t>
                            </w:r>
                          </w:p>
                          <w:p w:rsidR="003C2BB9" w:rsidRDefault="00D40789" w:rsidP="00C4390E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40789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RMS Input Power 80W</w:t>
                            </w:r>
                          </w:p>
                          <w:p w:rsidR="00D07D84" w:rsidRPr="000A224D" w:rsidRDefault="00D40789" w:rsidP="000A224D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40789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Frequency Response 58Hz – 22kHz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7"/>
                              <w:gridCol w:w="4516"/>
                            </w:tblGrid>
                            <w:tr w:rsidR="003C2BB9" w:rsidTr="00D91532">
                              <w:tc>
                                <w:tcPr>
                                  <w:tcW w:w="4517" w:type="dxa"/>
                                </w:tcPr>
                                <w:p w:rsidR="003C2BB9" w:rsidRPr="003C2BB9" w:rsidRDefault="007029CE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>Price:</w:t>
                                  </w:r>
                                </w:p>
                              </w:tc>
                              <w:tc>
                                <w:tcPr>
                                  <w:tcW w:w="4516" w:type="dxa"/>
                                </w:tcPr>
                                <w:p w:rsidR="003C2BB9" w:rsidRPr="003C2BB9" w:rsidRDefault="00F951D8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11</w:t>
                                  </w:r>
                                  <w:bookmarkStart w:id="0" w:name="_GoBack"/>
                                  <w:bookmarkEnd w:id="0"/>
                                  <w:r w:rsidR="007A026C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,9</w:t>
                                  </w:r>
                                  <w:r w:rsidR="007029CE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00/- Rs</w:t>
                                  </w:r>
                                </w:p>
                              </w:tc>
                            </w:tr>
                          </w:tbl>
                          <w:p w:rsidR="003C2BB9" w:rsidRPr="003C2BB9" w:rsidRDefault="003C2BB9" w:rsidP="00BD74E3">
                            <w:pPr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z w:val="26"/>
                                <w:szCs w:val="2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416.05pt;margin-top:455.2pt;width:467.25pt;height:186.7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" stroked="f">
                <v:textbox>
                  <w:txbxContent>
                    <w:p w:rsidR="003C2BB9" w:rsidRDefault="00D40789" w:rsidP="00BD74E3">
                      <w:pP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</w:pPr>
                      <w:r w:rsidRPr="00D40789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Tweeter Design Soft Dome</w:t>
                      </w:r>
                    </w:p>
                    <w:p w:rsidR="003C2BB9" w:rsidRDefault="00D40789" w:rsidP="00C4390E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D40789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RMS Input Power 80W</w:t>
                      </w:r>
                    </w:p>
                    <w:p w:rsidR="00D07D84" w:rsidRPr="000A224D" w:rsidRDefault="00D40789" w:rsidP="000A224D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D40789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Frequency Response 58Hz – 22kHz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517"/>
                        <w:gridCol w:w="4516"/>
                      </w:tblGrid>
                      <w:tr w:rsidR="003C2BB9" w:rsidTr="00D91532">
                        <w:tc>
                          <w:tcPr>
                            <w:tcW w:w="4517" w:type="dxa"/>
                          </w:tcPr>
                          <w:p w:rsidR="003C2BB9" w:rsidRPr="003C2BB9" w:rsidRDefault="007029CE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Price:</w:t>
                            </w:r>
                          </w:p>
                        </w:tc>
                        <w:tc>
                          <w:tcPr>
                            <w:tcW w:w="4516" w:type="dxa"/>
                          </w:tcPr>
                          <w:p w:rsidR="003C2BB9" w:rsidRPr="003C2BB9" w:rsidRDefault="00F951D8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11</w:t>
                            </w:r>
                            <w:bookmarkStart w:id="1" w:name="_GoBack"/>
                            <w:bookmarkEnd w:id="1"/>
                            <w:r w:rsidR="007A026C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,9</w:t>
                            </w:r>
                            <w:r w:rsidR="007029CE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00/- Rs</w:t>
                            </w:r>
                          </w:p>
                        </w:tc>
                      </w:tr>
                    </w:tbl>
                    <w:p w:rsidR="003C2BB9" w:rsidRPr="003C2BB9" w:rsidRDefault="003C2BB9" w:rsidP="00BD74E3">
                      <w:pPr>
                        <w:rPr>
                          <w:rFonts w:asciiTheme="majorHAnsi" w:hAnsiTheme="majorHAnsi" w:cstheme="majorHAnsi"/>
                          <w:color w:val="595959" w:themeColor="text1" w:themeTint="A6"/>
                          <w:sz w:val="26"/>
                          <w:szCs w:val="26"/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85189"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margin">
              <wp:posOffset>1408430</wp:posOffset>
            </wp:positionH>
            <wp:positionV relativeFrom="margin">
              <wp:posOffset>-29210</wp:posOffset>
            </wp:positionV>
            <wp:extent cx="3121025" cy="1390015"/>
            <wp:effectExtent l="0" t="0" r="3175" b="635"/>
            <wp:wrapTight wrapText="bothSides">
              <wp:wrapPolygon edited="0">
                <wp:start x="0" y="0"/>
                <wp:lineTo x="0" y="21314"/>
                <wp:lineTo x="21490" y="21314"/>
                <wp:lineTo x="2149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 LOGO2-0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18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1362075</wp:posOffset>
                </wp:positionV>
                <wp:extent cx="77628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E4690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0,107.25pt" to="611.2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" strokecolor="#aeaaaa [2414]" strokeweight=".5pt">
                <v:stroke joinstyle="miter"/>
                <w10:wrap anchorx="page"/>
              </v:line>
            </w:pict>
          </mc:Fallback>
        </mc:AlternateContent>
      </w:r>
    </w:p>
    <w:sectPr w:rsidR="00F671F5" w:rsidSect="00B31A37"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6BDC" w:rsidRDefault="00D66BDC" w:rsidP="00F671F5">
      <w:pPr>
        <w:spacing w:after="0" w:line="240" w:lineRule="auto"/>
      </w:pPr>
      <w:r>
        <w:separator/>
      </w:r>
    </w:p>
  </w:endnote>
  <w:endnote w:type="continuationSeparator" w:id="0">
    <w:p w:rsidR="00D66BDC" w:rsidRDefault="00D66BDC" w:rsidP="00F67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6BDC" w:rsidRDefault="00D66BDC" w:rsidP="00F671F5">
      <w:pPr>
        <w:spacing w:after="0" w:line="240" w:lineRule="auto"/>
      </w:pPr>
      <w:r>
        <w:separator/>
      </w:r>
    </w:p>
  </w:footnote>
  <w:footnote w:type="continuationSeparator" w:id="0">
    <w:p w:rsidR="00D66BDC" w:rsidRDefault="00D66BDC" w:rsidP="00F67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4" type="#_x0000_t75" style="width:5in;height:5in;visibility:visible;mso-wrap-style:square" o:bullet="t">
        <v:imagedata r:id="rId1" o:title=""/>
      </v:shape>
    </w:pict>
  </w:numPicBullet>
  <w:numPicBullet w:numPicBulletId="1">
    <w:pict>
      <v:shape id="_x0000_i1155" type="#_x0000_t75" style="width:5in;height:5in;visibility:visible;mso-wrap-style:square" o:bullet="t">
        <v:imagedata r:id="rId2" o:title=""/>
      </v:shape>
    </w:pict>
  </w:numPicBullet>
  <w:numPicBullet w:numPicBulletId="2">
    <w:pict>
      <v:shape id="_x0000_i1156" type="#_x0000_t75" style="width:5in;height:5in;visibility:visible;mso-wrap-style:square" o:bullet="t">
        <v:imagedata r:id="rId3" o:title=""/>
      </v:shape>
    </w:pict>
  </w:numPicBullet>
  <w:numPicBullet w:numPicBulletId="3">
    <w:pict>
      <v:shape id="_x0000_i1157" type="#_x0000_t75" style="width:5in;height:5in;visibility:visible;mso-wrap-style:square" o:bullet="t">
        <v:imagedata r:id="rId4" o:title=""/>
      </v:shape>
    </w:pict>
  </w:numPicBullet>
  <w:abstractNum w:abstractNumId="0" w15:restartNumberingAfterBreak="0">
    <w:nsid w:val="012343D5"/>
    <w:multiLevelType w:val="multilevel"/>
    <w:tmpl w:val="E398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938E5"/>
    <w:multiLevelType w:val="multilevel"/>
    <w:tmpl w:val="F410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E08A9"/>
    <w:multiLevelType w:val="multilevel"/>
    <w:tmpl w:val="C5FE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354F84"/>
    <w:multiLevelType w:val="hybridMultilevel"/>
    <w:tmpl w:val="8070E0C6"/>
    <w:lvl w:ilvl="0" w:tplc="B16E7F7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9ECA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4AFD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C059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64C2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C055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065C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56EB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0649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9A143B0"/>
    <w:multiLevelType w:val="multilevel"/>
    <w:tmpl w:val="1542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6C2042"/>
    <w:multiLevelType w:val="hybridMultilevel"/>
    <w:tmpl w:val="52CCB48E"/>
    <w:lvl w:ilvl="0" w:tplc="3D9045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88B2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D040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5A4C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1218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A8AB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147C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5E9E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A5264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71360526"/>
    <w:multiLevelType w:val="multilevel"/>
    <w:tmpl w:val="78CA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057FF2"/>
    <w:multiLevelType w:val="multilevel"/>
    <w:tmpl w:val="8FEA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86254F"/>
    <w:multiLevelType w:val="hybridMultilevel"/>
    <w:tmpl w:val="04188986"/>
    <w:lvl w:ilvl="0" w:tplc="50D20C6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4C1E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8426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56C2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2A0F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1092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A5ECD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F6C6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9658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6"/>
  </w:num>
  <w:num w:numId="5">
    <w:abstractNumId w:val="7"/>
  </w:num>
  <w:num w:numId="6">
    <w:abstractNumId w:val="0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C66"/>
    <w:rsid w:val="000A224D"/>
    <w:rsid w:val="001952DA"/>
    <w:rsid w:val="001A2E57"/>
    <w:rsid w:val="001C0572"/>
    <w:rsid w:val="001E26B7"/>
    <w:rsid w:val="00212C90"/>
    <w:rsid w:val="003A3F6E"/>
    <w:rsid w:val="003C0B6C"/>
    <w:rsid w:val="003C2BB9"/>
    <w:rsid w:val="00441096"/>
    <w:rsid w:val="005C0D11"/>
    <w:rsid w:val="00641086"/>
    <w:rsid w:val="00665107"/>
    <w:rsid w:val="006C30A1"/>
    <w:rsid w:val="007029CE"/>
    <w:rsid w:val="007A026C"/>
    <w:rsid w:val="007A2EAC"/>
    <w:rsid w:val="00804B8E"/>
    <w:rsid w:val="0087082E"/>
    <w:rsid w:val="008B159E"/>
    <w:rsid w:val="00906A1C"/>
    <w:rsid w:val="00912898"/>
    <w:rsid w:val="009B5C5A"/>
    <w:rsid w:val="00AA2411"/>
    <w:rsid w:val="00B31A37"/>
    <w:rsid w:val="00B4172F"/>
    <w:rsid w:val="00B9788F"/>
    <w:rsid w:val="00BD74E3"/>
    <w:rsid w:val="00C4390E"/>
    <w:rsid w:val="00D07D84"/>
    <w:rsid w:val="00D22A3F"/>
    <w:rsid w:val="00D25C66"/>
    <w:rsid w:val="00D40789"/>
    <w:rsid w:val="00D66BDC"/>
    <w:rsid w:val="00D82B68"/>
    <w:rsid w:val="00D91532"/>
    <w:rsid w:val="00E23851"/>
    <w:rsid w:val="00E47FB5"/>
    <w:rsid w:val="00E85189"/>
    <w:rsid w:val="00F22570"/>
    <w:rsid w:val="00F671F5"/>
    <w:rsid w:val="00F95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D814D"/>
  <w15:chartTrackingRefBased/>
  <w15:docId w15:val="{7F2F05CC-788C-4991-83C9-D02568F1C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74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1F5"/>
  </w:style>
  <w:style w:type="paragraph" w:styleId="Footer">
    <w:name w:val="footer"/>
    <w:basedOn w:val="Normal"/>
    <w:link w:val="Foot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1F5"/>
  </w:style>
  <w:style w:type="character" w:styleId="Hyperlink">
    <w:name w:val="Hyperlink"/>
    <w:basedOn w:val="DefaultParagraphFont"/>
    <w:uiPriority w:val="99"/>
    <w:unhideWhenUsed/>
    <w:rsid w:val="008B15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15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74E3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3C2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1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7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1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2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07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00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9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34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9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9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33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2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1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9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8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4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0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9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0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29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6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6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45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2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987492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3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2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0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65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335875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67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84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328433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9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96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38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7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4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6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344231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42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1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4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1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in\Documents\Custom%20Office%20Templates\LaImperial%20Ne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4E17D1-56EE-4336-816B-DA5D8662C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LaImperial New.dotx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</dc:creator>
  <cp:keywords/>
  <dc:description/>
  <cp:lastModifiedBy>Zain</cp:lastModifiedBy>
  <cp:revision>2</cp:revision>
  <dcterms:created xsi:type="dcterms:W3CDTF">2020-12-24T18:21:00Z</dcterms:created>
  <dcterms:modified xsi:type="dcterms:W3CDTF">2020-12-24T18:21:00Z</dcterms:modified>
</cp:coreProperties>
</file>