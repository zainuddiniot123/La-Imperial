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708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B5C5A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9B5C5A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Food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" stroked="f">
                <v:textbox style="mso-fit-shape-to-text:t">
                  <w:txbxContent>
                    <w:p w:rsidR="001A2E57" w:rsidRPr="001A2E57" w:rsidRDefault="009B5C5A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9B5C5A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Food Processor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B5C5A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C5A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FP-691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6DIgIAACM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9B5C5A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C5A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FP-691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2204720</wp:posOffset>
                </wp:positionV>
                <wp:extent cx="2190750" cy="2904363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904363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173.6pt;width:172.5pt;height:228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029CE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pour juice jug</w:t>
                            </w:r>
                          </w:p>
                          <w:p w:rsidR="003C2BB9" w:rsidRDefault="007029C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speeds for juicing hard</w:t>
                            </w:r>
                          </w:p>
                          <w:p w:rsidR="00D07D84" w:rsidRPr="000A224D" w:rsidRDefault="001C0572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7029CE"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oft fruit and vegetables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9B5C5A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13</w:t>
                                  </w:r>
                                  <w:bookmarkStart w:id="0" w:name="_GoBack"/>
                                  <w:bookmarkEnd w:id="0"/>
                                  <w:r w:rsidR="007A026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7029CE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pour juice jug</w:t>
                      </w:r>
                    </w:p>
                    <w:p w:rsidR="003C2BB9" w:rsidRDefault="007029C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speeds for juicing hard</w:t>
                      </w:r>
                    </w:p>
                    <w:p w:rsidR="00D07D84" w:rsidRPr="000A224D" w:rsidRDefault="001C0572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7029CE"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oft fruit and vegetables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9B5C5A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13</w:t>
                            </w:r>
                            <w:bookmarkStart w:id="1" w:name="_GoBack"/>
                            <w:bookmarkEnd w:id="1"/>
                            <w:r w:rsidR="007A026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B39" w:rsidRDefault="00643B39" w:rsidP="00F671F5">
      <w:pPr>
        <w:spacing w:after="0" w:line="240" w:lineRule="auto"/>
      </w:pPr>
      <w:r>
        <w:separator/>
      </w:r>
    </w:p>
  </w:endnote>
  <w:endnote w:type="continuationSeparator" w:id="0">
    <w:p w:rsidR="00643B39" w:rsidRDefault="00643B39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B39" w:rsidRDefault="00643B39" w:rsidP="00F671F5">
      <w:pPr>
        <w:spacing w:after="0" w:line="240" w:lineRule="auto"/>
      </w:pPr>
      <w:r>
        <w:separator/>
      </w:r>
    </w:p>
  </w:footnote>
  <w:footnote w:type="continuationSeparator" w:id="0">
    <w:p w:rsidR="00643B39" w:rsidRDefault="00643B39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9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0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0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3A3F6E"/>
    <w:rsid w:val="003C0B6C"/>
    <w:rsid w:val="003C2BB9"/>
    <w:rsid w:val="005C0D11"/>
    <w:rsid w:val="00641086"/>
    <w:rsid w:val="00643B39"/>
    <w:rsid w:val="00665107"/>
    <w:rsid w:val="006C30A1"/>
    <w:rsid w:val="007029CE"/>
    <w:rsid w:val="007A026C"/>
    <w:rsid w:val="007A2EAC"/>
    <w:rsid w:val="0087082E"/>
    <w:rsid w:val="008B159E"/>
    <w:rsid w:val="00906A1C"/>
    <w:rsid w:val="00912898"/>
    <w:rsid w:val="009B5C5A"/>
    <w:rsid w:val="00AA2411"/>
    <w:rsid w:val="00B31A37"/>
    <w:rsid w:val="00B4172F"/>
    <w:rsid w:val="00B9788F"/>
    <w:rsid w:val="00BD74E3"/>
    <w:rsid w:val="00C4390E"/>
    <w:rsid w:val="00D07D84"/>
    <w:rsid w:val="00D22A3F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CA00-6931-4FCB-A796-42306604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2020-12-24T18:06:00Z</dcterms:created>
  <dcterms:modified xsi:type="dcterms:W3CDTF">2020-12-24T18:06:00Z</dcterms:modified>
</cp:coreProperties>
</file>