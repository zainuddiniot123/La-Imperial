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641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F39E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3F39E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Juicer Extractor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3F39E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3F39E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Juicer Extractor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2400300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89pt;width:172.5pt;height:18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" stroked="f">
                <v:fill r:id="rId11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F39E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39E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JEP500WH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3F39E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39E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JEP500WH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3C2BB9" w:rsidRDefault="001C0572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3F39E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11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3C2BB9" w:rsidRDefault="001C0572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3F39E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11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656" w:rsidRDefault="00946656" w:rsidP="00F671F5">
      <w:pPr>
        <w:spacing w:after="0" w:line="240" w:lineRule="auto"/>
      </w:pPr>
      <w:r>
        <w:separator/>
      </w:r>
    </w:p>
  </w:endnote>
  <w:endnote w:type="continuationSeparator" w:id="0">
    <w:p w:rsidR="00946656" w:rsidRDefault="0094665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656" w:rsidRDefault="00946656" w:rsidP="00F671F5">
      <w:pPr>
        <w:spacing w:after="0" w:line="240" w:lineRule="auto"/>
      </w:pPr>
      <w:r>
        <w:separator/>
      </w:r>
    </w:p>
  </w:footnote>
  <w:footnote w:type="continuationSeparator" w:id="0">
    <w:p w:rsidR="00946656" w:rsidRDefault="0094665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F6619"/>
    <w:rsid w:val="003A3F6E"/>
    <w:rsid w:val="003C2BB9"/>
    <w:rsid w:val="003F39E1"/>
    <w:rsid w:val="00584563"/>
    <w:rsid w:val="005C0D11"/>
    <w:rsid w:val="00641086"/>
    <w:rsid w:val="00665107"/>
    <w:rsid w:val="006C30A1"/>
    <w:rsid w:val="007029CE"/>
    <w:rsid w:val="007A2EAC"/>
    <w:rsid w:val="008B159E"/>
    <w:rsid w:val="008F16C4"/>
    <w:rsid w:val="00912898"/>
    <w:rsid w:val="00946656"/>
    <w:rsid w:val="00AA2411"/>
    <w:rsid w:val="00B31A37"/>
    <w:rsid w:val="00B4172F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CB5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DDB3-6064-44BA-8357-96979DEE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2020-12-24T17:27:00Z</dcterms:created>
  <dcterms:modified xsi:type="dcterms:W3CDTF">2020-12-24T17:27:00Z</dcterms:modified>
</cp:coreProperties>
</file>