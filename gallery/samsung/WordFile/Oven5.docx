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E50C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4893309</wp:posOffset>
                </wp:positionV>
                <wp:extent cx="5934075" cy="33242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32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C63" w:rsidRDefault="00E50C63" w:rsidP="00C4390E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E50C63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Easy Cleaning</w:t>
                            </w:r>
                          </w:p>
                          <w:p w:rsidR="003C2BB9" w:rsidRDefault="00E50C63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50C63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Convenient cleaning performance</w:t>
                            </w:r>
                          </w:p>
                          <w:p w:rsidR="00C4390E" w:rsidRPr="00C4390E" w:rsidRDefault="00E50C63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50C63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low surface energy and dense structure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5"/>
                              <w:gridCol w:w="4518"/>
                            </w:tblGrid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Power Input (W)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320~2204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Running Current (A)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1.4~10.2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E50C63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Oven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R410a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1165A1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Price: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1165A1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35,900/- Rs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05pt;margin-top:385.3pt;width:467.25pt;height:261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" stroked="f">
                <v:textbox>
                  <w:txbxContent>
                    <w:p w:rsidR="00E50C63" w:rsidRDefault="00E50C63" w:rsidP="00C4390E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E50C63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Easy Cleaning</w:t>
                      </w:r>
                    </w:p>
                    <w:p w:rsidR="003C2BB9" w:rsidRDefault="00E50C63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E50C63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Convenient cleaning performance</w:t>
                      </w:r>
                    </w:p>
                    <w:p w:rsidR="00C4390E" w:rsidRPr="00C4390E" w:rsidRDefault="00E50C63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E50C63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low surface energy and dense structure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5"/>
                        <w:gridCol w:w="4518"/>
                      </w:tblGrid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Power Input (W)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320~2204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Running Current (A)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1.4~10.2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E50C63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Oven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R410a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1165A1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Price: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1165A1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35,900/- Rs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870103</wp:posOffset>
                </wp:positionH>
                <wp:positionV relativeFrom="paragraph">
                  <wp:posOffset>3721735</wp:posOffset>
                </wp:positionV>
                <wp:extent cx="4181361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36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4C471A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4C471A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32L Free Standing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68.5pt;margin-top:293.05pt;width:329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" filled="f" stroked="f">
                <v:textbox style="mso-fit-shape-to-text:t">
                  <w:txbxContent>
                    <w:p w:rsidR="001A2E57" w:rsidRPr="001A2E57" w:rsidRDefault="004C471A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4C471A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32L Free Standing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1660800</wp:posOffset>
                </wp:positionH>
                <wp:positionV relativeFrom="paragraph">
                  <wp:posOffset>2205355</wp:posOffset>
                </wp:positionV>
                <wp:extent cx="2596295" cy="1544956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6295" cy="1544956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B31A3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0.75pt;margin-top:173.65pt;width:204.45pt;height:121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" stroked="f">
                <v:fill r:id="rId9" o:title="" recolor="t" rotate="t" type="frame"/>
                <v:textbox>
                  <w:txbxContent>
                    <w:p w:rsidR="00B31A37" w:rsidRPr="00B31A37" w:rsidRDefault="00B31A37" w:rsidP="00B31A3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7A9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1535144</wp:posOffset>
                </wp:positionH>
                <wp:positionV relativeFrom="margin">
                  <wp:posOffset>1514475</wp:posOffset>
                </wp:positionV>
                <wp:extent cx="285616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167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20.9pt;margin-top:119.25pt;width:22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B206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1234440</wp:posOffset>
                </wp:positionH>
                <wp:positionV relativeFrom="paragraph">
                  <wp:posOffset>4099560</wp:posOffset>
                </wp:positionV>
                <wp:extent cx="345567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6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4C471A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471A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ME-9114W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97.2pt;margin-top:322.8pt;width:272.1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" filled="f" stroked="f">
                <v:textbox style="mso-fit-shape-to-text:t">
                  <w:txbxContent>
                    <w:p w:rsidR="001A2E57" w:rsidRPr="001A2E57" w:rsidRDefault="004C471A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471A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ME-9114W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2AFE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BB7" w:rsidRDefault="00037BB7" w:rsidP="00F671F5">
      <w:pPr>
        <w:spacing w:after="0" w:line="240" w:lineRule="auto"/>
      </w:pPr>
      <w:r>
        <w:separator/>
      </w:r>
    </w:p>
  </w:endnote>
  <w:endnote w:type="continuationSeparator" w:id="0">
    <w:p w:rsidR="00037BB7" w:rsidRDefault="00037BB7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BB7" w:rsidRDefault="00037BB7" w:rsidP="00F671F5">
      <w:pPr>
        <w:spacing w:after="0" w:line="240" w:lineRule="auto"/>
      </w:pPr>
      <w:r>
        <w:separator/>
      </w:r>
    </w:p>
  </w:footnote>
  <w:footnote w:type="continuationSeparator" w:id="0">
    <w:p w:rsidR="00037BB7" w:rsidRDefault="00037BB7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67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68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69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76"/>
    <w:rsid w:val="000213C2"/>
    <w:rsid w:val="00037BB7"/>
    <w:rsid w:val="001165A1"/>
    <w:rsid w:val="00185D76"/>
    <w:rsid w:val="001A2E57"/>
    <w:rsid w:val="003A3F6E"/>
    <w:rsid w:val="003C2BB9"/>
    <w:rsid w:val="004C471A"/>
    <w:rsid w:val="005A0A0C"/>
    <w:rsid w:val="005C0D11"/>
    <w:rsid w:val="0061064F"/>
    <w:rsid w:val="00665107"/>
    <w:rsid w:val="007A2EAC"/>
    <w:rsid w:val="008505EA"/>
    <w:rsid w:val="008B159E"/>
    <w:rsid w:val="008F7A95"/>
    <w:rsid w:val="0090276D"/>
    <w:rsid w:val="0094295E"/>
    <w:rsid w:val="009F5E14"/>
    <w:rsid w:val="009F61EC"/>
    <w:rsid w:val="00A61753"/>
    <w:rsid w:val="00AA2411"/>
    <w:rsid w:val="00AB572F"/>
    <w:rsid w:val="00B31A37"/>
    <w:rsid w:val="00B9788F"/>
    <w:rsid w:val="00BB2069"/>
    <w:rsid w:val="00BD74E3"/>
    <w:rsid w:val="00C4390E"/>
    <w:rsid w:val="00D07D84"/>
    <w:rsid w:val="00D6734F"/>
    <w:rsid w:val="00E47FB5"/>
    <w:rsid w:val="00E50C63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0502B-2BDE-40A9-83CB-0A4C3E4C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2E39B-6427-410B-8394-D718E55E7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2020-12-25T05:28:00Z</dcterms:created>
  <dcterms:modified xsi:type="dcterms:W3CDTF">2020-12-25T05:28:00Z</dcterms:modified>
</cp:coreProperties>
</file>