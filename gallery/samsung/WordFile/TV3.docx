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F3607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F3607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Premium Smart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FF3607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F3607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Premium Smart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F3607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607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Samsung NU8000 65"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FF3607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607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Samsung NU8000 65"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3dcBp+AAAAALAQAADwAAAAAAAAAAAAAAAAAjBgAAZHJzL2Rvd25yZXYu&#10;eG1sUEsBAi0ACgAAAAAAAAAhAMo+NDACSgAAAkoAABQAAAAAAAAAAAAAAAAAMAcAAGRycy9tZWRp&#10;YS9pbWFnZTEucG5nUEsFBgAAAAAGAAYAfAEAAGRR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03E" w:rsidRDefault="0064403E" w:rsidP="00F671F5">
      <w:pPr>
        <w:spacing w:after="0" w:line="240" w:lineRule="auto"/>
      </w:pPr>
      <w:r>
        <w:separator/>
      </w:r>
    </w:p>
  </w:endnote>
  <w:endnote w:type="continuationSeparator" w:id="0">
    <w:p w:rsidR="0064403E" w:rsidRDefault="0064403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03E" w:rsidRDefault="0064403E" w:rsidP="00F671F5">
      <w:pPr>
        <w:spacing w:after="0" w:line="240" w:lineRule="auto"/>
      </w:pPr>
      <w:r>
        <w:separator/>
      </w:r>
    </w:p>
  </w:footnote>
  <w:footnote w:type="continuationSeparator" w:id="0">
    <w:p w:rsidR="0064403E" w:rsidRDefault="0064403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B583B"/>
    <w:rsid w:val="003A3F6E"/>
    <w:rsid w:val="003C2BB9"/>
    <w:rsid w:val="005C0D11"/>
    <w:rsid w:val="00622366"/>
    <w:rsid w:val="0064403E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D41816"/>
    <w:rsid w:val="00E47FB5"/>
    <w:rsid w:val="00E85189"/>
    <w:rsid w:val="00F22570"/>
    <w:rsid w:val="00F671F5"/>
    <w:rsid w:val="00F9218E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62470-5EF7-4F07-9946-9850300C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2020-12-25T05:35:00Z</dcterms:created>
  <dcterms:modified xsi:type="dcterms:W3CDTF">2020-12-25T05:35:00Z</dcterms:modified>
</cp:coreProperties>
</file>