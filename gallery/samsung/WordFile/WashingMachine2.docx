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D002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2147058</wp:posOffset>
                </wp:positionH>
                <wp:positionV relativeFrom="margin">
                  <wp:posOffset>2136775</wp:posOffset>
                </wp:positionV>
                <wp:extent cx="1645752" cy="2182091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752" cy="218209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05pt;margin-top:168.25pt;width:129.6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G9IQIAACM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RDLkQWL2lXQ3NEwTyMXYtThocO/G9KeuxYRsOvPfeSEv3ZoujL&#10;6XyeWjwb88X1DA1/6akvPdwKhGI0UjIeNzGPRZLDwh0Wp1VZthcmJ8rYiVnN09SkVr+0c9TLbK//&#10;AA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HZNob0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D0022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022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WW70J3283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FG2HTo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8D0022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0022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WW70J3283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22F4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22F4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Front Load Automatic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82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8dQIzI/aNdA+omAOJtfiL8NFD+4PJQM6tqb+94E5QYn6YlD0&#10;1XyxiBZPm0X5ARUi7jLSXEaY4QhV00DJtNyG9C2SHPYGm7OTSbYXJifK6MSk5unXRKtf7lPWy9/e&#10;PAE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M8eDzY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522F4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522F4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Front Load Automatic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DCF" w:rsidRDefault="00017DCF" w:rsidP="00F671F5">
      <w:pPr>
        <w:spacing w:after="0" w:line="240" w:lineRule="auto"/>
      </w:pPr>
      <w:r>
        <w:separator/>
      </w:r>
    </w:p>
  </w:endnote>
  <w:endnote w:type="continuationSeparator" w:id="0">
    <w:p w:rsidR="00017DCF" w:rsidRDefault="00017DCF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DCF" w:rsidRDefault="00017DCF" w:rsidP="00F671F5">
      <w:pPr>
        <w:spacing w:after="0" w:line="240" w:lineRule="auto"/>
      </w:pPr>
      <w:r>
        <w:separator/>
      </w:r>
    </w:p>
  </w:footnote>
  <w:footnote w:type="continuationSeparator" w:id="0">
    <w:p w:rsidR="00017DCF" w:rsidRDefault="00017DCF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17DCF"/>
    <w:rsid w:val="00097BBF"/>
    <w:rsid w:val="001952DA"/>
    <w:rsid w:val="001A2E57"/>
    <w:rsid w:val="003A3F6E"/>
    <w:rsid w:val="003C2BB9"/>
    <w:rsid w:val="00522F41"/>
    <w:rsid w:val="0057660C"/>
    <w:rsid w:val="005C0D11"/>
    <w:rsid w:val="00665107"/>
    <w:rsid w:val="00786A0D"/>
    <w:rsid w:val="007A2EAC"/>
    <w:rsid w:val="008B159E"/>
    <w:rsid w:val="008D0022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875F-4679-44A4-A5A4-64ED3A82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2020-12-25T05:48:00Z</dcterms:created>
  <dcterms:modified xsi:type="dcterms:W3CDTF">2020-12-25T05:48:00Z</dcterms:modified>
</cp:coreProperties>
</file>