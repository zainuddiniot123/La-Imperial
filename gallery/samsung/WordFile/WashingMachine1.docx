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12E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5153025</wp:posOffset>
                </wp:positionV>
                <wp:extent cx="5934075" cy="3073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DD Inverter Motor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Direct motion motor of Fisher &amp; Paykel which works with less vibration and produces the minimal 67 decibels noise.</w:t>
                            </w:r>
                          </w:p>
                          <w:p w:rsidR="003C2BB9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UV Light</w:t>
                            </w:r>
                          </w:p>
                          <w:p w:rsidR="00C4390E" w:rsidRPr="00C4390E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Dual Spray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850x595x530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DD Motor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405.75pt;width:467.25pt;height:24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" stroked="f">
                <v:textbox>
                  <w:txbxContent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DD Inverter Motor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Direct motion motor of Fisher &amp; Paykel which works with less vibration and produces the minimal 67 decibels noise.</w:t>
                      </w:r>
                    </w:p>
                    <w:p w:rsidR="003C2BB9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UV Light</w:t>
                      </w:r>
                    </w:p>
                    <w:p w:rsidR="00C4390E" w:rsidRPr="00C4390E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Dual Spray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850x595x530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DD Motor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4661535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22F4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F4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WD12J8420GX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67.0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522F4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2F4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WD12J8420GX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22F41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522F41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Front Load Automatic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B2pYcA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522F41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522F41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Front Load Automatic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2028825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59.75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2DD" w:rsidRDefault="00A152DD" w:rsidP="00F671F5">
      <w:pPr>
        <w:spacing w:after="0" w:line="240" w:lineRule="auto"/>
      </w:pPr>
      <w:r>
        <w:separator/>
      </w:r>
    </w:p>
  </w:endnote>
  <w:endnote w:type="continuationSeparator" w:id="0">
    <w:p w:rsidR="00A152DD" w:rsidRDefault="00A152DD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2DD" w:rsidRDefault="00A152DD" w:rsidP="00F671F5">
      <w:pPr>
        <w:spacing w:after="0" w:line="240" w:lineRule="auto"/>
      </w:pPr>
      <w:r>
        <w:separator/>
      </w:r>
    </w:p>
  </w:footnote>
  <w:footnote w:type="continuationSeparator" w:id="0">
    <w:p w:rsidR="00A152DD" w:rsidRDefault="00A152DD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4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1952DA"/>
    <w:rsid w:val="001A2E57"/>
    <w:rsid w:val="003A3F6E"/>
    <w:rsid w:val="003C2BB9"/>
    <w:rsid w:val="00522F41"/>
    <w:rsid w:val="0057660C"/>
    <w:rsid w:val="005C0D11"/>
    <w:rsid w:val="00665107"/>
    <w:rsid w:val="00786A0D"/>
    <w:rsid w:val="007A2EAC"/>
    <w:rsid w:val="008B159E"/>
    <w:rsid w:val="00912898"/>
    <w:rsid w:val="00A152DD"/>
    <w:rsid w:val="00AA2411"/>
    <w:rsid w:val="00B12EBE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96DF5-632B-4B8A-B513-76617B00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4</cp:revision>
  <dcterms:created xsi:type="dcterms:W3CDTF">2020-12-23T05:56:00Z</dcterms:created>
  <dcterms:modified xsi:type="dcterms:W3CDTF">2020-12-25T05:47:00Z</dcterms:modified>
</cp:coreProperties>
</file>