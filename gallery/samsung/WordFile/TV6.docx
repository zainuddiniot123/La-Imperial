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2342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2286000</wp:posOffset>
                </wp:positionV>
                <wp:extent cx="3209925" cy="20383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0pt;width:252.75pt;height:160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4274185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89057F" w:rsidP="006D5D0D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89057F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 xml:space="preserve">Smart </w:t>
                            </w:r>
                            <w:r w:rsidR="006D5D0D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LED</w:t>
                            </w:r>
                            <w:r w:rsidRPr="0089057F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 xml:space="preserve"> TV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36.5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gFDwIAAPo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" filled="f" stroked="f">
                <v:textbox style="mso-fit-shape-to-text:t">
                  <w:txbxContent>
                    <w:p w:rsidR="001A2E57" w:rsidRPr="001A2E57" w:rsidRDefault="0089057F" w:rsidP="006D5D0D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89057F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 xml:space="preserve">Smart </w:t>
                      </w:r>
                      <w:r w:rsidR="006D5D0D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LED</w:t>
                      </w:r>
                      <w:r w:rsidRPr="0089057F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 xml:space="preserve"> TV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4632960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6D5D0D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5D0D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55RU7100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364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" filled="f" stroked="f">
                <v:textbox style="mso-fit-shape-to-text:t">
                  <w:txbxContent>
                    <w:p w:rsidR="001A2E57" w:rsidRPr="001A2E57" w:rsidRDefault="006D5D0D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5D0D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55RU7100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43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5934075" cy="3200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Wide Color Gamut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P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UHD Resolution</w:t>
                            </w:r>
                          </w:p>
                          <w:p w:rsid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Netflix</w:t>
                            </w:r>
                          </w:p>
                          <w:p w:rsidR="00011438" w:rsidRP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YouTube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011438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Screen Size: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75”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DLED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System of Analog TV</w:t>
                                  </w:r>
                                  <w:r w:rsidRPr="00234276">
                                    <w:rPr>
                                      <w:rFonts w:ascii="MS Gothic" w:eastAsia="MS Gothic" w:hAnsi="MS Gothic" w:cs="MS Gothic" w:hint="eastAsia"/>
                                      <w:color w:val="000000" w:themeColor="text1"/>
                                      <w:lang w:val="en-GB"/>
                                    </w:rPr>
                                    <w:t>（</w:t>
                                  </w: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VIDEO/AUDIO):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C67D8D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C67D8D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val="en-GB"/>
                                    </w:rPr>
                                    <w:t>DVB-T+C+T2 H.265+S2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Smart TV: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Android 9.0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6.05pt;margin-top:390pt;width:467.25pt;height:25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" stroked="f">
                <v:textbox>
                  <w:txbxContent>
                    <w:p w:rsid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Wide Color Gamut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P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UHD Resolution</w:t>
                      </w:r>
                    </w:p>
                    <w:p w:rsid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Netflix</w:t>
                      </w:r>
                    </w:p>
                    <w:p w:rsidR="00011438" w:rsidRP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YouTube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011438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Screen Size: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75”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DLED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System of Analog TV</w:t>
                            </w:r>
                            <w:r w:rsidRPr="00234276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lang w:val="en-GB"/>
                              </w:rPr>
                              <w:t>（</w:t>
                            </w: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VIDEO/AUDIO):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C67D8D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67D8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DVB-T+C+T2 H.265+S2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Smart TV: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Android 9.0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1A3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1628775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128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BEAA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697" w:rsidRDefault="00301697" w:rsidP="00F671F5">
      <w:pPr>
        <w:spacing w:after="0" w:line="240" w:lineRule="auto"/>
      </w:pPr>
      <w:r>
        <w:separator/>
      </w:r>
    </w:p>
  </w:endnote>
  <w:endnote w:type="continuationSeparator" w:id="0">
    <w:p w:rsidR="00301697" w:rsidRDefault="00301697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697" w:rsidRDefault="00301697" w:rsidP="00F671F5">
      <w:pPr>
        <w:spacing w:after="0" w:line="240" w:lineRule="auto"/>
      </w:pPr>
      <w:r>
        <w:separator/>
      </w:r>
    </w:p>
  </w:footnote>
  <w:footnote w:type="continuationSeparator" w:id="0">
    <w:p w:rsidR="00301697" w:rsidRDefault="00301697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75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76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77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38"/>
    <w:rsid w:val="00011438"/>
    <w:rsid w:val="001A2E57"/>
    <w:rsid w:val="00234276"/>
    <w:rsid w:val="002A2EC2"/>
    <w:rsid w:val="002B583B"/>
    <w:rsid w:val="00301697"/>
    <w:rsid w:val="003A3F6E"/>
    <w:rsid w:val="003C2BB9"/>
    <w:rsid w:val="005C0D11"/>
    <w:rsid w:val="00622366"/>
    <w:rsid w:val="00665107"/>
    <w:rsid w:val="006D5D0D"/>
    <w:rsid w:val="007A2EAC"/>
    <w:rsid w:val="0089057F"/>
    <w:rsid w:val="008B159E"/>
    <w:rsid w:val="00AA2411"/>
    <w:rsid w:val="00B31A37"/>
    <w:rsid w:val="00B9788F"/>
    <w:rsid w:val="00BD74E3"/>
    <w:rsid w:val="00C4390E"/>
    <w:rsid w:val="00C67D8D"/>
    <w:rsid w:val="00D07D84"/>
    <w:rsid w:val="00D41816"/>
    <w:rsid w:val="00E47FB5"/>
    <w:rsid w:val="00E85189"/>
    <w:rsid w:val="00F22570"/>
    <w:rsid w:val="00F671F5"/>
    <w:rsid w:val="00F9218E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D147"/>
  <w15:chartTrackingRefBased/>
  <w15:docId w15:val="{ECF4684E-DC69-448F-AFD7-D64572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4B357-C1AF-465C-8DDE-017018349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2020-12-25T05:38:00Z</dcterms:created>
  <dcterms:modified xsi:type="dcterms:W3CDTF">2020-12-25T05:38:00Z</dcterms:modified>
</cp:coreProperties>
</file>