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BB206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4419600</wp:posOffset>
                </wp:positionV>
                <wp:extent cx="5934075" cy="37909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3C2BB9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One Touch Cleaning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C4390E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 w:rsidR="00B31A37"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self-clean</w:t>
                            </w: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design freezes the surface with moisture in the air and removes the dirt in defrosting.</w:t>
                            </w:r>
                          </w:p>
                          <w:p w:rsidR="000213C2" w:rsidRPr="00185D76" w:rsidRDefault="000213C2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213C2">
                              <w:rPr>
                                <w:rFonts w:asciiTheme="majorHAnsi" w:eastAsia="Times New Roman" w:hAnsiTheme="majorHAnsi" w:cstheme="majorBidi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5581650" cy="276225"/>
                                  <wp:effectExtent l="0" t="0" r="0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16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2BB9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Installation</w:t>
                            </w:r>
                          </w:p>
                          <w:p w:rsidR="00C4390E" w:rsidRPr="00C4390E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UPS Inverter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Refrigerant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Air Circulation (m3/h)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850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348pt;width:467.25pt;height:298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" stroked="f">
                <v:textbox>
                  <w:txbxContent>
                    <w:p w:rsidR="003C2BB9" w:rsidRDefault="003C2BB9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One Touch Cleaning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C4390E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 w:rsidR="00B31A37"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>self-clean</w:t>
                      </w: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design freezes the surface with moisture in the air and removes the dirt in defrosting.</w:t>
                      </w:r>
                    </w:p>
                    <w:p w:rsidR="000213C2" w:rsidRPr="00185D76" w:rsidRDefault="000213C2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0213C2">
                        <w:rPr>
                          <w:rFonts w:asciiTheme="majorHAnsi" w:eastAsia="Times New Roman" w:hAnsiTheme="majorHAnsi" w:cstheme="majorBidi"/>
                          <w:noProof/>
                          <w:color w:val="000000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5581650" cy="276225"/>
                            <wp:effectExtent l="0" t="0" r="0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165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2BB9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Installation</w:t>
                      </w:r>
                    </w:p>
                    <w:p w:rsidR="00C4390E" w:rsidRPr="00C4390E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UPS Inverter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Refrigerant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Air Circulation (m3/h)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850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4099560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AE28A4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28A4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AR12JV5HBWK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97.2pt;margin-top:322.8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" stroked="f">
                <v:textbox style="mso-fit-shape-to-text:t">
                  <w:txbxContent>
                    <w:p w:rsidR="001A2E57" w:rsidRPr="001A2E57" w:rsidRDefault="00AE28A4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28A4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AR12JV5HBWK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3636010</wp:posOffset>
                </wp:positionV>
                <wp:extent cx="2360930" cy="14046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AE28A4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AE28A4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Split 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286.3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AE28A4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AE28A4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Split AC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1061085</wp:posOffset>
                </wp:positionH>
                <wp:positionV relativeFrom="paragraph">
                  <wp:posOffset>2206625</wp:posOffset>
                </wp:positionV>
                <wp:extent cx="3801745" cy="1544955"/>
                <wp:effectExtent l="0" t="0" r="825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54495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3.55pt;margin-top:173.75pt;width:299.3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" stroked="f">
                <v:fill r:id="rId10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D7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1514475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119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" stroked="f">
                <v:fill r:id="rId12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AF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A66" w:rsidRDefault="00D26A66" w:rsidP="00F671F5">
      <w:pPr>
        <w:spacing w:after="0" w:line="240" w:lineRule="auto"/>
      </w:pPr>
      <w:r>
        <w:separator/>
      </w:r>
    </w:p>
  </w:endnote>
  <w:endnote w:type="continuationSeparator" w:id="0">
    <w:p w:rsidR="00D26A66" w:rsidRDefault="00D26A66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A66" w:rsidRDefault="00D26A66" w:rsidP="00F671F5">
      <w:pPr>
        <w:spacing w:after="0" w:line="240" w:lineRule="auto"/>
      </w:pPr>
      <w:r>
        <w:separator/>
      </w:r>
    </w:p>
  </w:footnote>
  <w:footnote w:type="continuationSeparator" w:id="0">
    <w:p w:rsidR="00D26A66" w:rsidRDefault="00D26A66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47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48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49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213C2"/>
    <w:rsid w:val="00185D76"/>
    <w:rsid w:val="001A2E57"/>
    <w:rsid w:val="003A3F6E"/>
    <w:rsid w:val="003C2BB9"/>
    <w:rsid w:val="005C0D11"/>
    <w:rsid w:val="00665107"/>
    <w:rsid w:val="007A2EAC"/>
    <w:rsid w:val="008505EA"/>
    <w:rsid w:val="008B159E"/>
    <w:rsid w:val="0090276D"/>
    <w:rsid w:val="00A61753"/>
    <w:rsid w:val="00AA2411"/>
    <w:rsid w:val="00AE28A4"/>
    <w:rsid w:val="00B31A37"/>
    <w:rsid w:val="00B9788F"/>
    <w:rsid w:val="00BB2069"/>
    <w:rsid w:val="00BD74E3"/>
    <w:rsid w:val="00C4390E"/>
    <w:rsid w:val="00D07D84"/>
    <w:rsid w:val="00D26A66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23502-19C8-49F3-868B-04A26E033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4</cp:revision>
  <dcterms:created xsi:type="dcterms:W3CDTF">2020-12-19T05:07:00Z</dcterms:created>
  <dcterms:modified xsi:type="dcterms:W3CDTF">2020-12-25T05:08:00Z</dcterms:modified>
</cp:coreProperties>
</file>