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34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2XevAIAAGU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h0DvvlJVT2A5KG0oMfQpGDTKPGPUwZsvsP2+I4ZhJO4k2HaRZJlv&#10;EmGSTWept8XpTnm6QyQFqAI7jIbh2oXGMmS0AnvXPBjvhcnIFd5ykHXsO75ZnM5D1Et3XP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2A2EC2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2A2EC2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QLED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2A2EC2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2A2EC2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QLED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2A2EC2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EC2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55Q60x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2A2EC2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EC2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55Q60x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5BE" w:rsidRDefault="004675BE" w:rsidP="00F671F5">
      <w:pPr>
        <w:spacing w:after="0" w:line="240" w:lineRule="auto"/>
      </w:pPr>
      <w:r>
        <w:separator/>
      </w:r>
    </w:p>
  </w:endnote>
  <w:endnote w:type="continuationSeparator" w:id="0">
    <w:p w:rsidR="004675BE" w:rsidRDefault="004675B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5BE" w:rsidRDefault="004675BE" w:rsidP="00F671F5">
      <w:pPr>
        <w:spacing w:after="0" w:line="240" w:lineRule="auto"/>
      </w:pPr>
      <w:r>
        <w:separator/>
      </w:r>
    </w:p>
  </w:footnote>
  <w:footnote w:type="continuationSeparator" w:id="0">
    <w:p w:rsidR="004675BE" w:rsidRDefault="004675B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6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1A2E57"/>
    <w:rsid w:val="00234276"/>
    <w:rsid w:val="002A2EC2"/>
    <w:rsid w:val="002B583B"/>
    <w:rsid w:val="003A3F6E"/>
    <w:rsid w:val="003C2BB9"/>
    <w:rsid w:val="004675BE"/>
    <w:rsid w:val="005C0D11"/>
    <w:rsid w:val="00622366"/>
    <w:rsid w:val="00665107"/>
    <w:rsid w:val="007A2EAC"/>
    <w:rsid w:val="008B159E"/>
    <w:rsid w:val="00AA2411"/>
    <w:rsid w:val="00B31A37"/>
    <w:rsid w:val="00B9788F"/>
    <w:rsid w:val="00BD74E3"/>
    <w:rsid w:val="00C4390E"/>
    <w:rsid w:val="00C67D8D"/>
    <w:rsid w:val="00D07D84"/>
    <w:rsid w:val="00D41816"/>
    <w:rsid w:val="00E47FB5"/>
    <w:rsid w:val="00E85189"/>
    <w:rsid w:val="00F22570"/>
    <w:rsid w:val="00F671F5"/>
    <w:rsid w:val="00F9218E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057FF-8B6C-401E-98D3-D9A983C8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2020-12-25T05:36:00Z</dcterms:created>
  <dcterms:modified xsi:type="dcterms:W3CDTF">2020-12-25T05:36:00Z</dcterms:modified>
</cp:coreProperties>
</file>