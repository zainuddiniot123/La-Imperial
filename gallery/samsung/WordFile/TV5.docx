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2342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4274185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9057F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89057F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Smart FHD TV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36.5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FDw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" filled="f" stroked="f">
                <v:textbox style="mso-fit-shape-to-text:t">
                  <w:txbxContent>
                    <w:p w:rsidR="001A2E57" w:rsidRPr="001A2E57" w:rsidRDefault="0089057F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89057F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Smart FHD TV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9057F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057F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T5500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" filled="f" stroked="f">
                <v:textbox style="mso-fit-shape-to-text:t">
                  <w:txbxContent>
                    <w:p w:rsidR="001A2E57" w:rsidRPr="001A2E57" w:rsidRDefault="0089057F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057F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T5500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Wide Color Gamut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P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UHD Resolution</w:t>
                            </w:r>
                          </w:p>
                          <w:p w:rsid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Netflix</w:t>
                            </w:r>
                          </w:p>
                          <w:p w:rsidR="00011438" w:rsidRP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YouTube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75”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DLED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C67D8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C67D8D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en-GB"/>
                                    </w:rPr>
                                    <w:t>DVB-T+C+T2 H.265+S2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Smart TV: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Android 9.0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BYIZbO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Wide Color Gamut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P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UHD Resolution</w:t>
                      </w:r>
                    </w:p>
                    <w:p w:rsid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Netflix</w:t>
                      </w:r>
                    </w:p>
                    <w:p w:rsidR="00011438" w:rsidRP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YouTube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75”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DLED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C67D8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67D8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DVB-T+C+T2 H.265+S2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Smart TV: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Android 9.0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A3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1628775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128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EA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2E0" w:rsidRDefault="005752E0" w:rsidP="00F671F5">
      <w:pPr>
        <w:spacing w:after="0" w:line="240" w:lineRule="auto"/>
      </w:pPr>
      <w:r>
        <w:separator/>
      </w:r>
    </w:p>
  </w:endnote>
  <w:endnote w:type="continuationSeparator" w:id="0">
    <w:p w:rsidR="005752E0" w:rsidRDefault="005752E0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2E0" w:rsidRDefault="005752E0" w:rsidP="00F671F5">
      <w:pPr>
        <w:spacing w:after="0" w:line="240" w:lineRule="auto"/>
      </w:pPr>
      <w:r>
        <w:separator/>
      </w:r>
    </w:p>
  </w:footnote>
  <w:footnote w:type="continuationSeparator" w:id="0">
    <w:p w:rsidR="005752E0" w:rsidRDefault="005752E0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7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7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7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1A2E57"/>
    <w:rsid w:val="00234276"/>
    <w:rsid w:val="002A2EC2"/>
    <w:rsid w:val="002B583B"/>
    <w:rsid w:val="003A3F6E"/>
    <w:rsid w:val="003C2BB9"/>
    <w:rsid w:val="005752E0"/>
    <w:rsid w:val="005C0D11"/>
    <w:rsid w:val="00622366"/>
    <w:rsid w:val="00665107"/>
    <w:rsid w:val="007A2EAC"/>
    <w:rsid w:val="0089057F"/>
    <w:rsid w:val="008B159E"/>
    <w:rsid w:val="00AA2411"/>
    <w:rsid w:val="00B31A37"/>
    <w:rsid w:val="00B9788F"/>
    <w:rsid w:val="00BD74E3"/>
    <w:rsid w:val="00C4390E"/>
    <w:rsid w:val="00C67D8D"/>
    <w:rsid w:val="00D07D84"/>
    <w:rsid w:val="00D41816"/>
    <w:rsid w:val="00E47FB5"/>
    <w:rsid w:val="00E85189"/>
    <w:rsid w:val="00F22570"/>
    <w:rsid w:val="00F671F5"/>
    <w:rsid w:val="00F9218E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4C304-D983-4F85-BC37-57873ED9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2020-12-25T05:37:00Z</dcterms:created>
  <dcterms:modified xsi:type="dcterms:W3CDTF">2020-12-25T05:37:00Z</dcterms:modified>
</cp:coreProperties>
</file>